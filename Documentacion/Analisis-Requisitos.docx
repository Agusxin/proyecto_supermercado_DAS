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09CD" w:rsidRPr="00277C69" w:rsidRDefault="00D93344">
      <w:pPr>
        <w:pStyle w:val="Sangradetextonormal"/>
        <w:ind w:left="0"/>
        <w:jc w:val="both"/>
        <w:rPr>
          <w:rFonts w:ascii="Calibri" w:hAnsi="Calibri" w:cs="Calibri"/>
          <w:bCs w:val="0"/>
          <w:smallCaps/>
          <w:spacing w:val="20"/>
          <w:sz w:val="22"/>
          <w:szCs w:val="22"/>
        </w:rPr>
      </w:pPr>
      <w:r w:rsidRPr="00277C69">
        <w:rPr>
          <w:rFonts w:ascii="Calibri" w:hAnsi="Calibri" w:cs="Calibri"/>
          <w:bCs w:val="0"/>
          <w:smallCaps/>
          <w:spacing w:val="20"/>
          <w:sz w:val="22"/>
          <w:szCs w:val="22"/>
        </w:rPr>
        <w:t>Control de Cambios</w:t>
      </w:r>
    </w:p>
    <w:p w:rsidR="00D93344" w:rsidRPr="00277C69" w:rsidRDefault="00D93344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tbl>
      <w:tblPr>
        <w:tblW w:w="9677" w:type="dxa"/>
        <w:tblInd w:w="1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202"/>
        <w:gridCol w:w="764"/>
        <w:gridCol w:w="3847"/>
        <w:gridCol w:w="1938"/>
        <w:gridCol w:w="1926"/>
      </w:tblGrid>
      <w:tr w:rsidR="00D93344" w:rsidRPr="00277C69" w:rsidTr="008B09CD">
        <w:trPr>
          <w:trHeight w:val="372"/>
        </w:trPr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277C69" w:rsidRDefault="00D93344" w:rsidP="002B0EEE">
            <w:pPr>
              <w:jc w:val="center"/>
              <w:rPr>
                <w:rFonts w:cs="Calibri"/>
                <w:smallCaps/>
                <w:sz w:val="20"/>
                <w:szCs w:val="20"/>
              </w:rPr>
            </w:pPr>
            <w:r w:rsidRPr="00277C69">
              <w:rPr>
                <w:rFonts w:cs="Calibri"/>
                <w:smallCaps/>
                <w:sz w:val="20"/>
                <w:szCs w:val="20"/>
              </w:rPr>
              <w:t>Fecha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277C69" w:rsidRDefault="00D93344" w:rsidP="008B09CD">
            <w:pPr>
              <w:rPr>
                <w:rFonts w:cs="Calibri"/>
                <w:smallCaps/>
                <w:sz w:val="20"/>
                <w:szCs w:val="20"/>
              </w:rPr>
            </w:pPr>
            <w:r w:rsidRPr="00277C69">
              <w:rPr>
                <w:rFonts w:cs="Calibri"/>
                <w:smallCaps/>
                <w:sz w:val="20"/>
                <w:szCs w:val="20"/>
              </w:rPr>
              <w:t>Versión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277C69" w:rsidRDefault="00D93344" w:rsidP="008B09CD">
            <w:pPr>
              <w:rPr>
                <w:rFonts w:cs="Calibri"/>
                <w:smallCaps/>
                <w:sz w:val="20"/>
                <w:szCs w:val="20"/>
              </w:rPr>
            </w:pPr>
            <w:r w:rsidRPr="00277C69">
              <w:rPr>
                <w:rFonts w:cs="Calibri"/>
                <w:smallCaps/>
                <w:sz w:val="20"/>
                <w:szCs w:val="20"/>
              </w:rPr>
              <w:t>Descripción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277C69" w:rsidRDefault="00D93344" w:rsidP="008B09CD">
            <w:pPr>
              <w:rPr>
                <w:rFonts w:cs="Calibri"/>
                <w:smallCaps/>
                <w:sz w:val="20"/>
                <w:szCs w:val="20"/>
              </w:rPr>
            </w:pPr>
            <w:r w:rsidRPr="00277C69">
              <w:rPr>
                <w:rFonts w:cs="Calibri"/>
                <w:smallCaps/>
                <w:sz w:val="20"/>
                <w:szCs w:val="20"/>
              </w:rPr>
              <w:t>Autor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277C69" w:rsidRDefault="00D93344" w:rsidP="008B09CD">
            <w:pPr>
              <w:rPr>
                <w:rFonts w:cs="Calibri"/>
                <w:smallCaps/>
                <w:sz w:val="20"/>
                <w:szCs w:val="20"/>
              </w:rPr>
            </w:pPr>
            <w:r w:rsidRPr="00277C69">
              <w:rPr>
                <w:rFonts w:cs="Calibri"/>
                <w:smallCaps/>
                <w:sz w:val="20"/>
                <w:szCs w:val="20"/>
              </w:rPr>
              <w:t>Aprobó</w:t>
            </w:r>
          </w:p>
        </w:tc>
      </w:tr>
      <w:tr w:rsidR="00D93344" w:rsidRPr="00277C69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277C69" w:rsidRDefault="00717BC9" w:rsidP="002B0EEE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05</w:t>
            </w:r>
            <w:r w:rsidR="006A45EB">
              <w:rPr>
                <w:rFonts w:cs="Calibri"/>
                <w:szCs w:val="22"/>
              </w:rPr>
              <w:t>/03/2024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277C69" w:rsidRDefault="006A45EB" w:rsidP="008B09C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1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277C69" w:rsidRDefault="006A45EB" w:rsidP="008B09C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 agrega Introducción, Objetivos del Documento, Definiciones y Abreviaturas, Perspectiva del Producto y</w:t>
            </w:r>
            <w:r w:rsidR="00045983">
              <w:rPr>
                <w:rFonts w:cs="Calibri"/>
                <w:szCs w:val="22"/>
              </w:rPr>
              <w:t xml:space="preserve"> listado de</w:t>
            </w:r>
            <w:r>
              <w:rPr>
                <w:rFonts w:cs="Calibri"/>
                <w:szCs w:val="22"/>
              </w:rPr>
              <w:t xml:space="preserve"> algunos requisitos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277C69" w:rsidRDefault="006A45EB" w:rsidP="008B09C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Arias Fernando Agustín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93344" w:rsidRPr="00277C69" w:rsidRDefault="00D93344" w:rsidP="008B09CD">
            <w:pPr>
              <w:rPr>
                <w:rFonts w:cs="Calibri"/>
                <w:szCs w:val="22"/>
              </w:rPr>
            </w:pPr>
          </w:p>
        </w:tc>
      </w:tr>
      <w:tr w:rsidR="000764E8" w:rsidRPr="00277C69" w:rsidTr="008B09CD">
        <w:tc>
          <w:tcPr>
            <w:tcW w:w="99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4E8" w:rsidRDefault="00E4456C" w:rsidP="002B0EEE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03/04</w:t>
            </w:r>
            <w:r w:rsidR="000764E8">
              <w:rPr>
                <w:rFonts w:cs="Calibri"/>
                <w:szCs w:val="22"/>
              </w:rPr>
              <w:t>/2024</w:t>
            </w:r>
          </w:p>
        </w:tc>
        <w:tc>
          <w:tcPr>
            <w:tcW w:w="76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4E8" w:rsidRDefault="000764E8" w:rsidP="008B09C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2</w:t>
            </w:r>
          </w:p>
        </w:tc>
        <w:tc>
          <w:tcPr>
            <w:tcW w:w="3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4E8" w:rsidRDefault="000764E8" w:rsidP="008B09C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 terminan de definir el listado de requisitos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4E8" w:rsidRDefault="000764E8" w:rsidP="008B09C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Arias Fernando Agustín</w:t>
            </w:r>
          </w:p>
        </w:tc>
        <w:tc>
          <w:tcPr>
            <w:tcW w:w="198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764E8" w:rsidRPr="00277C69" w:rsidRDefault="000764E8" w:rsidP="008B09CD">
            <w:pPr>
              <w:rPr>
                <w:rFonts w:cs="Calibri"/>
                <w:szCs w:val="22"/>
              </w:rPr>
            </w:pPr>
          </w:p>
        </w:tc>
      </w:tr>
    </w:tbl>
    <w:p w:rsidR="00D93344" w:rsidRPr="00277C69" w:rsidRDefault="00D93344">
      <w:pPr>
        <w:pStyle w:val="Sangradetextonormal"/>
        <w:ind w:left="0"/>
        <w:jc w:val="both"/>
        <w:rPr>
          <w:rFonts w:ascii="Calibri" w:hAnsi="Calibri" w:cs="Calibri"/>
          <w:bCs w:val="0"/>
          <w:smallCaps/>
          <w:sz w:val="22"/>
          <w:szCs w:val="22"/>
        </w:rPr>
      </w:pPr>
    </w:p>
    <w:p w:rsidR="008B09CD" w:rsidRPr="00277C69" w:rsidRDefault="00D93344" w:rsidP="008459E2">
      <w:pPr>
        <w:jc w:val="center"/>
        <w:rPr>
          <w:rFonts w:cs="Calibri"/>
          <w:b/>
          <w:sz w:val="32"/>
          <w:szCs w:val="32"/>
        </w:rPr>
      </w:pPr>
      <w:r w:rsidRPr="008459E2">
        <w:br w:type="page"/>
      </w:r>
      <w:r w:rsidRPr="00277C69">
        <w:rPr>
          <w:rFonts w:cs="Calibri"/>
          <w:b/>
          <w:sz w:val="32"/>
          <w:szCs w:val="32"/>
        </w:rPr>
        <w:lastRenderedPageBreak/>
        <w:t>Tabla de Contenidos</w:t>
      </w:r>
    </w:p>
    <w:p w:rsidR="002B0EEE" w:rsidRPr="00277C69" w:rsidRDefault="002B0EEE" w:rsidP="002B0EEE">
      <w:pPr>
        <w:pStyle w:val="Ttulo1"/>
        <w:rPr>
          <w:rFonts w:cs="Calibri"/>
          <w:b w:val="0"/>
          <w:smallCaps w:val="0"/>
          <w:spacing w:val="0"/>
          <w:sz w:val="22"/>
          <w:szCs w:val="22"/>
        </w:rPr>
      </w:pPr>
    </w:p>
    <w:p w:rsidR="00383AE0" w:rsidRPr="00277C69" w:rsidRDefault="002B0EEE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r w:rsidRPr="00277C69">
        <w:rPr>
          <w:rFonts w:cs="Calibri"/>
          <w:szCs w:val="22"/>
        </w:rPr>
        <w:fldChar w:fldCharType="begin"/>
      </w:r>
      <w:r w:rsidRPr="00277C69">
        <w:rPr>
          <w:rFonts w:cs="Calibri"/>
          <w:szCs w:val="22"/>
        </w:rPr>
        <w:instrText xml:space="preserve"> TOC \o "1-3" \h \z \u </w:instrText>
      </w:r>
      <w:r w:rsidRPr="00277C69">
        <w:rPr>
          <w:rFonts w:cs="Calibri"/>
          <w:szCs w:val="22"/>
        </w:rPr>
        <w:fldChar w:fldCharType="separate"/>
      </w:r>
      <w:hyperlink w:anchor="_Toc53333786" w:history="1">
        <w:r w:rsidR="00383AE0" w:rsidRPr="000B2FC7">
          <w:rPr>
            <w:rStyle w:val="Hipervnculo"/>
            <w:noProof/>
          </w:rPr>
          <w:t>Introducción</w:t>
        </w:r>
        <w:r w:rsidR="00383AE0">
          <w:rPr>
            <w:noProof/>
            <w:webHidden/>
          </w:rPr>
          <w:tab/>
        </w:r>
        <w:r w:rsidR="00383AE0">
          <w:rPr>
            <w:noProof/>
            <w:webHidden/>
          </w:rPr>
          <w:fldChar w:fldCharType="begin"/>
        </w:r>
        <w:r w:rsidR="00383AE0">
          <w:rPr>
            <w:noProof/>
            <w:webHidden/>
          </w:rPr>
          <w:instrText xml:space="preserve"> PAGEREF _Toc53333786 \h </w:instrText>
        </w:r>
        <w:r w:rsidR="00383AE0">
          <w:rPr>
            <w:noProof/>
            <w:webHidden/>
          </w:rPr>
        </w:r>
        <w:r w:rsidR="00383AE0">
          <w:rPr>
            <w:noProof/>
            <w:webHidden/>
          </w:rPr>
          <w:fldChar w:fldCharType="separate"/>
        </w:r>
        <w:r w:rsidR="006A45EB">
          <w:rPr>
            <w:noProof/>
            <w:webHidden/>
          </w:rPr>
          <w:t>3</w:t>
        </w:r>
        <w:r w:rsidR="00383AE0">
          <w:rPr>
            <w:noProof/>
            <w:webHidden/>
          </w:rPr>
          <w:fldChar w:fldCharType="end"/>
        </w:r>
      </w:hyperlink>
    </w:p>
    <w:p w:rsidR="00383AE0" w:rsidRPr="00277C69" w:rsidRDefault="00E40416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53333787" w:history="1">
        <w:r w:rsidR="00383AE0" w:rsidRPr="000B2FC7">
          <w:rPr>
            <w:rStyle w:val="Hipervnculo"/>
            <w:noProof/>
          </w:rPr>
          <w:t>Objetivos del Documento</w:t>
        </w:r>
        <w:r w:rsidR="00383AE0">
          <w:rPr>
            <w:noProof/>
            <w:webHidden/>
          </w:rPr>
          <w:tab/>
        </w:r>
        <w:r w:rsidR="00383AE0">
          <w:rPr>
            <w:noProof/>
            <w:webHidden/>
          </w:rPr>
          <w:fldChar w:fldCharType="begin"/>
        </w:r>
        <w:r w:rsidR="00383AE0">
          <w:rPr>
            <w:noProof/>
            <w:webHidden/>
          </w:rPr>
          <w:instrText xml:space="preserve"> PAGEREF _Toc53333787 \h </w:instrText>
        </w:r>
        <w:r w:rsidR="00383AE0">
          <w:rPr>
            <w:noProof/>
            <w:webHidden/>
          </w:rPr>
        </w:r>
        <w:r w:rsidR="00383AE0">
          <w:rPr>
            <w:noProof/>
            <w:webHidden/>
          </w:rPr>
          <w:fldChar w:fldCharType="separate"/>
        </w:r>
        <w:r w:rsidR="006A45EB">
          <w:rPr>
            <w:noProof/>
            <w:webHidden/>
          </w:rPr>
          <w:t>3</w:t>
        </w:r>
        <w:r w:rsidR="00383AE0">
          <w:rPr>
            <w:noProof/>
            <w:webHidden/>
          </w:rPr>
          <w:fldChar w:fldCharType="end"/>
        </w:r>
      </w:hyperlink>
    </w:p>
    <w:p w:rsidR="00383AE0" w:rsidRPr="00277C69" w:rsidRDefault="00E40416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53333788" w:history="1">
        <w:r w:rsidR="00383AE0" w:rsidRPr="000B2FC7">
          <w:rPr>
            <w:rStyle w:val="Hipervnculo"/>
            <w:noProof/>
          </w:rPr>
          <w:t>Definiciones y Abreviaturas</w:t>
        </w:r>
        <w:r w:rsidR="00383AE0">
          <w:rPr>
            <w:noProof/>
            <w:webHidden/>
          </w:rPr>
          <w:tab/>
        </w:r>
        <w:r w:rsidR="00383AE0">
          <w:rPr>
            <w:noProof/>
            <w:webHidden/>
          </w:rPr>
          <w:fldChar w:fldCharType="begin"/>
        </w:r>
        <w:r w:rsidR="00383AE0">
          <w:rPr>
            <w:noProof/>
            <w:webHidden/>
          </w:rPr>
          <w:instrText xml:space="preserve"> PAGEREF _Toc53333788 \h </w:instrText>
        </w:r>
        <w:r w:rsidR="00383AE0">
          <w:rPr>
            <w:noProof/>
            <w:webHidden/>
          </w:rPr>
        </w:r>
        <w:r w:rsidR="00383AE0">
          <w:rPr>
            <w:noProof/>
            <w:webHidden/>
          </w:rPr>
          <w:fldChar w:fldCharType="separate"/>
        </w:r>
        <w:r w:rsidR="006A45EB">
          <w:rPr>
            <w:noProof/>
            <w:webHidden/>
          </w:rPr>
          <w:t>3</w:t>
        </w:r>
        <w:r w:rsidR="00383AE0">
          <w:rPr>
            <w:noProof/>
            <w:webHidden/>
          </w:rPr>
          <w:fldChar w:fldCharType="end"/>
        </w:r>
      </w:hyperlink>
    </w:p>
    <w:p w:rsidR="00383AE0" w:rsidRPr="00277C69" w:rsidRDefault="00E40416">
      <w:pPr>
        <w:pStyle w:val="TDC1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53333789" w:history="1">
        <w:r w:rsidR="00383AE0" w:rsidRPr="000B2FC7">
          <w:rPr>
            <w:rStyle w:val="Hipervnculo"/>
            <w:noProof/>
          </w:rPr>
          <w:t>Generalidades del Producto</w:t>
        </w:r>
        <w:r w:rsidR="00383AE0">
          <w:rPr>
            <w:noProof/>
            <w:webHidden/>
          </w:rPr>
          <w:tab/>
        </w:r>
        <w:r w:rsidR="00383AE0">
          <w:rPr>
            <w:noProof/>
            <w:webHidden/>
          </w:rPr>
          <w:fldChar w:fldCharType="begin"/>
        </w:r>
        <w:r w:rsidR="00383AE0">
          <w:rPr>
            <w:noProof/>
            <w:webHidden/>
          </w:rPr>
          <w:instrText xml:space="preserve"> PAGEREF _Toc53333789 \h </w:instrText>
        </w:r>
        <w:r w:rsidR="00383AE0">
          <w:rPr>
            <w:noProof/>
            <w:webHidden/>
          </w:rPr>
        </w:r>
        <w:r w:rsidR="00383AE0">
          <w:rPr>
            <w:noProof/>
            <w:webHidden/>
          </w:rPr>
          <w:fldChar w:fldCharType="separate"/>
        </w:r>
        <w:r w:rsidR="006A45EB">
          <w:rPr>
            <w:noProof/>
            <w:webHidden/>
          </w:rPr>
          <w:t>3</w:t>
        </w:r>
        <w:r w:rsidR="00383AE0">
          <w:rPr>
            <w:noProof/>
            <w:webHidden/>
          </w:rPr>
          <w:fldChar w:fldCharType="end"/>
        </w:r>
      </w:hyperlink>
    </w:p>
    <w:p w:rsidR="00383AE0" w:rsidRPr="00277C69" w:rsidRDefault="00E40416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53333790" w:history="1">
        <w:r w:rsidR="00383AE0" w:rsidRPr="000B2FC7">
          <w:rPr>
            <w:rStyle w:val="Hipervnculo"/>
            <w:noProof/>
          </w:rPr>
          <w:t>Perspectiva del Producto</w:t>
        </w:r>
        <w:r w:rsidR="00383AE0">
          <w:rPr>
            <w:noProof/>
            <w:webHidden/>
          </w:rPr>
          <w:tab/>
        </w:r>
        <w:r w:rsidR="00383AE0">
          <w:rPr>
            <w:noProof/>
            <w:webHidden/>
          </w:rPr>
          <w:fldChar w:fldCharType="begin"/>
        </w:r>
        <w:r w:rsidR="00383AE0">
          <w:rPr>
            <w:noProof/>
            <w:webHidden/>
          </w:rPr>
          <w:instrText xml:space="preserve"> PAGEREF _Toc53333790 \h </w:instrText>
        </w:r>
        <w:r w:rsidR="00383AE0">
          <w:rPr>
            <w:noProof/>
            <w:webHidden/>
          </w:rPr>
        </w:r>
        <w:r w:rsidR="00383AE0">
          <w:rPr>
            <w:noProof/>
            <w:webHidden/>
          </w:rPr>
          <w:fldChar w:fldCharType="separate"/>
        </w:r>
        <w:r w:rsidR="006A45EB">
          <w:rPr>
            <w:noProof/>
            <w:webHidden/>
          </w:rPr>
          <w:t>3</w:t>
        </w:r>
        <w:r w:rsidR="00383AE0">
          <w:rPr>
            <w:noProof/>
            <w:webHidden/>
          </w:rPr>
          <w:fldChar w:fldCharType="end"/>
        </w:r>
      </w:hyperlink>
    </w:p>
    <w:p w:rsidR="00383AE0" w:rsidRPr="00277C69" w:rsidRDefault="00E40416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53333791" w:history="1">
        <w:r w:rsidR="00383AE0" w:rsidRPr="000B2FC7">
          <w:rPr>
            <w:rStyle w:val="Hipervnculo"/>
            <w:noProof/>
          </w:rPr>
          <w:t>Listado de requisitos</w:t>
        </w:r>
        <w:r w:rsidR="00383AE0">
          <w:rPr>
            <w:noProof/>
            <w:webHidden/>
          </w:rPr>
          <w:tab/>
        </w:r>
        <w:r w:rsidR="00383AE0">
          <w:rPr>
            <w:noProof/>
            <w:webHidden/>
          </w:rPr>
          <w:fldChar w:fldCharType="begin"/>
        </w:r>
        <w:r w:rsidR="00383AE0">
          <w:rPr>
            <w:noProof/>
            <w:webHidden/>
          </w:rPr>
          <w:instrText xml:space="preserve"> PAGEREF _Toc53333791 \h </w:instrText>
        </w:r>
        <w:r w:rsidR="00383AE0">
          <w:rPr>
            <w:noProof/>
            <w:webHidden/>
          </w:rPr>
        </w:r>
        <w:r w:rsidR="00383AE0">
          <w:rPr>
            <w:noProof/>
            <w:webHidden/>
          </w:rPr>
          <w:fldChar w:fldCharType="separate"/>
        </w:r>
        <w:r w:rsidR="006A45EB">
          <w:rPr>
            <w:noProof/>
            <w:webHidden/>
          </w:rPr>
          <w:t>3</w:t>
        </w:r>
        <w:r w:rsidR="00383AE0">
          <w:rPr>
            <w:noProof/>
            <w:webHidden/>
          </w:rPr>
          <w:fldChar w:fldCharType="end"/>
        </w:r>
      </w:hyperlink>
    </w:p>
    <w:p w:rsidR="00383AE0" w:rsidRPr="00277C69" w:rsidRDefault="00E40416">
      <w:pPr>
        <w:pStyle w:val="TDC2"/>
        <w:tabs>
          <w:tab w:val="right" w:leader="dot" w:pos="9628"/>
        </w:tabs>
        <w:rPr>
          <w:rFonts w:cs="Times New Roman"/>
          <w:noProof/>
          <w:szCs w:val="22"/>
          <w:lang w:val="es-AR" w:eastAsia="es-AR"/>
        </w:rPr>
      </w:pPr>
      <w:hyperlink w:anchor="_Toc53333792" w:history="1">
        <w:r w:rsidR="00383AE0" w:rsidRPr="000B2FC7">
          <w:rPr>
            <w:rStyle w:val="Hipervnculo"/>
            <w:noProof/>
          </w:rPr>
          <w:t>Análisis de requisitos funcionales</w:t>
        </w:r>
        <w:r w:rsidR="00383AE0">
          <w:rPr>
            <w:noProof/>
            <w:webHidden/>
          </w:rPr>
          <w:tab/>
        </w:r>
        <w:r w:rsidR="00383AE0">
          <w:rPr>
            <w:noProof/>
            <w:webHidden/>
          </w:rPr>
          <w:fldChar w:fldCharType="begin"/>
        </w:r>
        <w:r w:rsidR="00383AE0">
          <w:rPr>
            <w:noProof/>
            <w:webHidden/>
          </w:rPr>
          <w:instrText xml:space="preserve"> PAGEREF _Toc53333792 \h </w:instrText>
        </w:r>
        <w:r w:rsidR="00383AE0">
          <w:rPr>
            <w:noProof/>
            <w:webHidden/>
          </w:rPr>
        </w:r>
        <w:r w:rsidR="00383AE0">
          <w:rPr>
            <w:noProof/>
            <w:webHidden/>
          </w:rPr>
          <w:fldChar w:fldCharType="separate"/>
        </w:r>
        <w:r w:rsidR="006A45EB">
          <w:rPr>
            <w:noProof/>
            <w:webHidden/>
          </w:rPr>
          <w:t>3</w:t>
        </w:r>
        <w:r w:rsidR="00383AE0">
          <w:rPr>
            <w:noProof/>
            <w:webHidden/>
          </w:rPr>
          <w:fldChar w:fldCharType="end"/>
        </w:r>
      </w:hyperlink>
    </w:p>
    <w:p w:rsidR="002B0EEE" w:rsidRPr="00277C69" w:rsidRDefault="002B0EEE">
      <w:pPr>
        <w:rPr>
          <w:rFonts w:cs="Calibri"/>
          <w:szCs w:val="22"/>
        </w:rPr>
      </w:pPr>
      <w:r w:rsidRPr="00277C69">
        <w:rPr>
          <w:rFonts w:cs="Calibri"/>
          <w:b/>
          <w:bCs/>
          <w:szCs w:val="22"/>
        </w:rPr>
        <w:fldChar w:fldCharType="end"/>
      </w:r>
    </w:p>
    <w:p w:rsidR="006A45EB" w:rsidRDefault="002B0EEE" w:rsidP="006A45EB">
      <w:pPr>
        <w:pStyle w:val="Ttulo1"/>
      </w:pPr>
      <w:r w:rsidRPr="008459E2">
        <w:br w:type="page"/>
      </w:r>
      <w:bookmarkStart w:id="0" w:name="_Toc402815224"/>
      <w:bookmarkStart w:id="1" w:name="_Toc53333786"/>
      <w:r w:rsidRPr="008459E2">
        <w:lastRenderedPageBreak/>
        <w:t>Introducción</w:t>
      </w:r>
      <w:bookmarkEnd w:id="0"/>
      <w:bookmarkEnd w:id="1"/>
    </w:p>
    <w:p w:rsidR="006A45EB" w:rsidRDefault="006A45EB" w:rsidP="006A45EB">
      <w:r>
        <w:t xml:space="preserve">En este presente documento se tiene como objetivo detallar las funcionalidades y características necesarias para el desarrollo del sistema de una cadena de supermercados que permita </w:t>
      </w:r>
      <w:r w:rsidR="00435B04">
        <w:t>gestionar pedidos automatizados con sus respectivos proveedores.</w:t>
      </w:r>
      <w:r w:rsidR="002E5020">
        <w:t xml:space="preserve"> A </w:t>
      </w:r>
      <w:r w:rsidR="00BA66A2">
        <w:t>continuación,</w:t>
      </w:r>
      <w:r w:rsidR="002E5020">
        <w:t xml:space="preserve"> se describen los </w:t>
      </w:r>
      <w:r w:rsidR="00BA66A2">
        <w:t>objetivos,</w:t>
      </w:r>
      <w:r w:rsidR="002E5020">
        <w:t xml:space="preserve"> las definiciones y abreviaturas y las generalidades del producto.</w:t>
      </w:r>
    </w:p>
    <w:p w:rsidR="002E5020" w:rsidRPr="006A45EB" w:rsidRDefault="002E5020" w:rsidP="006A45EB"/>
    <w:p w:rsidR="002B0EEE" w:rsidRPr="00277C69" w:rsidRDefault="002B0EEE" w:rsidP="002B0EEE">
      <w:pPr>
        <w:rPr>
          <w:rFonts w:cs="Calibri"/>
          <w:szCs w:val="22"/>
        </w:rPr>
      </w:pPr>
    </w:p>
    <w:p w:rsidR="00BA66A2" w:rsidRDefault="002B0EEE" w:rsidP="00BA66A2">
      <w:pPr>
        <w:pStyle w:val="Ttulo2"/>
      </w:pPr>
      <w:bookmarkStart w:id="2" w:name="_Toc402815225"/>
      <w:bookmarkStart w:id="3" w:name="_Toc53333787"/>
      <w:r w:rsidRPr="008459E2">
        <w:t>Objetivos del Documento</w:t>
      </w:r>
      <w:bookmarkEnd w:id="2"/>
      <w:bookmarkEnd w:id="3"/>
    </w:p>
    <w:p w:rsidR="00BA66A2" w:rsidRDefault="00BA66A2" w:rsidP="00BA66A2">
      <w:pPr>
        <w:rPr>
          <w:lang w:val="es-MX"/>
        </w:rPr>
      </w:pPr>
    </w:p>
    <w:p w:rsidR="00BA66A2" w:rsidRDefault="00BA66A2" w:rsidP="00BA66A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Detallar las funcionalidades y las características para el desarrollo del sistema.</w:t>
      </w:r>
    </w:p>
    <w:p w:rsidR="00BA66A2" w:rsidRDefault="00BA66A2" w:rsidP="00BA66A2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Identificar los requerimientos funcionales y no funcionales del sistema.</w:t>
      </w:r>
    </w:p>
    <w:p w:rsidR="002B0EEE" w:rsidRPr="00BA66A2" w:rsidRDefault="00BA66A2" w:rsidP="002B0EEE">
      <w:pPr>
        <w:pStyle w:val="Prrafodelista"/>
        <w:numPr>
          <w:ilvl w:val="0"/>
          <w:numId w:val="2"/>
        </w:numPr>
        <w:rPr>
          <w:lang w:val="es-MX"/>
        </w:rPr>
      </w:pPr>
      <w:r>
        <w:rPr>
          <w:lang w:val="es-MX"/>
        </w:rPr>
        <w:t>Que este documento sirva como base para la planificación y el diseño del proyecto.</w:t>
      </w:r>
    </w:p>
    <w:p w:rsidR="002B0EEE" w:rsidRPr="00277C69" w:rsidRDefault="002B0EEE" w:rsidP="002B0EEE">
      <w:pPr>
        <w:rPr>
          <w:rFonts w:cs="Calibri"/>
          <w:szCs w:val="22"/>
        </w:rPr>
      </w:pPr>
    </w:p>
    <w:p w:rsidR="002B0EEE" w:rsidRDefault="002B0EEE" w:rsidP="008459E2">
      <w:pPr>
        <w:pStyle w:val="Ttulo2"/>
      </w:pPr>
      <w:bookmarkStart w:id="4" w:name="_Toc402815226"/>
      <w:bookmarkStart w:id="5" w:name="_Toc53333788"/>
      <w:r w:rsidRPr="008459E2">
        <w:t>Definiciones y Abreviaturas</w:t>
      </w:r>
      <w:bookmarkEnd w:id="4"/>
      <w:bookmarkEnd w:id="5"/>
    </w:p>
    <w:p w:rsidR="00903957" w:rsidRDefault="009E2383" w:rsidP="0090395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PA:</w:t>
      </w:r>
      <w:r w:rsidR="00903957">
        <w:rPr>
          <w:lang w:val="es-MX"/>
        </w:rPr>
        <w:t xml:space="preserve"> Pedidos Automatizados</w:t>
      </w:r>
    </w:p>
    <w:p w:rsidR="004E38B0" w:rsidRDefault="0095394F" w:rsidP="0090395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API:</w:t>
      </w:r>
      <w:r w:rsidR="004E38B0">
        <w:rPr>
          <w:lang w:val="es-MX"/>
        </w:rPr>
        <w:t xml:space="preserve"> Application Programming Interface</w:t>
      </w:r>
    </w:p>
    <w:p w:rsidR="00903957" w:rsidRDefault="00903957" w:rsidP="0090395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REST: Representational State Transfer</w:t>
      </w:r>
    </w:p>
    <w:p w:rsidR="00903957" w:rsidRPr="00903957" w:rsidRDefault="00903957" w:rsidP="00903957">
      <w:pPr>
        <w:pStyle w:val="Prrafodelista"/>
        <w:numPr>
          <w:ilvl w:val="0"/>
          <w:numId w:val="3"/>
        </w:numPr>
        <w:rPr>
          <w:lang w:val="es-MX"/>
        </w:rPr>
      </w:pPr>
      <w:r>
        <w:rPr>
          <w:lang w:val="es-MX"/>
        </w:rPr>
        <w:t>SOAP: Simple Object Access Protocol</w:t>
      </w:r>
    </w:p>
    <w:p w:rsidR="002B0EEE" w:rsidRPr="00277C69" w:rsidRDefault="002B0EEE" w:rsidP="002B0EEE">
      <w:pPr>
        <w:rPr>
          <w:rFonts w:cs="Calibri"/>
          <w:szCs w:val="22"/>
        </w:rPr>
      </w:pPr>
    </w:p>
    <w:p w:rsidR="002B0EEE" w:rsidRPr="00277C69" w:rsidRDefault="002B0EEE" w:rsidP="002B0EEE">
      <w:pPr>
        <w:rPr>
          <w:rFonts w:cs="Calibri"/>
          <w:szCs w:val="22"/>
        </w:rPr>
      </w:pPr>
    </w:p>
    <w:p w:rsidR="002B0EEE" w:rsidRPr="008459E2" w:rsidRDefault="002B0EEE" w:rsidP="008459E2">
      <w:pPr>
        <w:pStyle w:val="Ttulo1"/>
      </w:pPr>
      <w:bookmarkStart w:id="6" w:name="_Toc53333789"/>
      <w:r w:rsidRPr="008459E2">
        <w:t>Generalidades del Producto</w:t>
      </w:r>
      <w:bookmarkEnd w:id="6"/>
    </w:p>
    <w:p w:rsidR="001F7EEB" w:rsidRPr="00277C69" w:rsidRDefault="001F7EEB" w:rsidP="00D44B9C">
      <w:pPr>
        <w:autoSpaceDE w:val="0"/>
        <w:autoSpaceDN w:val="0"/>
        <w:adjustRightInd w:val="0"/>
        <w:rPr>
          <w:rFonts w:cs="Calibri"/>
          <w:szCs w:val="22"/>
        </w:rPr>
      </w:pPr>
    </w:p>
    <w:p w:rsidR="00927A42" w:rsidRDefault="002B0EEE" w:rsidP="00903957">
      <w:pPr>
        <w:pStyle w:val="Ttulo2"/>
        <w:tabs>
          <w:tab w:val="left" w:pos="3315"/>
        </w:tabs>
      </w:pPr>
      <w:bookmarkStart w:id="7" w:name="_Toc53333790"/>
      <w:r w:rsidRPr="008459E2">
        <w:t>Perspectiva del Producto</w:t>
      </w:r>
      <w:bookmarkEnd w:id="7"/>
    </w:p>
    <w:p w:rsidR="00BA66A2" w:rsidRDefault="00927A42" w:rsidP="00903957">
      <w:pPr>
        <w:pStyle w:val="Ttulo2"/>
        <w:tabs>
          <w:tab w:val="left" w:pos="3315"/>
        </w:tabs>
      </w:pPr>
      <w:r>
        <w:t xml:space="preserve">    </w:t>
      </w:r>
      <w:r w:rsidR="00903957">
        <w:tab/>
      </w:r>
    </w:p>
    <w:p w:rsidR="00927A42" w:rsidRDefault="00AE60C0" w:rsidP="00903957">
      <w:pPr>
        <w:rPr>
          <w:lang w:val="es-MX"/>
        </w:rPr>
      </w:pPr>
      <w:r>
        <w:rPr>
          <w:lang w:val="es-MX"/>
        </w:rPr>
        <w:t xml:space="preserve">            </w:t>
      </w:r>
      <w:r w:rsidR="00903957">
        <w:rPr>
          <w:lang w:val="es-MX"/>
        </w:rPr>
        <w:t xml:space="preserve">El </w:t>
      </w:r>
      <w:r w:rsidR="0092094E">
        <w:rPr>
          <w:lang w:val="es-MX"/>
        </w:rPr>
        <w:t>sistema</w:t>
      </w:r>
      <w:r w:rsidR="00927A42">
        <w:rPr>
          <w:lang w:val="es-MX"/>
        </w:rPr>
        <w:t xml:space="preserve"> una vez desarrollado le permitirá al supermercado realizar pedidos de forma </w:t>
      </w:r>
      <w:r w:rsidR="009D5423">
        <w:rPr>
          <w:lang w:val="es-MX"/>
        </w:rPr>
        <w:t>automático</w:t>
      </w:r>
      <w:r w:rsidR="00927A42">
        <w:rPr>
          <w:lang w:val="es-MX"/>
        </w:rPr>
        <w:t xml:space="preserve"> a </w:t>
      </w:r>
      <w:r w:rsidR="000904C4">
        <w:rPr>
          <w:lang w:val="es-MX"/>
        </w:rPr>
        <w:t>los productos de sus respectivos</w:t>
      </w:r>
      <w:r w:rsidR="009D5423">
        <w:rPr>
          <w:lang w:val="es-MX"/>
        </w:rPr>
        <w:t xml:space="preserve"> </w:t>
      </w:r>
      <w:r w:rsidR="00927A42">
        <w:rPr>
          <w:lang w:val="es-MX"/>
        </w:rPr>
        <w:t>proveedores.</w:t>
      </w:r>
      <w:r w:rsidR="0092094E">
        <w:rPr>
          <w:lang w:val="es-MX"/>
        </w:rPr>
        <w:t xml:space="preserve"> </w:t>
      </w:r>
    </w:p>
    <w:p w:rsidR="009D5423" w:rsidRDefault="00927A42" w:rsidP="00903957">
      <w:pPr>
        <w:rPr>
          <w:lang w:val="es-MX"/>
        </w:rPr>
      </w:pPr>
      <w:r>
        <w:rPr>
          <w:lang w:val="es-MX"/>
        </w:rPr>
        <w:t xml:space="preserve">Los miembros del área de proveedores se </w:t>
      </w:r>
      <w:r w:rsidR="009D5423">
        <w:rPr>
          <w:lang w:val="es-MX"/>
        </w:rPr>
        <w:t>encargarán</w:t>
      </w:r>
      <w:r>
        <w:rPr>
          <w:lang w:val="es-MX"/>
        </w:rPr>
        <w:t xml:space="preserve"> de administrar a los </w:t>
      </w:r>
      <w:r w:rsidR="008F3780">
        <w:rPr>
          <w:lang w:val="es-MX"/>
        </w:rPr>
        <w:t>proveedores (dar de alta y/o modificarlos)</w:t>
      </w:r>
      <w:r>
        <w:rPr>
          <w:lang w:val="es-MX"/>
        </w:rPr>
        <w:t xml:space="preserve"> y realizar un seguimiento de las calificaciones de cada proveedor con la posibilidad de dar de baja en caso de que un proveedor tenga una calificación baja.</w:t>
      </w:r>
    </w:p>
    <w:p w:rsidR="008F3780" w:rsidRDefault="008F3780" w:rsidP="00903957">
      <w:pPr>
        <w:rPr>
          <w:lang w:val="es-MX"/>
        </w:rPr>
      </w:pPr>
      <w:r>
        <w:rPr>
          <w:lang w:val="es-MX"/>
        </w:rPr>
        <w:t xml:space="preserve">Los miembros del área de pedidos se </w:t>
      </w:r>
      <w:r w:rsidR="0096429E">
        <w:rPr>
          <w:lang w:val="es-MX"/>
        </w:rPr>
        <w:t>encargarán</w:t>
      </w:r>
      <w:r>
        <w:rPr>
          <w:lang w:val="es-MX"/>
        </w:rPr>
        <w:t xml:space="preserve"> del seguimiento de los pedidos generados automáticamente </w:t>
      </w:r>
      <w:r w:rsidR="0096429E">
        <w:rPr>
          <w:lang w:val="es-MX"/>
        </w:rPr>
        <w:t>por el sistema.</w:t>
      </w:r>
    </w:p>
    <w:p w:rsidR="0096429E" w:rsidRDefault="0096429E" w:rsidP="00903957">
      <w:pPr>
        <w:rPr>
          <w:lang w:val="es-MX"/>
        </w:rPr>
      </w:pPr>
      <w:r>
        <w:rPr>
          <w:lang w:val="es-MX"/>
        </w:rPr>
        <w:t>Los pedidos realizados se diferencian de entre 5 estados de acuerdo a como se vayan generando.</w:t>
      </w:r>
    </w:p>
    <w:p w:rsidR="00B73166" w:rsidRDefault="003378B5" w:rsidP="00903957">
      <w:pPr>
        <w:rPr>
          <w:lang w:val="es-MX"/>
        </w:rPr>
      </w:pPr>
      <w:r>
        <w:rPr>
          <w:lang w:val="es-MX"/>
        </w:rPr>
        <w:t>El área de pedidos podrá anularlos mientras el ped</w:t>
      </w:r>
      <w:r w:rsidR="00B73166">
        <w:rPr>
          <w:lang w:val="es-MX"/>
        </w:rPr>
        <w:t xml:space="preserve">ido este en un estado pendiente, y modificar el pedido si está en un estado en “proceso”. También los miembros de esta área podrán realizar una evaluación a los proveedores que </w:t>
      </w:r>
      <w:r w:rsidR="00E27D89">
        <w:rPr>
          <w:lang w:val="es-MX"/>
        </w:rPr>
        <w:t>entreguen</w:t>
      </w:r>
      <w:r w:rsidR="00B73166">
        <w:rPr>
          <w:lang w:val="es-MX"/>
        </w:rPr>
        <w:t xml:space="preserve"> su </w:t>
      </w:r>
      <w:r w:rsidR="00E27D89">
        <w:rPr>
          <w:lang w:val="es-MX"/>
        </w:rPr>
        <w:t>pedido (</w:t>
      </w:r>
      <w:r w:rsidR="00B73166">
        <w:rPr>
          <w:lang w:val="es-MX"/>
        </w:rPr>
        <w:t xml:space="preserve">“estado entregado”) </w:t>
      </w:r>
      <w:r w:rsidR="00E27D89">
        <w:rPr>
          <w:lang w:val="es-MX"/>
        </w:rPr>
        <w:t>con un par de preguntas el cual de acuerdo a la conformidad del supermercado el sistema armara un ranking de proveedores basado en eso.</w:t>
      </w:r>
    </w:p>
    <w:p w:rsidR="002B0EEE" w:rsidRDefault="0092094E" w:rsidP="00AE60C0">
      <w:pPr>
        <w:rPr>
          <w:lang w:val="es-MX"/>
        </w:rPr>
      </w:pPr>
      <w:r>
        <w:rPr>
          <w:lang w:val="es-MX"/>
        </w:rPr>
        <w:t xml:space="preserve">La </w:t>
      </w:r>
      <w:r w:rsidR="00AE60C0">
        <w:rPr>
          <w:lang w:val="es-MX"/>
        </w:rPr>
        <w:t>perspectiva</w:t>
      </w:r>
      <w:r>
        <w:rPr>
          <w:lang w:val="es-MX"/>
        </w:rPr>
        <w:t xml:space="preserve"> del producto es </w:t>
      </w:r>
      <w:r w:rsidR="00AE60C0">
        <w:rPr>
          <w:lang w:val="es-MX"/>
        </w:rPr>
        <w:t>facilitar la manera del supermercado de pedir l</w:t>
      </w:r>
      <w:r w:rsidR="00E27D89">
        <w:rPr>
          <w:lang w:val="es-MX"/>
        </w:rPr>
        <w:t>os productos a sus proveedores.</w:t>
      </w:r>
    </w:p>
    <w:p w:rsidR="00AE60C0" w:rsidRDefault="00AE60C0" w:rsidP="00AE60C0">
      <w:pPr>
        <w:rPr>
          <w:lang w:val="es-MX"/>
        </w:rPr>
      </w:pPr>
    </w:p>
    <w:p w:rsidR="00AB3036" w:rsidRDefault="00AB3036" w:rsidP="00AE60C0">
      <w:pPr>
        <w:rPr>
          <w:lang w:val="es-MX"/>
        </w:rPr>
      </w:pPr>
    </w:p>
    <w:p w:rsidR="00AB3036" w:rsidRDefault="00AB3036" w:rsidP="00AE60C0">
      <w:pPr>
        <w:rPr>
          <w:lang w:val="es-MX"/>
        </w:rPr>
      </w:pPr>
    </w:p>
    <w:p w:rsidR="00AB3036" w:rsidRDefault="00AB3036" w:rsidP="00AE60C0">
      <w:pPr>
        <w:rPr>
          <w:lang w:val="es-MX"/>
        </w:rPr>
      </w:pPr>
    </w:p>
    <w:p w:rsidR="00AB3036" w:rsidRDefault="00AB3036" w:rsidP="00AE60C0">
      <w:pPr>
        <w:rPr>
          <w:lang w:val="es-MX"/>
        </w:rPr>
      </w:pPr>
    </w:p>
    <w:p w:rsidR="00AB3036" w:rsidRDefault="00AB3036" w:rsidP="00AE60C0">
      <w:pPr>
        <w:rPr>
          <w:lang w:val="es-MX"/>
        </w:rPr>
      </w:pPr>
    </w:p>
    <w:p w:rsidR="00AB3036" w:rsidRPr="00AE60C0" w:rsidRDefault="00AB3036" w:rsidP="00AE60C0">
      <w:pPr>
        <w:rPr>
          <w:lang w:val="es-MX"/>
        </w:rPr>
      </w:pPr>
    </w:p>
    <w:p w:rsidR="002B0EEE" w:rsidRPr="008459E2" w:rsidRDefault="00DC5095" w:rsidP="008459E2">
      <w:pPr>
        <w:pStyle w:val="Ttulo2"/>
      </w:pPr>
      <w:bookmarkStart w:id="8" w:name="_Toc53333791"/>
      <w:r>
        <w:lastRenderedPageBreak/>
        <w:t>Listado de requisitos</w:t>
      </w:r>
      <w:bookmarkEnd w:id="8"/>
      <w:r>
        <w:t xml:space="preserve"> </w:t>
      </w:r>
    </w:p>
    <w:p w:rsidR="002B0EEE" w:rsidRPr="00277C69" w:rsidRDefault="002B0EEE" w:rsidP="002B0EEE">
      <w:pPr>
        <w:rPr>
          <w:rFonts w:cs="Calibri"/>
          <w:szCs w:val="22"/>
          <w:lang w:val="es-MX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531"/>
        <w:gridCol w:w="1998"/>
        <w:gridCol w:w="968"/>
        <w:gridCol w:w="2967"/>
      </w:tblGrid>
      <w:tr w:rsidR="008459E2" w:rsidRPr="00277C69" w:rsidTr="00277C69">
        <w:trPr>
          <w:cantSplit/>
        </w:trPr>
        <w:tc>
          <w:tcPr>
            <w:tcW w:w="9464" w:type="dxa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BDD6EE"/>
            <w:hideMark/>
          </w:tcPr>
          <w:p w:rsidR="008459E2" w:rsidRPr="00277C69" w:rsidRDefault="008459E2">
            <w:pPr>
              <w:rPr>
                <w:rFonts w:cs="Calibri"/>
                <w:b/>
                <w:szCs w:val="22"/>
              </w:rPr>
            </w:pPr>
            <w:r w:rsidRPr="00277C69">
              <w:rPr>
                <w:rFonts w:cs="Calibri"/>
                <w:b/>
                <w:szCs w:val="22"/>
              </w:rPr>
              <w:t>REQUISITOS FUNCIONALES</w:t>
            </w:r>
          </w:p>
        </w:tc>
      </w:tr>
      <w:tr w:rsidR="00245171" w:rsidRPr="00277C69" w:rsidTr="00E92386">
        <w:trPr>
          <w:cantSplit/>
        </w:trPr>
        <w:tc>
          <w:tcPr>
            <w:tcW w:w="3531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  <w:hideMark/>
          </w:tcPr>
          <w:p w:rsidR="008459E2" w:rsidRPr="00277C69" w:rsidRDefault="007F53F0" w:rsidP="00277C69">
            <w:pPr>
              <w:jc w:val="center"/>
              <w:rPr>
                <w:rFonts w:cs="Calibri"/>
                <w:b/>
                <w:szCs w:val="22"/>
              </w:rPr>
            </w:pPr>
            <w:r>
              <w:rPr>
                <w:rFonts w:cs="Calibri"/>
                <w:b/>
                <w:szCs w:val="22"/>
              </w:rPr>
              <w:t>Actor</w:t>
            </w:r>
          </w:p>
        </w:tc>
        <w:tc>
          <w:tcPr>
            <w:tcW w:w="199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  <w:hideMark/>
          </w:tcPr>
          <w:p w:rsidR="008459E2" w:rsidRPr="00277C69" w:rsidRDefault="008459E2" w:rsidP="00277C69">
            <w:pPr>
              <w:jc w:val="center"/>
              <w:rPr>
                <w:rFonts w:cs="Calibri"/>
                <w:b/>
                <w:szCs w:val="22"/>
              </w:rPr>
            </w:pPr>
            <w:r w:rsidRPr="00277C69">
              <w:rPr>
                <w:rFonts w:cs="Calibri"/>
                <w:b/>
                <w:szCs w:val="22"/>
              </w:rPr>
              <w:t xml:space="preserve">PRIORIDAD según el </w:t>
            </w:r>
            <w:r w:rsidR="007F53F0">
              <w:rPr>
                <w:rFonts w:cs="Calibri"/>
                <w:b/>
                <w:szCs w:val="22"/>
              </w:rPr>
              <w:t>actor</w:t>
            </w:r>
          </w:p>
        </w:tc>
        <w:tc>
          <w:tcPr>
            <w:tcW w:w="393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  <w:hideMark/>
          </w:tcPr>
          <w:p w:rsidR="008459E2" w:rsidRPr="00277C69" w:rsidRDefault="008459E2" w:rsidP="00277C69">
            <w:pPr>
              <w:jc w:val="center"/>
              <w:rPr>
                <w:rFonts w:cs="Calibri"/>
                <w:b/>
                <w:szCs w:val="22"/>
              </w:rPr>
            </w:pPr>
            <w:r w:rsidRPr="00277C69">
              <w:rPr>
                <w:rFonts w:cs="Calibri"/>
                <w:b/>
                <w:szCs w:val="22"/>
              </w:rPr>
              <w:t>REQUISITOS</w:t>
            </w:r>
          </w:p>
        </w:tc>
      </w:tr>
      <w:tr w:rsidR="00245171" w:rsidRPr="00277C69" w:rsidTr="00E92386">
        <w:trPr>
          <w:cantSplit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  <w:hideMark/>
          </w:tcPr>
          <w:p w:rsidR="008459E2" w:rsidRPr="00277C69" w:rsidRDefault="008459E2">
            <w:pPr>
              <w:rPr>
                <w:rFonts w:cs="Calibri"/>
                <w:b/>
                <w:szCs w:val="22"/>
              </w:rPr>
            </w:pPr>
          </w:p>
        </w:tc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  <w:hideMark/>
          </w:tcPr>
          <w:p w:rsidR="008459E2" w:rsidRPr="00277C69" w:rsidRDefault="008459E2">
            <w:pPr>
              <w:rPr>
                <w:rFonts w:cs="Calibri"/>
                <w:b/>
                <w:szCs w:val="22"/>
              </w:rPr>
            </w:pP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  <w:hideMark/>
          </w:tcPr>
          <w:p w:rsidR="008459E2" w:rsidRPr="00277C69" w:rsidRDefault="008459E2" w:rsidP="00277C69">
            <w:pPr>
              <w:jc w:val="center"/>
              <w:rPr>
                <w:rFonts w:cs="Calibri"/>
                <w:b/>
                <w:szCs w:val="22"/>
              </w:rPr>
            </w:pPr>
            <w:r w:rsidRPr="00277C69">
              <w:rPr>
                <w:rFonts w:cs="Calibri"/>
                <w:b/>
                <w:szCs w:val="22"/>
              </w:rPr>
              <w:t>CÓDIGO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  <w:hideMark/>
          </w:tcPr>
          <w:p w:rsidR="008459E2" w:rsidRPr="00277C69" w:rsidRDefault="008459E2" w:rsidP="00277C69">
            <w:pPr>
              <w:jc w:val="center"/>
              <w:rPr>
                <w:rFonts w:cs="Calibri"/>
                <w:b/>
                <w:szCs w:val="22"/>
              </w:rPr>
            </w:pPr>
            <w:r w:rsidRPr="00277C69">
              <w:rPr>
                <w:rFonts w:cs="Calibri"/>
                <w:b/>
                <w:szCs w:val="22"/>
              </w:rPr>
              <w:t>DESCRIPCIÓN</w:t>
            </w:r>
          </w:p>
        </w:tc>
      </w:tr>
      <w:tr w:rsidR="00245171" w:rsidRPr="00277C69" w:rsidTr="00E92386">
        <w:trPr>
          <w:cantSplit/>
        </w:trPr>
        <w:tc>
          <w:tcPr>
            <w:tcW w:w="3531" w:type="dxa"/>
            <w:vMerge w:val="restart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57111A" w:rsidRDefault="00AB3036" w:rsidP="00BC48B8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                              </w:t>
            </w:r>
            <w:r w:rsidR="00BC48B8">
              <w:rPr>
                <w:rFonts w:cs="Calibri"/>
                <w:szCs w:val="22"/>
              </w:rPr>
              <w:t xml:space="preserve">    </w:t>
            </w:r>
          </w:p>
          <w:p w:rsidR="0057111A" w:rsidRDefault="0057111A" w:rsidP="00BC48B8">
            <w:pPr>
              <w:rPr>
                <w:rFonts w:cs="Calibri"/>
                <w:szCs w:val="22"/>
              </w:rPr>
            </w:pPr>
          </w:p>
          <w:p w:rsidR="008459E2" w:rsidRPr="00AB3036" w:rsidRDefault="008459E2" w:rsidP="00BC48B8">
            <w:pPr>
              <w:rPr>
                <w:rFonts w:cs="Calibri"/>
                <w:szCs w:val="22"/>
                <w:highlight w:val="yellow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459E2" w:rsidRPr="00277C69" w:rsidRDefault="005410B4" w:rsidP="005410B4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r w:rsidR="00AD7313"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59E2" w:rsidRPr="00277C69" w:rsidRDefault="008459E2" w:rsidP="00277C69">
            <w:pPr>
              <w:jc w:val="center"/>
              <w:rPr>
                <w:rFonts w:cs="Calibri"/>
                <w:szCs w:val="22"/>
              </w:rPr>
            </w:pPr>
            <w:r w:rsidRPr="00277C69">
              <w:rPr>
                <w:rFonts w:cs="Calibri"/>
                <w:szCs w:val="22"/>
              </w:rPr>
              <w:t>RE</w:t>
            </w:r>
            <w:r w:rsidR="004E38B0">
              <w:rPr>
                <w:rFonts w:cs="Calibri"/>
                <w:szCs w:val="22"/>
              </w:rPr>
              <w:t>F</w:t>
            </w:r>
            <w:r w:rsidRPr="00277C69">
              <w:rPr>
                <w:rFonts w:cs="Calibri"/>
                <w:szCs w:val="22"/>
              </w:rPr>
              <w:t>0</w:t>
            </w:r>
            <w:r w:rsidR="007B6DCD">
              <w:rPr>
                <w:rFonts w:cs="Calibri"/>
                <w:szCs w:val="22"/>
              </w:rPr>
              <w:t>1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59E2" w:rsidRPr="00277C69" w:rsidRDefault="00AD731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Iniciar sesión usuario</w:t>
            </w:r>
          </w:p>
        </w:tc>
      </w:tr>
      <w:tr w:rsidR="0057111A" w:rsidRPr="00277C69" w:rsidTr="00E92386">
        <w:trPr>
          <w:cantSplit/>
        </w:trPr>
        <w:tc>
          <w:tcPr>
            <w:tcW w:w="3531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4F" w:rsidRDefault="0095394F" w:rsidP="00BC48B8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95394F" w:rsidRDefault="005410B4" w:rsidP="005410B4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r w:rsidR="0095394F"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4F" w:rsidRPr="00277C69" w:rsidRDefault="0095394F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REF0</w:t>
            </w:r>
            <w:r w:rsidR="00FB33AC">
              <w:rPr>
                <w:rFonts w:cs="Calibri"/>
                <w:szCs w:val="22"/>
              </w:rPr>
              <w:t>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95394F" w:rsidRPr="00E8290E" w:rsidRDefault="007B6DCD">
            <w:pPr>
              <w:rPr>
                <w:rFonts w:cs="Calibri"/>
                <w:szCs w:val="22"/>
                <w:u w:val="single"/>
              </w:rPr>
            </w:pPr>
            <w:r>
              <w:rPr>
                <w:rFonts w:cs="Calibri"/>
                <w:szCs w:val="22"/>
              </w:rPr>
              <w:t xml:space="preserve">Mostrar </w:t>
            </w:r>
            <w:r w:rsidR="00E517A6">
              <w:rPr>
                <w:rFonts w:cs="Calibri"/>
                <w:szCs w:val="22"/>
              </w:rPr>
              <w:t>Pantalla Principal</w:t>
            </w:r>
            <w:r w:rsidR="00E8290E">
              <w:rPr>
                <w:rFonts w:cs="Calibri"/>
                <w:szCs w:val="22"/>
              </w:rPr>
              <w:t xml:space="preserve"> de Pedidos</w:t>
            </w:r>
          </w:p>
        </w:tc>
      </w:tr>
      <w:tr w:rsidR="00245171" w:rsidRPr="00277C69" w:rsidTr="00E92386">
        <w:trPr>
          <w:cantSplit/>
          <w:trHeight w:val="127"/>
        </w:trPr>
        <w:tc>
          <w:tcPr>
            <w:tcW w:w="0" w:type="auto"/>
            <w:vMerge/>
            <w:tcBorders>
              <w:top w:val="single" w:sz="4" w:space="0" w:color="000000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459E2" w:rsidRPr="00277C69" w:rsidRDefault="008459E2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59E2" w:rsidRPr="00277C69" w:rsidRDefault="005410B4" w:rsidP="00F9635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</w:t>
            </w:r>
            <w:r w:rsidR="00D11D97"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59E2" w:rsidRPr="00277C69" w:rsidRDefault="008459E2" w:rsidP="00277C69">
            <w:pPr>
              <w:jc w:val="center"/>
              <w:rPr>
                <w:rFonts w:cs="Calibri"/>
                <w:szCs w:val="22"/>
              </w:rPr>
            </w:pPr>
            <w:r w:rsidRPr="00277C69">
              <w:rPr>
                <w:rFonts w:cs="Calibri"/>
                <w:szCs w:val="22"/>
              </w:rPr>
              <w:t>RE</w:t>
            </w:r>
            <w:r w:rsidR="004E38B0">
              <w:rPr>
                <w:rFonts w:cs="Calibri"/>
                <w:szCs w:val="22"/>
              </w:rPr>
              <w:t>F</w:t>
            </w:r>
            <w:r w:rsidRPr="00277C69">
              <w:rPr>
                <w:rFonts w:cs="Calibri"/>
                <w:szCs w:val="22"/>
              </w:rPr>
              <w:t>0</w:t>
            </w:r>
            <w:r w:rsidR="00FB33AC">
              <w:rPr>
                <w:rFonts w:cs="Calibri"/>
                <w:szCs w:val="22"/>
              </w:rPr>
              <w:t>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459E2" w:rsidRPr="00277C69" w:rsidRDefault="00094949" w:rsidP="001C626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Consulta</w:t>
            </w:r>
            <w:r w:rsidR="0077136A">
              <w:rPr>
                <w:rFonts w:cs="Calibri"/>
                <w:szCs w:val="22"/>
              </w:rPr>
              <w:t>r</w:t>
            </w:r>
            <w:r>
              <w:rPr>
                <w:rFonts w:cs="Calibri"/>
                <w:szCs w:val="22"/>
              </w:rPr>
              <w:t xml:space="preserve"> </w:t>
            </w:r>
            <w:r w:rsidR="0077136A">
              <w:rPr>
                <w:rFonts w:cs="Calibri"/>
                <w:szCs w:val="22"/>
              </w:rPr>
              <w:t xml:space="preserve">información sobre </w:t>
            </w:r>
            <w:r>
              <w:rPr>
                <w:rFonts w:cs="Calibri"/>
                <w:szCs w:val="22"/>
              </w:rPr>
              <w:t xml:space="preserve">proveedores </w:t>
            </w:r>
          </w:p>
        </w:tc>
      </w:tr>
      <w:tr w:rsidR="00245171" w:rsidRPr="00277C69" w:rsidTr="00E92386">
        <w:trPr>
          <w:cantSplit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DE77BC" w:rsidRPr="00277C69" w:rsidRDefault="00DE77BC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7BC" w:rsidRDefault="00F9635D" w:rsidP="00AA6D36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</w:t>
            </w:r>
            <w:r w:rsidR="00AA6D36"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7BC" w:rsidRPr="00277C69" w:rsidRDefault="00DE77BC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</w:t>
            </w:r>
            <w:r w:rsidR="004E38B0">
              <w:rPr>
                <w:rFonts w:cs="Calibri"/>
                <w:szCs w:val="22"/>
              </w:rPr>
              <w:t>F</w:t>
            </w:r>
            <w:r>
              <w:rPr>
                <w:rFonts w:cs="Calibri"/>
                <w:szCs w:val="22"/>
              </w:rPr>
              <w:t>0</w:t>
            </w:r>
            <w:r w:rsidR="00FB33AC">
              <w:rPr>
                <w:rFonts w:cs="Calibri"/>
                <w:szCs w:val="22"/>
              </w:rPr>
              <w:t>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DE77BC" w:rsidRDefault="004E44A4" w:rsidP="00546956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Dar de alta nuevo proveedor</w:t>
            </w:r>
          </w:p>
        </w:tc>
      </w:tr>
      <w:tr w:rsidR="00245171" w:rsidRPr="00277C69" w:rsidTr="00E92386">
        <w:trPr>
          <w:cantSplit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AB3036" w:rsidRPr="00277C69" w:rsidRDefault="00A873B4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ADMINISTRADOR DE PEDIDOS</w:t>
            </w: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B3036" w:rsidRDefault="00F9635D" w:rsidP="00AA6D36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     </w:t>
            </w:r>
            <w:r w:rsidR="00AA6D36"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036" w:rsidRDefault="00AB3036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</w:t>
            </w:r>
            <w:r w:rsidR="004E38B0">
              <w:rPr>
                <w:rFonts w:cs="Calibri"/>
                <w:szCs w:val="22"/>
              </w:rPr>
              <w:t>F</w:t>
            </w:r>
            <w:r>
              <w:rPr>
                <w:rFonts w:cs="Calibri"/>
                <w:szCs w:val="22"/>
              </w:rPr>
              <w:t>0</w:t>
            </w:r>
            <w:r w:rsidR="00FB33AC">
              <w:rPr>
                <w:rFonts w:cs="Calibri"/>
                <w:szCs w:val="22"/>
              </w:rPr>
              <w:t>5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3036" w:rsidRDefault="001C626C" w:rsidP="006E6799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Modificar</w:t>
            </w:r>
            <w:r w:rsidR="007D04B6">
              <w:rPr>
                <w:rFonts w:cs="Calibri"/>
                <w:szCs w:val="22"/>
              </w:rPr>
              <w:t xml:space="preserve"> datos del p</w:t>
            </w:r>
            <w:r w:rsidR="00E517A6">
              <w:rPr>
                <w:rFonts w:cs="Calibri"/>
                <w:szCs w:val="22"/>
              </w:rPr>
              <w:t xml:space="preserve">roveedor </w:t>
            </w:r>
            <w:r w:rsidR="007D04B6">
              <w:rPr>
                <w:rFonts w:cs="Calibri"/>
                <w:szCs w:val="22"/>
              </w:rPr>
              <w:t>registrado</w:t>
            </w:r>
          </w:p>
        </w:tc>
      </w:tr>
      <w:tr w:rsidR="00245171" w:rsidRPr="00277C69" w:rsidTr="00E92386">
        <w:trPr>
          <w:cantSplit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3D19A9" w:rsidRPr="00277C69" w:rsidRDefault="003D19A9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3D19A9" w:rsidRDefault="00AA6D36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9A9" w:rsidRDefault="003D19A9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REF0</w:t>
            </w:r>
            <w:r w:rsidR="00FB33AC">
              <w:rPr>
                <w:rFonts w:cs="Calibri"/>
                <w:szCs w:val="22"/>
              </w:rPr>
              <w:t>6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3D19A9" w:rsidRDefault="00E8290E" w:rsidP="001A13E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Dar de Baja al </w:t>
            </w:r>
            <w:r w:rsidR="001C626C">
              <w:rPr>
                <w:rFonts w:cs="Calibri"/>
                <w:szCs w:val="22"/>
              </w:rPr>
              <w:t xml:space="preserve"> </w:t>
            </w:r>
            <w:r w:rsidR="002543F0">
              <w:rPr>
                <w:rFonts w:cs="Calibri"/>
                <w:szCs w:val="22"/>
              </w:rPr>
              <w:t xml:space="preserve">Proveedor </w:t>
            </w:r>
          </w:p>
        </w:tc>
      </w:tr>
      <w:tr w:rsidR="00AA6D36" w:rsidRPr="00277C69" w:rsidTr="00E92386">
        <w:trPr>
          <w:cantSplit/>
          <w:trHeight w:val="44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AA6D36" w:rsidRDefault="00AA6D36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A6D36" w:rsidRDefault="00AA6D36" w:rsidP="00F9635D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D36" w:rsidRDefault="007B6DCD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</w:t>
            </w:r>
            <w:r w:rsidR="00FB33AC">
              <w:rPr>
                <w:rFonts w:cs="Calibri"/>
                <w:szCs w:val="22"/>
              </w:rPr>
              <w:t>0</w:t>
            </w:r>
            <w:r w:rsidR="003E75AD">
              <w:rPr>
                <w:rFonts w:cs="Calibri"/>
                <w:szCs w:val="22"/>
              </w:rPr>
              <w:t>7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D36" w:rsidRDefault="00AA6D36" w:rsidP="00E40416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Consulta</w:t>
            </w:r>
            <w:r w:rsidR="0077136A">
              <w:rPr>
                <w:rFonts w:cs="Calibri"/>
                <w:szCs w:val="22"/>
              </w:rPr>
              <w:t xml:space="preserve">r </w:t>
            </w:r>
            <w:r w:rsidR="00DA62FA">
              <w:rPr>
                <w:rFonts w:cs="Calibri"/>
                <w:szCs w:val="22"/>
              </w:rPr>
              <w:t>detalles del pedido</w:t>
            </w:r>
          </w:p>
        </w:tc>
      </w:tr>
      <w:tr w:rsidR="00C643BB" w:rsidRPr="00277C69" w:rsidTr="00E92386">
        <w:trPr>
          <w:cantSplit/>
          <w:trHeight w:val="44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C643BB" w:rsidRDefault="00C643BB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643BB" w:rsidRDefault="00C643BB" w:rsidP="00F9635D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3BB" w:rsidRDefault="00FB33AC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REF0</w:t>
            </w:r>
            <w:r w:rsidR="003E75AD">
              <w:rPr>
                <w:rFonts w:cs="Calibri"/>
                <w:szCs w:val="22"/>
              </w:rPr>
              <w:t>8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643BB" w:rsidRDefault="00635B7C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Evaluar</w:t>
            </w:r>
            <w:r w:rsidR="00C643BB">
              <w:rPr>
                <w:rFonts w:cs="Calibri"/>
                <w:szCs w:val="22"/>
              </w:rPr>
              <w:t xml:space="preserve"> Pedido</w:t>
            </w:r>
          </w:p>
        </w:tc>
      </w:tr>
      <w:tr w:rsidR="00AA6D36" w:rsidRPr="00277C69" w:rsidTr="00E92386">
        <w:trPr>
          <w:cantSplit/>
          <w:trHeight w:val="44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AA6D36" w:rsidRDefault="00AA6D36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A6D36" w:rsidRDefault="00AA6D36" w:rsidP="00F9635D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D36" w:rsidRDefault="003E75AD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REF09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D36" w:rsidRDefault="00AA6D36" w:rsidP="007A313F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Modificar</w:t>
            </w:r>
            <w:r w:rsidR="000D73DF">
              <w:rPr>
                <w:rFonts w:cs="Calibri"/>
                <w:szCs w:val="22"/>
              </w:rPr>
              <w:t xml:space="preserve"> datos del </w:t>
            </w:r>
            <w:r>
              <w:rPr>
                <w:rFonts w:cs="Calibri"/>
                <w:szCs w:val="22"/>
              </w:rPr>
              <w:t xml:space="preserve"> </w:t>
            </w:r>
            <w:r w:rsidR="0039719D">
              <w:rPr>
                <w:rFonts w:cs="Calibri"/>
                <w:szCs w:val="22"/>
              </w:rPr>
              <w:t>P</w:t>
            </w:r>
            <w:r>
              <w:rPr>
                <w:rFonts w:cs="Calibri"/>
                <w:szCs w:val="22"/>
              </w:rPr>
              <w:t>edido</w:t>
            </w:r>
          </w:p>
        </w:tc>
      </w:tr>
      <w:tr w:rsidR="00AA6D36" w:rsidRPr="00277C69" w:rsidTr="00E92386">
        <w:trPr>
          <w:cantSplit/>
          <w:trHeight w:val="44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AA6D36" w:rsidRDefault="00AA6D36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AA6D36" w:rsidRDefault="00AA6D36" w:rsidP="00F9635D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D36" w:rsidRDefault="00AA6D36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REF1</w:t>
            </w:r>
            <w:r w:rsidR="003E75AD">
              <w:rPr>
                <w:rFonts w:cs="Calibri"/>
                <w:szCs w:val="22"/>
              </w:rPr>
              <w:t>0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A6D36" w:rsidRDefault="007B6DCD" w:rsidP="00100555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Cancelar</w:t>
            </w:r>
            <w:r w:rsidR="0039719D">
              <w:rPr>
                <w:rFonts w:cs="Calibri"/>
                <w:szCs w:val="22"/>
              </w:rPr>
              <w:t xml:space="preserve"> P</w:t>
            </w:r>
            <w:r w:rsidR="00100555">
              <w:rPr>
                <w:rFonts w:cs="Calibri"/>
                <w:szCs w:val="22"/>
              </w:rPr>
              <w:t>edido</w:t>
            </w:r>
          </w:p>
        </w:tc>
      </w:tr>
      <w:tr w:rsidR="00220CFE" w:rsidRPr="00277C69" w:rsidTr="00E92386">
        <w:trPr>
          <w:cantSplit/>
          <w:trHeight w:val="44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220CFE" w:rsidRDefault="00220CFE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220CFE" w:rsidRDefault="00220CFE" w:rsidP="00F9635D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CFE" w:rsidRDefault="00220CFE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REF1</w:t>
            </w:r>
            <w:r w:rsidR="003E75AD">
              <w:rPr>
                <w:rFonts w:cs="Calibri"/>
                <w:szCs w:val="22"/>
              </w:rPr>
              <w:t>1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220CFE" w:rsidRDefault="00220CFE" w:rsidP="00100555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Consultar Efectividad del Proveedor</w:t>
            </w:r>
          </w:p>
        </w:tc>
      </w:tr>
      <w:tr w:rsidR="00CD5BE0" w:rsidRPr="00277C69" w:rsidTr="00E92386">
        <w:trPr>
          <w:cantSplit/>
          <w:trHeight w:val="44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CD5BE0" w:rsidRDefault="00CD5BE0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CD5BE0" w:rsidRDefault="00CD5BE0" w:rsidP="00F9635D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BE0" w:rsidRDefault="00CD5BE0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REF12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CD5BE0" w:rsidRDefault="00613DB2" w:rsidP="00613DB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Ponderar escala del proveedor </w:t>
            </w:r>
          </w:p>
        </w:tc>
      </w:tr>
      <w:tr w:rsidR="00613DB2" w:rsidRPr="00277C69" w:rsidTr="00E92386">
        <w:trPr>
          <w:cantSplit/>
          <w:trHeight w:val="445"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613DB2" w:rsidRDefault="00613DB2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613DB2" w:rsidRDefault="00613DB2" w:rsidP="00F9635D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DB2" w:rsidRDefault="00613DB2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REF13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13DB2" w:rsidRDefault="00613DB2" w:rsidP="00100555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Cerrar sesión usuario</w:t>
            </w:r>
          </w:p>
        </w:tc>
      </w:tr>
      <w:tr w:rsidR="00827338" w:rsidTr="00E92386">
        <w:trPr>
          <w:cantSplit/>
        </w:trPr>
        <w:tc>
          <w:tcPr>
            <w:tcW w:w="0" w:type="auto"/>
            <w:tcBorders>
              <w:top w:val="single" w:sz="4" w:space="0" w:color="auto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27338" w:rsidRPr="00277C69" w:rsidRDefault="00827338" w:rsidP="0014058B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338" w:rsidRDefault="00827338" w:rsidP="0014058B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338" w:rsidRDefault="00827338" w:rsidP="0014058B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REF1</w:t>
            </w:r>
            <w:r w:rsidR="008261BE">
              <w:rPr>
                <w:rFonts w:cs="Calibri"/>
                <w:szCs w:val="22"/>
              </w:rPr>
              <w:t>4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338" w:rsidRDefault="00827338" w:rsidP="001405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Validar Usuario</w:t>
            </w:r>
          </w:p>
        </w:tc>
      </w:tr>
      <w:tr w:rsidR="00827338" w:rsidTr="00E92386">
        <w:trPr>
          <w:cantSplit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27338" w:rsidRDefault="00827338" w:rsidP="001405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SISTEMA</w:t>
            </w: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338" w:rsidRDefault="00827338" w:rsidP="0014058B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338" w:rsidRDefault="00827338" w:rsidP="00B30D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REF1</w:t>
            </w:r>
            <w:r w:rsidR="008261BE">
              <w:rPr>
                <w:rFonts w:cs="Calibri"/>
                <w:szCs w:val="22"/>
              </w:rPr>
              <w:t>5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338" w:rsidRDefault="00827338" w:rsidP="008E74E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Act</w:t>
            </w:r>
            <w:r w:rsidR="00E74920">
              <w:rPr>
                <w:rFonts w:cs="Calibri"/>
                <w:szCs w:val="22"/>
              </w:rPr>
              <w:t>ualizar precios de los productos</w:t>
            </w:r>
            <w:r w:rsidR="00282ECD">
              <w:rPr>
                <w:rFonts w:cs="Calibri"/>
                <w:szCs w:val="22"/>
              </w:rPr>
              <w:t xml:space="preserve"> </w:t>
            </w:r>
            <w:r w:rsidR="00FB1B3A">
              <w:rPr>
                <w:rFonts w:cs="Calibri"/>
                <w:szCs w:val="22"/>
              </w:rPr>
              <w:t>del supermercado</w:t>
            </w:r>
          </w:p>
        </w:tc>
      </w:tr>
      <w:tr w:rsidR="00827338" w:rsidTr="00E92386">
        <w:trPr>
          <w:cantSplit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27338" w:rsidRDefault="00827338" w:rsidP="0014058B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338" w:rsidRDefault="00827338" w:rsidP="0014058B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338" w:rsidRDefault="00827338" w:rsidP="00B30D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REF1</w:t>
            </w:r>
            <w:r w:rsidR="008261BE">
              <w:rPr>
                <w:rFonts w:cs="Calibri"/>
                <w:szCs w:val="22"/>
              </w:rPr>
              <w:t>6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338" w:rsidRDefault="00827338" w:rsidP="00613DB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Buscar precio mínimo de </w:t>
            </w:r>
            <w:r w:rsidR="00696AAC">
              <w:rPr>
                <w:rFonts w:cs="Calibri"/>
                <w:szCs w:val="22"/>
              </w:rPr>
              <w:t>los</w:t>
            </w:r>
            <w:r>
              <w:rPr>
                <w:rFonts w:cs="Calibri"/>
                <w:szCs w:val="22"/>
              </w:rPr>
              <w:t xml:space="preserve">  </w:t>
            </w:r>
          </w:p>
          <w:p w:rsidR="00827338" w:rsidRDefault="00696AAC" w:rsidP="00F33720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P</w:t>
            </w:r>
            <w:r w:rsidR="00827338">
              <w:rPr>
                <w:rFonts w:cs="Calibri"/>
                <w:szCs w:val="22"/>
              </w:rPr>
              <w:t>roducto</w:t>
            </w:r>
            <w:r>
              <w:rPr>
                <w:rFonts w:cs="Calibri"/>
                <w:szCs w:val="22"/>
              </w:rPr>
              <w:t>s con bajo stock a los proveedores</w:t>
            </w:r>
          </w:p>
        </w:tc>
      </w:tr>
      <w:tr w:rsidR="00827338" w:rsidTr="00E92386">
        <w:trPr>
          <w:cantSplit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27338" w:rsidRDefault="00827338" w:rsidP="0014058B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338" w:rsidRDefault="00827338" w:rsidP="0014058B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338" w:rsidRDefault="00827338" w:rsidP="00B30D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REF1</w:t>
            </w:r>
            <w:r w:rsidR="008261BE">
              <w:rPr>
                <w:rFonts w:cs="Calibri"/>
                <w:szCs w:val="22"/>
              </w:rPr>
              <w:t>7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338" w:rsidRDefault="00827338" w:rsidP="00613DB2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Dar de alta el pedido</w:t>
            </w:r>
          </w:p>
        </w:tc>
      </w:tr>
      <w:tr w:rsidR="00827338" w:rsidTr="00827338">
        <w:trPr>
          <w:cantSplit/>
        </w:trPr>
        <w:tc>
          <w:tcPr>
            <w:tcW w:w="0" w:type="auto"/>
            <w:tcBorders>
              <w:top w:val="nil"/>
              <w:left w:val="single" w:sz="4" w:space="0" w:color="000000"/>
              <w:bottom w:val="nil"/>
              <w:right w:val="single" w:sz="4" w:space="0" w:color="000000"/>
            </w:tcBorders>
            <w:shd w:val="clear" w:color="auto" w:fill="auto"/>
            <w:vAlign w:val="center"/>
          </w:tcPr>
          <w:p w:rsidR="00827338" w:rsidRDefault="00827338" w:rsidP="0014058B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338" w:rsidRDefault="00827338" w:rsidP="0014058B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338" w:rsidRDefault="008261BE" w:rsidP="00613DB2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REF1</w:t>
            </w:r>
            <w:r w:rsidR="00FD0ACD">
              <w:rPr>
                <w:rFonts w:cs="Calibri"/>
                <w:szCs w:val="22"/>
              </w:rPr>
              <w:t>8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338" w:rsidRDefault="00827338" w:rsidP="0001535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C</w:t>
            </w:r>
            <w:r w:rsidR="00015353">
              <w:rPr>
                <w:rFonts w:cs="Calibri"/>
                <w:szCs w:val="22"/>
              </w:rPr>
              <w:t>onsultar</w:t>
            </w:r>
            <w:r>
              <w:rPr>
                <w:rFonts w:cs="Calibri"/>
                <w:szCs w:val="22"/>
              </w:rPr>
              <w:t xml:space="preserve"> el</w:t>
            </w:r>
            <w:r w:rsidR="00ED3079">
              <w:rPr>
                <w:rFonts w:cs="Calibri"/>
                <w:szCs w:val="22"/>
              </w:rPr>
              <w:t xml:space="preserve"> estado de los</w:t>
            </w:r>
            <w:r>
              <w:rPr>
                <w:rFonts w:cs="Calibri"/>
                <w:szCs w:val="22"/>
              </w:rPr>
              <w:t xml:space="preserve"> pedido</w:t>
            </w:r>
          </w:p>
        </w:tc>
      </w:tr>
      <w:tr w:rsidR="00827338" w:rsidTr="00827338">
        <w:trPr>
          <w:cantSplit/>
          <w:trHeight w:val="605"/>
        </w:trPr>
        <w:tc>
          <w:tcPr>
            <w:tcW w:w="0" w:type="auto"/>
            <w:tcBorders>
              <w:top w:val="nil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  <w:vAlign w:val="center"/>
          </w:tcPr>
          <w:p w:rsidR="00827338" w:rsidRDefault="00827338" w:rsidP="0014058B">
            <w:pPr>
              <w:rPr>
                <w:rFonts w:cs="Calibri"/>
                <w:szCs w:val="22"/>
              </w:rPr>
            </w:pPr>
          </w:p>
        </w:tc>
        <w:tc>
          <w:tcPr>
            <w:tcW w:w="1998" w:type="dxa"/>
            <w:tcBorders>
              <w:top w:val="single" w:sz="4" w:space="0" w:color="auto"/>
              <w:left w:val="single" w:sz="4" w:space="0" w:color="000000"/>
              <w:bottom w:val="single" w:sz="4" w:space="0" w:color="auto"/>
              <w:right w:val="single" w:sz="4" w:space="0" w:color="000000"/>
            </w:tcBorders>
            <w:shd w:val="clear" w:color="auto" w:fill="auto"/>
          </w:tcPr>
          <w:p w:rsidR="00827338" w:rsidRDefault="00827338" w:rsidP="0014058B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OBLIGATORIO</w:t>
            </w:r>
          </w:p>
        </w:tc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338" w:rsidRDefault="00FD0ACD" w:rsidP="0014058B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REF19</w:t>
            </w:r>
          </w:p>
        </w:tc>
        <w:tc>
          <w:tcPr>
            <w:tcW w:w="29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827338" w:rsidRDefault="00827338" w:rsidP="0014058B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Obtener productos del proveedor</w:t>
            </w:r>
          </w:p>
        </w:tc>
      </w:tr>
    </w:tbl>
    <w:p w:rsidR="00F408F2" w:rsidRDefault="00F408F2" w:rsidP="00827338">
      <w:pPr>
        <w:ind w:left="2832" w:hanging="2832"/>
        <w:rPr>
          <w:rFonts w:cs="Calibri"/>
          <w:szCs w:val="22"/>
          <w:lang w:val="es-MX"/>
        </w:rPr>
      </w:pPr>
    </w:p>
    <w:p w:rsidR="000C06BC" w:rsidRPr="00277C69" w:rsidRDefault="000C06BC" w:rsidP="002B0EEE">
      <w:pPr>
        <w:rPr>
          <w:rFonts w:cs="Calibri"/>
          <w:szCs w:val="22"/>
          <w:lang w:val="es-MX"/>
        </w:rPr>
      </w:pPr>
    </w:p>
    <w:tbl>
      <w:tblPr>
        <w:tblW w:w="946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68"/>
        <w:gridCol w:w="8496"/>
      </w:tblGrid>
      <w:tr w:rsidR="007F53F0" w:rsidRPr="00277C69" w:rsidTr="005E46A8">
        <w:trPr>
          <w:cantSplit/>
        </w:trPr>
        <w:tc>
          <w:tcPr>
            <w:tcW w:w="9464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9CC2E5"/>
            <w:vAlign w:val="center"/>
            <w:hideMark/>
          </w:tcPr>
          <w:p w:rsidR="007F53F0" w:rsidRPr="00277C69" w:rsidRDefault="007F53F0" w:rsidP="007F53F0">
            <w:pPr>
              <w:rPr>
                <w:rFonts w:cs="Calibri"/>
                <w:b/>
                <w:szCs w:val="22"/>
              </w:rPr>
            </w:pPr>
            <w:r w:rsidRPr="00277C69">
              <w:rPr>
                <w:rFonts w:cs="Calibri"/>
                <w:b/>
                <w:szCs w:val="22"/>
              </w:rPr>
              <w:t>REQUISITOS</w:t>
            </w:r>
            <w:r>
              <w:rPr>
                <w:rFonts w:cs="Calibri"/>
                <w:b/>
                <w:szCs w:val="22"/>
              </w:rPr>
              <w:t xml:space="preserve"> NO FUNCIONALES</w:t>
            </w:r>
          </w:p>
        </w:tc>
      </w:tr>
      <w:tr w:rsidR="007F53F0" w:rsidRPr="00277C69" w:rsidTr="007F53F0">
        <w:trPr>
          <w:cantSplit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  <w:hideMark/>
          </w:tcPr>
          <w:p w:rsidR="007F53F0" w:rsidRPr="00277C69" w:rsidRDefault="007F53F0" w:rsidP="00277C69">
            <w:pPr>
              <w:jc w:val="center"/>
              <w:rPr>
                <w:rFonts w:cs="Calibri"/>
                <w:b/>
                <w:szCs w:val="22"/>
              </w:rPr>
            </w:pPr>
            <w:r w:rsidRPr="00277C69">
              <w:rPr>
                <w:rFonts w:cs="Calibri"/>
                <w:b/>
                <w:szCs w:val="22"/>
              </w:rPr>
              <w:t>CÓDIGO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DEEAF6"/>
            <w:vAlign w:val="center"/>
            <w:hideMark/>
          </w:tcPr>
          <w:p w:rsidR="007F53F0" w:rsidRPr="00277C69" w:rsidRDefault="007F53F0" w:rsidP="00277C69">
            <w:pPr>
              <w:jc w:val="center"/>
              <w:rPr>
                <w:rFonts w:cs="Calibri"/>
                <w:b/>
                <w:szCs w:val="22"/>
              </w:rPr>
            </w:pPr>
            <w:r w:rsidRPr="00277C69">
              <w:rPr>
                <w:rFonts w:cs="Calibri"/>
                <w:b/>
                <w:szCs w:val="22"/>
              </w:rPr>
              <w:t>DESCRIPCIÓN</w:t>
            </w:r>
          </w:p>
        </w:tc>
      </w:tr>
      <w:tr w:rsidR="007F53F0" w:rsidRPr="00277C69" w:rsidTr="007F53F0">
        <w:trPr>
          <w:cantSplit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53F0" w:rsidRPr="00277C69" w:rsidRDefault="007F53F0" w:rsidP="00277C69">
            <w:pPr>
              <w:jc w:val="center"/>
              <w:rPr>
                <w:rFonts w:cs="Calibri"/>
                <w:szCs w:val="22"/>
              </w:rPr>
            </w:pPr>
            <w:r w:rsidRPr="00277C69">
              <w:rPr>
                <w:rFonts w:cs="Calibri"/>
                <w:szCs w:val="22"/>
              </w:rPr>
              <w:t>RE</w:t>
            </w:r>
            <w:r w:rsidR="004E38B0">
              <w:rPr>
                <w:rFonts w:cs="Calibri"/>
                <w:szCs w:val="22"/>
              </w:rPr>
              <w:t>NF</w:t>
            </w:r>
            <w:r w:rsidRPr="00277C69">
              <w:rPr>
                <w:rFonts w:cs="Calibri"/>
                <w:szCs w:val="22"/>
              </w:rPr>
              <w:t>0</w:t>
            </w:r>
            <w:r w:rsidR="004E38B0">
              <w:rPr>
                <w:rFonts w:cs="Calibri"/>
                <w:szCs w:val="22"/>
              </w:rPr>
              <w:t>1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53F0" w:rsidRPr="00277C69" w:rsidRDefault="004E38B0" w:rsidP="0073678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El Frontend del portal de administración web e</w:t>
            </w:r>
            <w:r w:rsidR="00E40416">
              <w:rPr>
                <w:rFonts w:cs="Calibri"/>
                <w:szCs w:val="22"/>
              </w:rPr>
              <w:t>stará desarrollado en Angular 16</w:t>
            </w:r>
            <w:r>
              <w:rPr>
                <w:rFonts w:cs="Calibri"/>
                <w:szCs w:val="22"/>
              </w:rPr>
              <w:t xml:space="preserve"> o superior</w:t>
            </w:r>
          </w:p>
        </w:tc>
      </w:tr>
      <w:tr w:rsidR="007F53F0" w:rsidRPr="00277C69" w:rsidTr="007F53F0">
        <w:trPr>
          <w:cantSplit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53F0" w:rsidRPr="00277C69" w:rsidRDefault="007F53F0" w:rsidP="00277C69">
            <w:pPr>
              <w:jc w:val="center"/>
              <w:rPr>
                <w:rFonts w:cs="Calibri"/>
                <w:szCs w:val="22"/>
              </w:rPr>
            </w:pPr>
            <w:r w:rsidRPr="00277C69">
              <w:rPr>
                <w:rFonts w:cs="Calibri"/>
                <w:szCs w:val="22"/>
              </w:rPr>
              <w:t>RE</w:t>
            </w:r>
            <w:r w:rsidR="004E38B0">
              <w:rPr>
                <w:rFonts w:cs="Calibri"/>
                <w:szCs w:val="22"/>
              </w:rPr>
              <w:t>NF</w:t>
            </w:r>
            <w:r w:rsidRPr="00277C69">
              <w:rPr>
                <w:rFonts w:cs="Calibri"/>
                <w:szCs w:val="22"/>
              </w:rPr>
              <w:t>0</w:t>
            </w:r>
            <w:r w:rsidR="004E38B0">
              <w:rPr>
                <w:rFonts w:cs="Calibri"/>
                <w:szCs w:val="22"/>
              </w:rPr>
              <w:t>2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B0" w:rsidRPr="00277C69" w:rsidRDefault="004E38B0" w:rsidP="0073678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La aplicación web será responsiva</w:t>
            </w:r>
          </w:p>
        </w:tc>
      </w:tr>
      <w:tr w:rsidR="004E38B0" w:rsidRPr="00277C69" w:rsidTr="007F53F0">
        <w:trPr>
          <w:cantSplit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B0" w:rsidRPr="00277C69" w:rsidRDefault="004E38B0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RENF03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B0" w:rsidRDefault="004E38B0" w:rsidP="0073678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La aplicación web deberá estar internacionalizada en español e ingles</w:t>
            </w:r>
          </w:p>
        </w:tc>
      </w:tr>
      <w:tr w:rsidR="004E38B0" w:rsidRPr="00277C69" w:rsidTr="007F53F0">
        <w:trPr>
          <w:cantSplit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B0" w:rsidRDefault="004E38B0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RENF04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B0" w:rsidRDefault="004E38B0" w:rsidP="0073678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El Backend deberá desarrollarse con Spring Boot</w:t>
            </w:r>
          </w:p>
        </w:tc>
      </w:tr>
      <w:tr w:rsidR="004E38B0" w:rsidRPr="00277C69" w:rsidTr="007F53F0">
        <w:trPr>
          <w:cantSplit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B0" w:rsidRDefault="004E38B0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lastRenderedPageBreak/>
              <w:t>RENF05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B0" w:rsidRDefault="004E38B0" w:rsidP="0073678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Se utilizaran procedimientos almacenados para todas las operaciones contra la base de datos</w:t>
            </w:r>
          </w:p>
        </w:tc>
      </w:tr>
      <w:tr w:rsidR="004E38B0" w:rsidRPr="00277C69" w:rsidTr="007F53F0">
        <w:trPr>
          <w:cantSplit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B0" w:rsidRDefault="004E38B0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RENF06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B0" w:rsidRDefault="004E38B0" w:rsidP="0073678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El motor de base de datos a utilizar es SQL Server 2016 o superior</w:t>
            </w:r>
          </w:p>
        </w:tc>
      </w:tr>
      <w:tr w:rsidR="004E38B0" w:rsidRPr="00277C69" w:rsidTr="007F53F0">
        <w:trPr>
          <w:cantSplit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B0" w:rsidRDefault="004E38B0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RENF07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B0" w:rsidRDefault="004E38B0" w:rsidP="0073678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EL API del portal deberá comunicarse con los proveedores con SOAP Y REST</w:t>
            </w:r>
          </w:p>
        </w:tc>
      </w:tr>
      <w:tr w:rsidR="004E38B0" w:rsidRPr="00277C69" w:rsidTr="007F53F0">
        <w:trPr>
          <w:cantSplit/>
        </w:trPr>
        <w:tc>
          <w:tcPr>
            <w:tcW w:w="96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B0" w:rsidRDefault="004E38B0" w:rsidP="00277C69">
            <w:pPr>
              <w:jc w:val="center"/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RENF08 </w:t>
            </w:r>
          </w:p>
        </w:tc>
        <w:tc>
          <w:tcPr>
            <w:tcW w:w="84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E38B0" w:rsidRDefault="004E38B0" w:rsidP="0073678D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>El consumo de los servicios SOAP y REST deberá ser dinámico utilizando Reflection</w:t>
            </w:r>
          </w:p>
        </w:tc>
      </w:tr>
    </w:tbl>
    <w:p w:rsidR="000C06BC" w:rsidRDefault="000C06BC" w:rsidP="00383AE0">
      <w:pPr>
        <w:pStyle w:val="Ttulo2"/>
      </w:pPr>
      <w:bookmarkStart w:id="9" w:name="_Toc53333792"/>
    </w:p>
    <w:p w:rsidR="00DC5095" w:rsidRDefault="00383AE0" w:rsidP="00383AE0">
      <w:pPr>
        <w:pStyle w:val="Ttulo2"/>
        <w:rPr>
          <w:rFonts w:cs="Calibri"/>
          <w:szCs w:val="22"/>
        </w:rPr>
      </w:pPr>
      <w:r>
        <w:t>Análisis de requisitos funcionales</w:t>
      </w:r>
      <w:bookmarkEnd w:id="9"/>
    </w:p>
    <w:p w:rsidR="00143C4E" w:rsidRPr="00277C69" w:rsidRDefault="00143C4E" w:rsidP="002B0EEE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383AE0" w:rsidRPr="00277C69" w:rsidTr="00383AE0">
        <w:tc>
          <w:tcPr>
            <w:tcW w:w="9790" w:type="dxa"/>
            <w:gridSpan w:val="3"/>
            <w:shd w:val="clear" w:color="auto" w:fill="9CC2E5"/>
            <w:vAlign w:val="center"/>
          </w:tcPr>
          <w:p w:rsidR="00383AE0" w:rsidRPr="00277C69" w:rsidRDefault="00383AE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DEFINICIÓN</w:t>
            </w:r>
          </w:p>
        </w:tc>
      </w:tr>
      <w:tr w:rsidR="00383AE0" w:rsidRPr="00277C69" w:rsidTr="00383AE0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383AE0" w:rsidRPr="00277C69" w:rsidRDefault="00383AE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</w:tc>
        <w:tc>
          <w:tcPr>
            <w:tcW w:w="7310" w:type="dxa"/>
            <w:vAlign w:val="center"/>
          </w:tcPr>
          <w:p w:rsidR="00383AE0" w:rsidRPr="00383AE0" w:rsidRDefault="00171A98" w:rsidP="0073678D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REF0</w:t>
            </w:r>
            <w:r w:rsidR="0014058B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1</w:t>
            </w:r>
          </w:p>
        </w:tc>
      </w:tr>
      <w:tr w:rsidR="00383AE0" w:rsidRPr="00277C69" w:rsidTr="00383AE0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383AE0" w:rsidRPr="00277C69" w:rsidRDefault="00383AE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383AE0" w:rsidRPr="00383AE0" w:rsidRDefault="00171A98" w:rsidP="0073678D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Iniciar sesión usuario</w:t>
            </w:r>
          </w:p>
        </w:tc>
      </w:tr>
      <w:tr w:rsidR="00277C69" w:rsidRPr="00277C69" w:rsidTr="00383AE0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383AE0" w:rsidRPr="00277C69" w:rsidRDefault="00383AE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383AE0" w:rsidRPr="00277C69" w:rsidRDefault="00171A98" w:rsidP="00376755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Permite al </w:t>
            </w:r>
            <w:r w:rsidR="00E0545D">
              <w:rPr>
                <w:rFonts w:cs="Calibri"/>
                <w:szCs w:val="22"/>
                <w:lang w:val="es-MX"/>
              </w:rPr>
              <w:t xml:space="preserve">Administrador de pedidos iniciar sesión en </w:t>
            </w:r>
            <w:r w:rsidR="00376755">
              <w:rPr>
                <w:rFonts w:cs="Calibri"/>
                <w:szCs w:val="22"/>
                <w:lang w:val="es-MX"/>
              </w:rPr>
              <w:t>el sistema</w:t>
            </w:r>
            <w:r w:rsidR="00E0545D">
              <w:rPr>
                <w:rFonts w:cs="Calibri"/>
                <w:szCs w:val="22"/>
                <w:lang w:val="es-MX"/>
              </w:rPr>
              <w:t xml:space="preserve"> de pedidos.</w:t>
            </w:r>
          </w:p>
        </w:tc>
      </w:tr>
      <w:tr w:rsidR="00277C69" w:rsidRPr="00277C69" w:rsidTr="00383AE0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383AE0" w:rsidRPr="00277C69" w:rsidRDefault="007F53F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="00383AE0"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383AE0" w:rsidRPr="00277C69" w:rsidRDefault="00F77027" w:rsidP="0024670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Administrador de pedido</w:t>
            </w:r>
            <w:r w:rsidR="00AB2DF3">
              <w:rPr>
                <w:rFonts w:cs="Calibri"/>
                <w:szCs w:val="22"/>
                <w:lang w:val="es-MX"/>
              </w:rPr>
              <w:t>s</w:t>
            </w:r>
          </w:p>
        </w:tc>
      </w:tr>
      <w:tr w:rsidR="00277C69" w:rsidRPr="00277C69" w:rsidTr="00383AE0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383AE0" w:rsidRPr="00277C69" w:rsidRDefault="00383AE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383AE0" w:rsidRPr="00277C69" w:rsidRDefault="00171A98" w:rsidP="004C729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</w:t>
            </w:r>
            <w:r w:rsidR="00E80FD9">
              <w:rPr>
                <w:rFonts w:cs="Calibri"/>
                <w:szCs w:val="22"/>
                <w:lang w:val="es-MX"/>
              </w:rPr>
              <w:t xml:space="preserve"> </w:t>
            </w:r>
            <w:r w:rsidR="004C7291">
              <w:rPr>
                <w:rFonts w:cs="Calibri"/>
                <w:szCs w:val="22"/>
                <w:lang w:val="es-MX"/>
              </w:rPr>
              <w:t>Usuario</w:t>
            </w:r>
            <w:r w:rsidR="00E80FD9">
              <w:rPr>
                <w:rFonts w:cs="Calibri"/>
                <w:szCs w:val="22"/>
                <w:lang w:val="es-MX"/>
              </w:rPr>
              <w:t xml:space="preserve"> tiene que estar registrado en el sistema</w:t>
            </w:r>
            <w:r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277C69" w:rsidRPr="00277C69" w:rsidTr="00383AE0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383AE0" w:rsidRPr="00277C69" w:rsidRDefault="00383AE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383AE0" w:rsidRPr="00277C69" w:rsidRDefault="004C7291" w:rsidP="004C729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redirecciona al Usuario a REF03 “Mostrar Pantalla Principal</w:t>
            </w:r>
            <w:r w:rsidR="00015449">
              <w:rPr>
                <w:rFonts w:cs="Calibri"/>
                <w:szCs w:val="22"/>
                <w:lang w:val="es-MX"/>
              </w:rPr>
              <w:t xml:space="preserve"> de Pedidos</w:t>
            </w:r>
            <w:r>
              <w:rPr>
                <w:rFonts w:cs="Calibri"/>
                <w:szCs w:val="22"/>
                <w:lang w:val="es-MX"/>
              </w:rPr>
              <w:t>”</w:t>
            </w:r>
          </w:p>
        </w:tc>
      </w:tr>
      <w:tr w:rsidR="00277C69" w:rsidRPr="00E8290E" w:rsidTr="00383AE0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383AE0" w:rsidRPr="00277C69" w:rsidRDefault="00383AE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383AE0" w:rsidRPr="00DE7458" w:rsidRDefault="00EE0BE1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383AE0" w:rsidRPr="00277C69" w:rsidTr="00383AE0">
        <w:tc>
          <w:tcPr>
            <w:tcW w:w="9790" w:type="dxa"/>
            <w:gridSpan w:val="3"/>
            <w:shd w:val="clear" w:color="auto" w:fill="9CC2E5"/>
            <w:vAlign w:val="center"/>
          </w:tcPr>
          <w:p w:rsidR="00383AE0" w:rsidRPr="00277C69" w:rsidRDefault="00383AE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383AE0" w:rsidRPr="00277C69" w:rsidTr="00383AE0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383AE0" w:rsidRPr="00277C69" w:rsidRDefault="00383AE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383AE0" w:rsidRPr="00277C69" w:rsidTr="0073678D">
        <w:trPr>
          <w:cantSplit/>
          <w:trHeight w:val="130"/>
        </w:trPr>
        <w:tc>
          <w:tcPr>
            <w:tcW w:w="610" w:type="dxa"/>
            <w:vAlign w:val="center"/>
          </w:tcPr>
          <w:p w:rsidR="00383AE0" w:rsidRPr="00277C69" w:rsidRDefault="00EE0BE1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383AE0" w:rsidRPr="00277C69" w:rsidRDefault="00EE0BE1" w:rsidP="000335B9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9D7676">
              <w:rPr>
                <w:rFonts w:cs="Calibri"/>
                <w:szCs w:val="22"/>
                <w:lang w:val="es-MX"/>
              </w:rPr>
              <w:t>Usuario</w:t>
            </w:r>
            <w:r>
              <w:rPr>
                <w:rFonts w:cs="Calibri"/>
                <w:szCs w:val="22"/>
                <w:lang w:val="es-MX"/>
              </w:rPr>
              <w:t xml:space="preserve"> ingresa con su nombre de usuario y contraseña</w:t>
            </w:r>
            <w:r w:rsidR="00AF5742">
              <w:rPr>
                <w:rFonts w:cs="Calibri"/>
                <w:szCs w:val="22"/>
                <w:lang w:val="es-MX"/>
              </w:rPr>
              <w:t xml:space="preserve"> y hace click en ingresar.</w:t>
            </w:r>
          </w:p>
        </w:tc>
      </w:tr>
      <w:tr w:rsidR="00383AE0" w:rsidRPr="00277C69" w:rsidTr="0073678D">
        <w:trPr>
          <w:cantSplit/>
          <w:trHeight w:val="130"/>
        </w:trPr>
        <w:tc>
          <w:tcPr>
            <w:tcW w:w="610" w:type="dxa"/>
            <w:vAlign w:val="center"/>
          </w:tcPr>
          <w:p w:rsidR="00383AE0" w:rsidRPr="00277C69" w:rsidRDefault="00EE0BE1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383AE0" w:rsidRPr="00277C69" w:rsidRDefault="004B00DA" w:rsidP="006800CA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valida </w:t>
            </w:r>
            <w:r w:rsidR="00E62215">
              <w:rPr>
                <w:rFonts w:cs="Calibri"/>
                <w:szCs w:val="22"/>
                <w:lang w:val="es-MX"/>
              </w:rPr>
              <w:t>los datos del</w:t>
            </w:r>
            <w:r w:rsidR="006800CA">
              <w:rPr>
                <w:rFonts w:cs="Calibri"/>
                <w:szCs w:val="22"/>
                <w:lang w:val="es-MX"/>
              </w:rPr>
              <w:t xml:space="preserve"> Usuario</w:t>
            </w:r>
            <w:r w:rsidR="00E62215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383AE0" w:rsidRPr="00277C69" w:rsidTr="0073678D">
        <w:trPr>
          <w:cantSplit/>
          <w:trHeight w:val="130"/>
        </w:trPr>
        <w:tc>
          <w:tcPr>
            <w:tcW w:w="610" w:type="dxa"/>
            <w:vAlign w:val="center"/>
          </w:tcPr>
          <w:p w:rsidR="00383AE0" w:rsidRPr="00277C69" w:rsidRDefault="00EE0BE1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383AE0" w:rsidRPr="00277C69" w:rsidRDefault="0064087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</w:t>
            </w:r>
            <w:r w:rsidR="00B406ED">
              <w:rPr>
                <w:rFonts w:cs="Calibri"/>
                <w:szCs w:val="22"/>
                <w:lang w:val="es-MX"/>
              </w:rPr>
              <w:t>a</w:t>
            </w:r>
            <w:r w:rsidR="007D35CA">
              <w:rPr>
                <w:rFonts w:cs="Calibri"/>
                <w:szCs w:val="22"/>
                <w:lang w:val="es-MX"/>
              </w:rPr>
              <w:t xml:space="preserve">rio inicia sesión </w:t>
            </w:r>
            <w:r>
              <w:rPr>
                <w:rFonts w:cs="Calibri"/>
                <w:szCs w:val="22"/>
                <w:lang w:val="es-MX"/>
              </w:rPr>
              <w:t xml:space="preserve"> en el sistema.</w:t>
            </w:r>
          </w:p>
        </w:tc>
      </w:tr>
      <w:tr w:rsidR="00EE0BE1" w:rsidRPr="00277C69" w:rsidTr="0073678D">
        <w:trPr>
          <w:cantSplit/>
          <w:trHeight w:val="130"/>
        </w:trPr>
        <w:tc>
          <w:tcPr>
            <w:tcW w:w="610" w:type="dxa"/>
            <w:vAlign w:val="center"/>
          </w:tcPr>
          <w:p w:rsidR="00EE0BE1" w:rsidRDefault="00EE0BE1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EE0BE1" w:rsidRDefault="00EE0BE1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383AE0" w:rsidRPr="00277C69" w:rsidTr="00383AE0">
        <w:tc>
          <w:tcPr>
            <w:tcW w:w="9790" w:type="dxa"/>
            <w:gridSpan w:val="3"/>
            <w:shd w:val="clear" w:color="auto" w:fill="9CC2E5"/>
            <w:vAlign w:val="center"/>
          </w:tcPr>
          <w:p w:rsidR="00383AE0" w:rsidRPr="00277C69" w:rsidRDefault="00383AE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383AE0" w:rsidRPr="00277C69" w:rsidTr="00383AE0">
        <w:tc>
          <w:tcPr>
            <w:tcW w:w="9790" w:type="dxa"/>
            <w:gridSpan w:val="3"/>
            <w:shd w:val="clear" w:color="auto" w:fill="BDD6EE"/>
            <w:vAlign w:val="center"/>
          </w:tcPr>
          <w:p w:rsidR="00383AE0" w:rsidRPr="00277C69" w:rsidRDefault="00383AE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383AE0" w:rsidRPr="00277C69" w:rsidTr="0073678D">
        <w:trPr>
          <w:cantSplit/>
          <w:trHeight w:val="65"/>
        </w:trPr>
        <w:tc>
          <w:tcPr>
            <w:tcW w:w="610" w:type="dxa"/>
            <w:vAlign w:val="center"/>
          </w:tcPr>
          <w:p w:rsidR="00383AE0" w:rsidRPr="00277C69" w:rsidRDefault="00333762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  <w:r w:rsidR="00EE0BE1">
              <w:rPr>
                <w:rFonts w:cs="Calibri"/>
                <w:szCs w:val="22"/>
                <w:lang w:val="es-MX"/>
              </w:rPr>
              <w:t>.1</w:t>
            </w:r>
          </w:p>
        </w:tc>
        <w:tc>
          <w:tcPr>
            <w:tcW w:w="9180" w:type="dxa"/>
            <w:gridSpan w:val="2"/>
            <w:vAlign w:val="center"/>
          </w:tcPr>
          <w:p w:rsidR="00383AE0" w:rsidRPr="00277C69" w:rsidRDefault="00EE0BE1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Nombre de usuario y/o contraseña son datos incorrectos</w:t>
            </w:r>
            <w:r w:rsidR="00A91E4D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383AE0" w:rsidRPr="00277C69" w:rsidTr="0073678D">
        <w:trPr>
          <w:cantSplit/>
          <w:trHeight w:val="195"/>
        </w:trPr>
        <w:tc>
          <w:tcPr>
            <w:tcW w:w="610" w:type="dxa"/>
            <w:vAlign w:val="center"/>
          </w:tcPr>
          <w:p w:rsidR="00383AE0" w:rsidRPr="00277C69" w:rsidRDefault="00333762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  <w:r w:rsidR="004B00DA">
              <w:rPr>
                <w:rFonts w:cs="Calibri"/>
                <w:szCs w:val="22"/>
                <w:lang w:val="es-MX"/>
              </w:rPr>
              <w:t>.1.1</w:t>
            </w:r>
          </w:p>
        </w:tc>
        <w:tc>
          <w:tcPr>
            <w:tcW w:w="9180" w:type="dxa"/>
            <w:gridSpan w:val="2"/>
            <w:vAlign w:val="center"/>
          </w:tcPr>
          <w:p w:rsidR="00383AE0" w:rsidRPr="00277C69" w:rsidRDefault="004B00DA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informa al usuario que ingrese sus datos correctamente</w:t>
            </w:r>
            <w:r w:rsidR="00333762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383AE0" w:rsidRPr="00277C69" w:rsidTr="0073678D">
        <w:trPr>
          <w:cantSplit/>
          <w:trHeight w:val="195"/>
        </w:trPr>
        <w:tc>
          <w:tcPr>
            <w:tcW w:w="610" w:type="dxa"/>
            <w:vAlign w:val="center"/>
          </w:tcPr>
          <w:p w:rsidR="00383AE0" w:rsidRPr="00277C69" w:rsidRDefault="00333762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>
              <w:rPr>
                <w:rFonts w:cs="Calibri"/>
                <w:szCs w:val="22"/>
                <w:lang w:val="en-US"/>
              </w:rPr>
              <w:t>2</w:t>
            </w:r>
            <w:r w:rsidR="004B00DA">
              <w:rPr>
                <w:rFonts w:cs="Calibri"/>
                <w:szCs w:val="22"/>
                <w:lang w:val="en-US"/>
              </w:rPr>
              <w:t>.1.2</w:t>
            </w:r>
          </w:p>
        </w:tc>
        <w:tc>
          <w:tcPr>
            <w:tcW w:w="9180" w:type="dxa"/>
            <w:gridSpan w:val="2"/>
            <w:vAlign w:val="center"/>
          </w:tcPr>
          <w:p w:rsidR="00383AE0" w:rsidRPr="00DE7458" w:rsidRDefault="004B00DA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</w:rPr>
            </w:pPr>
            <w:r w:rsidRPr="00DE7458">
              <w:rPr>
                <w:rFonts w:cs="Calibri"/>
                <w:szCs w:val="22"/>
              </w:rPr>
              <w:t>Vuelve al paso 1 del Curso Normal</w:t>
            </w:r>
          </w:p>
        </w:tc>
      </w:tr>
      <w:tr w:rsidR="00383AE0" w:rsidRPr="00277C69" w:rsidTr="00383AE0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383AE0" w:rsidRPr="00277C69" w:rsidRDefault="00383AE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  <w:tr w:rsidR="00383AE0" w:rsidRPr="00277C69" w:rsidTr="00383AE0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383AE0" w:rsidRPr="00277C69" w:rsidRDefault="00383AE0" w:rsidP="0073678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383AE0" w:rsidRPr="00DE7458" w:rsidRDefault="00383AE0" w:rsidP="0033376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</w:rPr>
            </w:pPr>
          </w:p>
        </w:tc>
      </w:tr>
    </w:tbl>
    <w:p w:rsidR="00F408F2" w:rsidRDefault="00F408F2" w:rsidP="00F408F2">
      <w:pPr>
        <w:rPr>
          <w:rFonts w:cs="Calibri"/>
          <w:szCs w:val="22"/>
          <w:lang w:val="es-MX"/>
        </w:rPr>
      </w:pPr>
    </w:p>
    <w:p w:rsidR="00801905" w:rsidRPr="00277C69" w:rsidRDefault="00801905" w:rsidP="00F408F2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F408F2" w:rsidRPr="00277C69" w:rsidTr="007201F2">
        <w:tc>
          <w:tcPr>
            <w:tcW w:w="9790" w:type="dxa"/>
            <w:gridSpan w:val="3"/>
            <w:shd w:val="clear" w:color="auto" w:fill="9CC2E5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DEFINICIÓN</w:t>
            </w:r>
          </w:p>
        </w:tc>
      </w:tr>
      <w:tr w:rsidR="00F408F2" w:rsidRPr="00277C69" w:rsidTr="007201F2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</w:tc>
        <w:tc>
          <w:tcPr>
            <w:tcW w:w="7310" w:type="dxa"/>
            <w:vAlign w:val="center"/>
          </w:tcPr>
          <w:p w:rsidR="00F408F2" w:rsidRPr="00383AE0" w:rsidRDefault="00F408F2" w:rsidP="007201F2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REF0</w:t>
            </w:r>
            <w:r w:rsidR="00364EE6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2</w:t>
            </w:r>
          </w:p>
        </w:tc>
      </w:tr>
      <w:tr w:rsidR="00F408F2" w:rsidRPr="00277C69" w:rsidTr="007201F2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F408F2" w:rsidRPr="00383AE0" w:rsidRDefault="00364EE6" w:rsidP="007201F2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 xml:space="preserve">Mostrar </w:t>
            </w:r>
            <w:r w:rsidR="00143C4E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Pantalla Principal</w:t>
            </w:r>
            <w:r w:rsidR="001F75DB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 xml:space="preserve"> de Pedidos</w:t>
            </w:r>
          </w:p>
        </w:tc>
      </w:tr>
      <w:tr w:rsidR="00F408F2" w:rsidRPr="00277C69" w:rsidTr="007201F2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F408F2" w:rsidRPr="00277C69" w:rsidRDefault="00ED0F0A" w:rsidP="00207C1A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Mostrar </w:t>
            </w:r>
            <w:r w:rsidR="00376755">
              <w:rPr>
                <w:rFonts w:cs="Calibri"/>
                <w:szCs w:val="22"/>
                <w:lang w:val="es-MX"/>
              </w:rPr>
              <w:t>el listado de los pedidos registrados en el sistema</w:t>
            </w:r>
            <w:r w:rsidR="0077198C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F408F2" w:rsidRPr="00277C69" w:rsidTr="007201F2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F408F2" w:rsidRPr="00277C69" w:rsidRDefault="00D07E09" w:rsidP="00F75FE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Administrador de pedidos</w:t>
            </w:r>
            <w:r w:rsidR="001523DF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F408F2" w:rsidRPr="00277C69" w:rsidTr="007201F2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F408F2" w:rsidRPr="00277C69" w:rsidRDefault="000A4FBE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 tiene que haber iniciado sesión en el sistema</w:t>
            </w:r>
          </w:p>
        </w:tc>
      </w:tr>
      <w:tr w:rsidR="00F408F2" w:rsidRPr="00277C69" w:rsidTr="007201F2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F408F2" w:rsidRPr="00277C69" w:rsidRDefault="00BE03AD" w:rsidP="00000245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</w:t>
            </w:r>
            <w:r w:rsidR="0019663A">
              <w:rPr>
                <w:rFonts w:cs="Calibri"/>
                <w:szCs w:val="22"/>
                <w:lang w:val="es-MX"/>
              </w:rPr>
              <w:t xml:space="preserve">e le habilita al usuario </w:t>
            </w:r>
            <w:r w:rsidR="00000245">
              <w:rPr>
                <w:rFonts w:cs="Calibri"/>
                <w:szCs w:val="22"/>
                <w:lang w:val="es-MX"/>
              </w:rPr>
              <w:t>el ingreso al sistema.</w:t>
            </w:r>
          </w:p>
        </w:tc>
      </w:tr>
      <w:tr w:rsidR="00F408F2" w:rsidRPr="00E8290E" w:rsidTr="007201F2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F408F2" w:rsidRPr="00DE7458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F408F2" w:rsidRPr="00277C69" w:rsidTr="007201F2">
        <w:tc>
          <w:tcPr>
            <w:tcW w:w="9790" w:type="dxa"/>
            <w:gridSpan w:val="3"/>
            <w:shd w:val="clear" w:color="auto" w:fill="9CC2E5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F408F2" w:rsidRPr="00277C69" w:rsidTr="007201F2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lastRenderedPageBreak/>
              <w:t>Acciones</w:t>
            </w:r>
          </w:p>
        </w:tc>
      </w:tr>
      <w:tr w:rsidR="00F408F2" w:rsidRPr="00277C69" w:rsidTr="007201F2">
        <w:trPr>
          <w:cantSplit/>
          <w:trHeight w:val="130"/>
        </w:trPr>
        <w:tc>
          <w:tcPr>
            <w:tcW w:w="610" w:type="dxa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F408F2" w:rsidRPr="00277C69" w:rsidRDefault="00897E24" w:rsidP="003B2E94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4C7291">
              <w:rPr>
                <w:rFonts w:cs="Calibri"/>
                <w:szCs w:val="22"/>
                <w:lang w:val="es-MX"/>
              </w:rPr>
              <w:t>usuario</w:t>
            </w:r>
            <w:r>
              <w:rPr>
                <w:rFonts w:cs="Calibri"/>
                <w:szCs w:val="22"/>
                <w:lang w:val="es-MX"/>
              </w:rPr>
              <w:t xml:space="preserve"> </w:t>
            </w:r>
            <w:r w:rsidR="003B2E94">
              <w:rPr>
                <w:rFonts w:cs="Calibri"/>
                <w:szCs w:val="22"/>
                <w:lang w:val="es-MX"/>
              </w:rPr>
              <w:t>inicia sesión con éxito en el sistema.</w:t>
            </w:r>
          </w:p>
        </w:tc>
      </w:tr>
      <w:tr w:rsidR="006A443B" w:rsidRPr="00277C69" w:rsidTr="007201F2">
        <w:trPr>
          <w:cantSplit/>
          <w:trHeight w:val="130"/>
        </w:trPr>
        <w:tc>
          <w:tcPr>
            <w:tcW w:w="610" w:type="dxa"/>
            <w:vAlign w:val="center"/>
          </w:tcPr>
          <w:p w:rsidR="006A443B" w:rsidRDefault="006A443B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6A443B" w:rsidRDefault="006A443B" w:rsidP="009D1BF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ver</w:t>
            </w:r>
            <w:r w:rsidR="00F04D8D">
              <w:rPr>
                <w:rFonts w:cs="Calibri"/>
                <w:szCs w:val="22"/>
                <w:lang w:val="es-MX"/>
              </w:rPr>
              <w:t xml:space="preserve">ifica </w:t>
            </w:r>
            <w:r w:rsidR="00EB446A">
              <w:rPr>
                <w:rFonts w:cs="Calibri"/>
                <w:szCs w:val="22"/>
                <w:lang w:val="es-MX"/>
              </w:rPr>
              <w:t xml:space="preserve">que el </w:t>
            </w:r>
            <w:r w:rsidR="009D1BFF">
              <w:rPr>
                <w:rFonts w:cs="Calibri"/>
                <w:szCs w:val="22"/>
                <w:lang w:val="es-MX"/>
              </w:rPr>
              <w:t>usuario</w:t>
            </w:r>
            <w:r w:rsidR="00EB446A">
              <w:rPr>
                <w:rFonts w:cs="Calibri"/>
                <w:szCs w:val="22"/>
                <w:lang w:val="es-MX"/>
              </w:rPr>
              <w:t xml:space="preserve"> este logueado.</w:t>
            </w:r>
          </w:p>
        </w:tc>
      </w:tr>
      <w:tr w:rsidR="00F408F2" w:rsidRPr="00277C69" w:rsidTr="007201F2">
        <w:trPr>
          <w:cantSplit/>
          <w:trHeight w:val="130"/>
        </w:trPr>
        <w:tc>
          <w:tcPr>
            <w:tcW w:w="610" w:type="dxa"/>
            <w:vAlign w:val="center"/>
          </w:tcPr>
          <w:p w:rsidR="00F408F2" w:rsidRPr="00277C69" w:rsidRDefault="004F146F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F408F2" w:rsidRPr="00277C69" w:rsidRDefault="00394371" w:rsidP="00BF4C1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la pantalla principal</w:t>
            </w:r>
            <w:r w:rsidR="00BF4C1C">
              <w:rPr>
                <w:rFonts w:cs="Calibri"/>
                <w:szCs w:val="22"/>
                <w:lang w:val="es-MX"/>
              </w:rPr>
              <w:t xml:space="preserve"> con el listado de todos los pedidos registrados en el sistema</w:t>
            </w:r>
            <w:r w:rsidR="00426445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2662F1" w:rsidRPr="00277C69" w:rsidTr="007201F2">
        <w:trPr>
          <w:cantSplit/>
          <w:trHeight w:val="130"/>
        </w:trPr>
        <w:tc>
          <w:tcPr>
            <w:tcW w:w="610" w:type="dxa"/>
            <w:vAlign w:val="center"/>
          </w:tcPr>
          <w:p w:rsidR="002662F1" w:rsidRDefault="002662F1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2662F1" w:rsidRDefault="002662F1" w:rsidP="00EC1C47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</w:p>
        </w:tc>
      </w:tr>
      <w:tr w:rsidR="00F408F2" w:rsidRPr="00277C69" w:rsidTr="007201F2">
        <w:trPr>
          <w:cantSplit/>
          <w:trHeight w:val="130"/>
        </w:trPr>
        <w:tc>
          <w:tcPr>
            <w:tcW w:w="610" w:type="dxa"/>
            <w:vAlign w:val="center"/>
          </w:tcPr>
          <w:p w:rsidR="00F408F2" w:rsidRPr="00277C69" w:rsidRDefault="004F146F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EE6344" w:rsidRPr="00277C69" w:rsidRDefault="00E601BA" w:rsidP="004F146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F408F2" w:rsidRPr="00277C69" w:rsidTr="007201F2">
        <w:tc>
          <w:tcPr>
            <w:tcW w:w="9790" w:type="dxa"/>
            <w:gridSpan w:val="3"/>
            <w:shd w:val="clear" w:color="auto" w:fill="9CC2E5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F408F2" w:rsidRPr="00277C69" w:rsidTr="007201F2">
        <w:tc>
          <w:tcPr>
            <w:tcW w:w="9790" w:type="dxa"/>
            <w:gridSpan w:val="3"/>
            <w:shd w:val="clear" w:color="auto" w:fill="BDD6EE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F408F2" w:rsidRPr="00277C69" w:rsidTr="007201F2">
        <w:trPr>
          <w:cantSplit/>
          <w:trHeight w:val="65"/>
        </w:trPr>
        <w:tc>
          <w:tcPr>
            <w:tcW w:w="610" w:type="dxa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</w:p>
        </w:tc>
        <w:tc>
          <w:tcPr>
            <w:tcW w:w="9180" w:type="dxa"/>
            <w:gridSpan w:val="2"/>
            <w:vAlign w:val="center"/>
          </w:tcPr>
          <w:p w:rsidR="00F408F2" w:rsidRPr="00277C69" w:rsidRDefault="00F408F2" w:rsidP="002A533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</w:p>
        </w:tc>
      </w:tr>
      <w:tr w:rsidR="00F408F2" w:rsidRPr="00277C69" w:rsidTr="007201F2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  <w:tr w:rsidR="00F408F2" w:rsidRPr="00277C69" w:rsidTr="007201F2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408F2" w:rsidRPr="00277C69" w:rsidRDefault="00F408F2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044896" w:rsidRPr="00277C69" w:rsidRDefault="00044896" w:rsidP="007201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F408F2" w:rsidRDefault="00F408F2" w:rsidP="00F408F2">
      <w:pPr>
        <w:rPr>
          <w:rFonts w:cs="Calibri"/>
          <w:szCs w:val="22"/>
          <w:lang w:val="es-MX"/>
        </w:rPr>
      </w:pPr>
    </w:p>
    <w:p w:rsidR="0079752A" w:rsidRDefault="0079752A" w:rsidP="00F408F2">
      <w:pPr>
        <w:rPr>
          <w:rFonts w:cs="Calibri"/>
          <w:szCs w:val="22"/>
          <w:lang w:val="es-MX"/>
        </w:rPr>
      </w:pPr>
    </w:p>
    <w:p w:rsidR="0079752A" w:rsidRDefault="0079752A" w:rsidP="00F408F2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79752A" w:rsidRPr="00277C69" w:rsidTr="000A04C1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</w:tc>
        <w:tc>
          <w:tcPr>
            <w:tcW w:w="7310" w:type="dxa"/>
            <w:vAlign w:val="center"/>
          </w:tcPr>
          <w:p w:rsidR="0079752A" w:rsidRPr="00383AE0" w:rsidRDefault="0079752A" w:rsidP="000A04C1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REF0</w:t>
            </w:r>
            <w:r w:rsidR="00801905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3</w:t>
            </w:r>
          </w:p>
        </w:tc>
      </w:tr>
      <w:tr w:rsidR="0079752A" w:rsidRPr="00277C69" w:rsidTr="000A04C1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79752A" w:rsidRPr="00383AE0" w:rsidRDefault="00AA7BF2" w:rsidP="005F1C03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Consu</w:t>
            </w:r>
            <w:r w:rsidR="005F1C03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ltar información sobre proveedores</w:t>
            </w:r>
          </w:p>
        </w:tc>
      </w:tr>
      <w:tr w:rsidR="0079752A" w:rsidRPr="00277C69" w:rsidTr="000A04C1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79752A" w:rsidRPr="00277C69" w:rsidRDefault="002826F0" w:rsidP="000C06B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Le permite ver al </w:t>
            </w:r>
            <w:r w:rsidR="000D0170">
              <w:rPr>
                <w:rFonts w:cs="Calibri"/>
                <w:szCs w:val="22"/>
                <w:lang w:val="es-MX"/>
              </w:rPr>
              <w:t>Usuario</w:t>
            </w:r>
            <w:r>
              <w:rPr>
                <w:rFonts w:cs="Calibri"/>
                <w:szCs w:val="22"/>
                <w:lang w:val="es-MX"/>
              </w:rPr>
              <w:t xml:space="preserve"> </w:t>
            </w:r>
            <w:r w:rsidR="00B56803">
              <w:rPr>
                <w:rFonts w:cs="Calibri"/>
                <w:szCs w:val="22"/>
                <w:lang w:val="es-MX"/>
              </w:rPr>
              <w:t xml:space="preserve">información </w:t>
            </w:r>
            <w:r w:rsidR="000C06BC">
              <w:rPr>
                <w:rFonts w:cs="Calibri"/>
                <w:szCs w:val="22"/>
                <w:lang w:val="es-MX"/>
              </w:rPr>
              <w:t>los proveedores registrados en el sistema</w:t>
            </w:r>
            <w:r w:rsidR="003C19DC">
              <w:rPr>
                <w:rFonts w:cs="Calibri"/>
                <w:szCs w:val="22"/>
                <w:lang w:val="es-MX"/>
              </w:rPr>
              <w:t xml:space="preserve"> del supermercado.</w:t>
            </w:r>
          </w:p>
        </w:tc>
      </w:tr>
      <w:tr w:rsidR="0079752A" w:rsidRPr="00277C69" w:rsidTr="000A04C1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79752A" w:rsidRPr="00277C69" w:rsidRDefault="00CD1D67" w:rsidP="00E833C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Administrador de Pedidos</w:t>
            </w:r>
            <w:r w:rsidR="0079752A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79752A" w:rsidRPr="00277C69" w:rsidTr="000A04C1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79752A" w:rsidRPr="00277C69" w:rsidRDefault="004D19B5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 tiene que estar logueado</w:t>
            </w:r>
          </w:p>
        </w:tc>
      </w:tr>
      <w:tr w:rsidR="0079752A" w:rsidRPr="00277C69" w:rsidTr="000A04C1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79752A" w:rsidRPr="00277C69" w:rsidRDefault="00C62A84" w:rsidP="00E32A2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28473B">
              <w:rPr>
                <w:rFonts w:cs="Calibri"/>
                <w:szCs w:val="22"/>
                <w:lang w:val="es-MX"/>
              </w:rPr>
              <w:t>Usuario</w:t>
            </w:r>
            <w:r>
              <w:rPr>
                <w:rFonts w:cs="Calibri"/>
                <w:szCs w:val="22"/>
                <w:lang w:val="es-MX"/>
              </w:rPr>
              <w:t xml:space="preserve"> </w:t>
            </w:r>
            <w:r w:rsidR="009517AE">
              <w:rPr>
                <w:rFonts w:cs="Calibri"/>
                <w:szCs w:val="22"/>
                <w:lang w:val="es-MX"/>
              </w:rPr>
              <w:t>tiene permitido alta, baja y modificación de los proveedores. Así como ver la efectividad y los productos que ofrece de cada uno</w:t>
            </w:r>
          </w:p>
        </w:tc>
      </w:tr>
      <w:tr w:rsidR="0079752A" w:rsidRPr="009517AE" w:rsidTr="000A04C1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79752A" w:rsidRPr="009517AE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</w:rPr>
            </w:pPr>
            <w:r w:rsidRPr="009517AE">
              <w:rPr>
                <w:rFonts w:cs="Calibri"/>
                <w:szCs w:val="22"/>
              </w:rPr>
              <w:t>RENF01, RENF02, RENF03, RENF04, RENF05, RENF06, RENF07, RENF08</w:t>
            </w:r>
          </w:p>
        </w:tc>
      </w:tr>
      <w:tr w:rsidR="0079752A" w:rsidRPr="00277C69" w:rsidTr="000A04C1">
        <w:tc>
          <w:tcPr>
            <w:tcW w:w="9790" w:type="dxa"/>
            <w:gridSpan w:val="3"/>
            <w:shd w:val="clear" w:color="auto" w:fill="9CC2E5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79752A" w:rsidRPr="00277C69" w:rsidTr="000A04C1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8C0A09" w:rsidRPr="00FF5541" w:rsidTr="000A04C1">
        <w:trPr>
          <w:cantSplit/>
          <w:trHeight w:val="130"/>
        </w:trPr>
        <w:tc>
          <w:tcPr>
            <w:tcW w:w="610" w:type="dxa"/>
            <w:vAlign w:val="center"/>
          </w:tcPr>
          <w:p w:rsidR="008C0A09" w:rsidRDefault="002A533F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8C0A09" w:rsidRDefault="00FF5541" w:rsidP="001A5300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 selecciona la opción “</w:t>
            </w:r>
            <w:r w:rsidR="00533207">
              <w:rPr>
                <w:rFonts w:cs="Calibri"/>
                <w:szCs w:val="22"/>
                <w:lang w:val="es-MX"/>
              </w:rPr>
              <w:t xml:space="preserve">Listado </w:t>
            </w:r>
            <w:r>
              <w:rPr>
                <w:rFonts w:cs="Calibri"/>
                <w:szCs w:val="22"/>
                <w:lang w:val="es-MX"/>
              </w:rPr>
              <w:t>Proveedores”</w:t>
            </w:r>
            <w:r w:rsidR="00C803BC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FF5541" w:rsidRPr="00FF5541" w:rsidTr="000A04C1">
        <w:trPr>
          <w:cantSplit/>
          <w:trHeight w:val="130"/>
        </w:trPr>
        <w:tc>
          <w:tcPr>
            <w:tcW w:w="610" w:type="dxa"/>
            <w:vAlign w:val="center"/>
          </w:tcPr>
          <w:p w:rsidR="00FF5541" w:rsidRDefault="00FF5541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FF5541" w:rsidRDefault="00FF5541" w:rsidP="00075F24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consulta en la base de datos y trae toda la información</w:t>
            </w:r>
            <w:r w:rsidR="00075F24">
              <w:rPr>
                <w:rFonts w:cs="Calibri"/>
                <w:szCs w:val="22"/>
                <w:lang w:val="es-MX"/>
              </w:rPr>
              <w:t xml:space="preserve"> </w:t>
            </w:r>
            <w:r>
              <w:rPr>
                <w:rFonts w:cs="Calibri"/>
                <w:szCs w:val="22"/>
                <w:lang w:val="es-MX"/>
              </w:rPr>
              <w:t>(</w:t>
            </w:r>
            <w:r w:rsidR="00075F24">
              <w:rPr>
                <w:rFonts w:cs="Calibri"/>
                <w:szCs w:val="22"/>
                <w:lang w:val="es-MX"/>
              </w:rPr>
              <w:t>CUIT,</w:t>
            </w:r>
            <w:r>
              <w:rPr>
                <w:rFonts w:cs="Calibri"/>
                <w:szCs w:val="22"/>
                <w:lang w:val="es-MX"/>
              </w:rPr>
              <w:t xml:space="preserve"> Nombre, Dirección, </w:t>
            </w:r>
            <w:r w:rsidR="00075F24">
              <w:rPr>
                <w:rFonts w:cs="Calibri"/>
                <w:szCs w:val="22"/>
                <w:lang w:val="es-MX"/>
              </w:rPr>
              <w:t>E-mail, Teléfono</w:t>
            </w:r>
            <w:r>
              <w:rPr>
                <w:rFonts w:cs="Calibri"/>
                <w:szCs w:val="22"/>
                <w:lang w:val="es-MX"/>
              </w:rPr>
              <w:t>) con respecto a los proveedores .</w:t>
            </w:r>
          </w:p>
        </w:tc>
      </w:tr>
      <w:tr w:rsidR="0079752A" w:rsidRPr="00277C69" w:rsidTr="000A04C1">
        <w:trPr>
          <w:cantSplit/>
          <w:trHeight w:val="130"/>
        </w:trPr>
        <w:tc>
          <w:tcPr>
            <w:tcW w:w="610" w:type="dxa"/>
            <w:vAlign w:val="center"/>
          </w:tcPr>
          <w:p w:rsidR="0079752A" w:rsidRDefault="007B2CC2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973992" w:rsidRDefault="0079752A" w:rsidP="00DD031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980FFD">
              <w:rPr>
                <w:rFonts w:cs="Calibri"/>
                <w:szCs w:val="22"/>
                <w:lang w:val="es-MX"/>
              </w:rPr>
              <w:t>muestra en pantalla la lista de los proveedores</w:t>
            </w:r>
            <w:r w:rsidR="002B6E2A">
              <w:rPr>
                <w:rFonts w:cs="Calibri"/>
                <w:szCs w:val="22"/>
                <w:lang w:val="es-MX"/>
              </w:rPr>
              <w:t xml:space="preserve"> </w:t>
            </w:r>
            <w:r w:rsidR="00B40E28">
              <w:rPr>
                <w:rFonts w:cs="Calibri"/>
                <w:szCs w:val="22"/>
                <w:lang w:val="es-MX"/>
              </w:rPr>
              <w:t>con las opciones “</w:t>
            </w:r>
            <w:r w:rsidR="00DD0313">
              <w:rPr>
                <w:rFonts w:cs="Calibri"/>
                <w:szCs w:val="22"/>
                <w:lang w:val="es-MX"/>
              </w:rPr>
              <w:t>Alta</w:t>
            </w:r>
            <w:r w:rsidR="00CA0306">
              <w:rPr>
                <w:rFonts w:cs="Calibri"/>
                <w:szCs w:val="22"/>
                <w:lang w:val="es-MX"/>
              </w:rPr>
              <w:t xml:space="preserve"> Proveedor</w:t>
            </w:r>
            <w:r w:rsidR="00C35A9B">
              <w:rPr>
                <w:rFonts w:cs="Calibri"/>
                <w:szCs w:val="22"/>
                <w:lang w:val="es-MX"/>
              </w:rPr>
              <w:t>”</w:t>
            </w:r>
            <w:r w:rsidR="00B40E28">
              <w:rPr>
                <w:rFonts w:cs="Calibri"/>
                <w:szCs w:val="22"/>
                <w:lang w:val="es-MX"/>
              </w:rPr>
              <w:t>,</w:t>
            </w:r>
            <w:r w:rsidR="00DD0313">
              <w:rPr>
                <w:rFonts w:cs="Calibri"/>
                <w:szCs w:val="22"/>
                <w:lang w:val="es-MX"/>
              </w:rPr>
              <w:t xml:space="preserve"> “Ver Efectividad de los proveedores”,</w:t>
            </w:r>
            <w:r w:rsidR="00B40E28">
              <w:rPr>
                <w:rFonts w:cs="Calibri"/>
                <w:szCs w:val="22"/>
                <w:lang w:val="es-MX"/>
              </w:rPr>
              <w:t xml:space="preserve"> “</w:t>
            </w:r>
            <w:r w:rsidR="00DD0313">
              <w:rPr>
                <w:rFonts w:cs="Calibri"/>
                <w:szCs w:val="22"/>
                <w:lang w:val="es-MX"/>
              </w:rPr>
              <w:t>Baja del proveedor</w:t>
            </w:r>
            <w:r w:rsidR="00B40E28">
              <w:rPr>
                <w:rFonts w:cs="Calibri"/>
                <w:szCs w:val="22"/>
                <w:lang w:val="es-MX"/>
              </w:rPr>
              <w:t>”</w:t>
            </w:r>
            <w:r w:rsidR="001341F2">
              <w:rPr>
                <w:rFonts w:cs="Calibri"/>
                <w:szCs w:val="22"/>
                <w:lang w:val="es-MX"/>
              </w:rPr>
              <w:t>, “Modificar</w:t>
            </w:r>
            <w:r w:rsidR="00640230">
              <w:rPr>
                <w:rFonts w:cs="Calibri"/>
                <w:szCs w:val="22"/>
                <w:lang w:val="es-MX"/>
              </w:rPr>
              <w:t xml:space="preserve">” y </w:t>
            </w:r>
            <w:r w:rsidR="00DD0313">
              <w:rPr>
                <w:rFonts w:cs="Calibri"/>
                <w:szCs w:val="22"/>
                <w:lang w:val="es-MX"/>
              </w:rPr>
              <w:t>“Ver productos”</w:t>
            </w:r>
            <w:r w:rsidR="00E6518C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79752A" w:rsidRPr="00277C69" w:rsidTr="000A04C1">
        <w:trPr>
          <w:cantSplit/>
          <w:trHeight w:val="130"/>
        </w:trPr>
        <w:tc>
          <w:tcPr>
            <w:tcW w:w="610" w:type="dxa"/>
            <w:vAlign w:val="center"/>
          </w:tcPr>
          <w:p w:rsidR="0079752A" w:rsidRDefault="007B2CC2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79752A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79752A" w:rsidRPr="00277C69" w:rsidTr="000A04C1">
        <w:tc>
          <w:tcPr>
            <w:tcW w:w="9790" w:type="dxa"/>
            <w:gridSpan w:val="3"/>
            <w:shd w:val="clear" w:color="auto" w:fill="9CC2E5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79752A" w:rsidRPr="00277C69" w:rsidTr="000A04C1">
        <w:tc>
          <w:tcPr>
            <w:tcW w:w="9790" w:type="dxa"/>
            <w:gridSpan w:val="3"/>
            <w:shd w:val="clear" w:color="auto" w:fill="BDD6EE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79752A" w:rsidRPr="00277C69" w:rsidTr="000A04C1">
        <w:trPr>
          <w:cantSplit/>
          <w:trHeight w:val="65"/>
        </w:trPr>
        <w:tc>
          <w:tcPr>
            <w:tcW w:w="610" w:type="dxa"/>
            <w:vAlign w:val="center"/>
          </w:tcPr>
          <w:p w:rsidR="0079752A" w:rsidRPr="00277C69" w:rsidRDefault="00954419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  <w:r w:rsidR="0079752A">
              <w:rPr>
                <w:rFonts w:cs="Calibri"/>
                <w:szCs w:val="22"/>
                <w:lang w:val="es-MX"/>
              </w:rPr>
              <w:t>.1</w:t>
            </w:r>
          </w:p>
        </w:tc>
        <w:tc>
          <w:tcPr>
            <w:tcW w:w="9180" w:type="dxa"/>
            <w:gridSpan w:val="2"/>
            <w:vAlign w:val="center"/>
          </w:tcPr>
          <w:p w:rsidR="0079752A" w:rsidRPr="00277C69" w:rsidRDefault="00DE7458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produce un error al int</w:t>
            </w:r>
            <w:r w:rsidR="00954419">
              <w:rPr>
                <w:rFonts w:cs="Calibri"/>
                <w:szCs w:val="22"/>
                <w:lang w:val="es-MX"/>
              </w:rPr>
              <w:t xml:space="preserve">entar obtener la información de la base de datos con el  contenido </w:t>
            </w:r>
          </w:p>
        </w:tc>
      </w:tr>
      <w:tr w:rsidR="0079752A" w:rsidRPr="00277C69" w:rsidTr="000A04C1">
        <w:trPr>
          <w:cantSplit/>
          <w:trHeight w:val="195"/>
        </w:trPr>
        <w:tc>
          <w:tcPr>
            <w:tcW w:w="610" w:type="dxa"/>
            <w:vAlign w:val="center"/>
          </w:tcPr>
          <w:p w:rsidR="0079752A" w:rsidRPr="00277C69" w:rsidRDefault="00A166BC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  <w:r w:rsidR="00801FF6">
              <w:rPr>
                <w:rFonts w:cs="Calibri"/>
                <w:szCs w:val="22"/>
                <w:lang w:val="es-MX"/>
              </w:rPr>
              <w:t>.2</w:t>
            </w:r>
            <w:r w:rsidR="00E66255">
              <w:rPr>
                <w:rFonts w:cs="Calibri"/>
                <w:szCs w:val="22"/>
                <w:lang w:val="es-MX"/>
              </w:rPr>
              <w:t>.1</w:t>
            </w:r>
          </w:p>
        </w:tc>
        <w:tc>
          <w:tcPr>
            <w:tcW w:w="9180" w:type="dxa"/>
            <w:gridSpan w:val="2"/>
            <w:vAlign w:val="center"/>
          </w:tcPr>
          <w:p w:rsidR="0079752A" w:rsidRPr="00277C69" w:rsidRDefault="00801FF6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E66255" w:rsidRPr="00277C69" w:rsidTr="000A04C1">
        <w:trPr>
          <w:cantSplit/>
          <w:trHeight w:val="195"/>
        </w:trPr>
        <w:tc>
          <w:tcPr>
            <w:tcW w:w="610" w:type="dxa"/>
            <w:vAlign w:val="center"/>
          </w:tcPr>
          <w:p w:rsidR="00E66255" w:rsidRDefault="00A166BC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  <w:r w:rsidR="00E66255">
              <w:rPr>
                <w:rFonts w:cs="Calibri"/>
                <w:szCs w:val="22"/>
                <w:lang w:val="es-MX"/>
              </w:rPr>
              <w:t>.2.2</w:t>
            </w:r>
          </w:p>
        </w:tc>
        <w:tc>
          <w:tcPr>
            <w:tcW w:w="9180" w:type="dxa"/>
            <w:gridSpan w:val="2"/>
            <w:vAlign w:val="center"/>
          </w:tcPr>
          <w:p w:rsidR="00E66255" w:rsidRDefault="00E66255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A166BC" w:rsidRPr="00A166BC" w:rsidTr="000A04C1">
        <w:trPr>
          <w:cantSplit/>
          <w:trHeight w:val="195"/>
        </w:trPr>
        <w:tc>
          <w:tcPr>
            <w:tcW w:w="610" w:type="dxa"/>
            <w:vAlign w:val="center"/>
          </w:tcPr>
          <w:p w:rsidR="00A166BC" w:rsidRDefault="00A166BC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2.1</w:t>
            </w:r>
          </w:p>
        </w:tc>
        <w:tc>
          <w:tcPr>
            <w:tcW w:w="9180" w:type="dxa"/>
            <w:gridSpan w:val="2"/>
            <w:vAlign w:val="center"/>
          </w:tcPr>
          <w:p w:rsidR="00A166BC" w:rsidRDefault="00A166BC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pierde la conexión con el servidor al intentar hacer click en las opciones del proveedor seleccionado</w:t>
            </w:r>
          </w:p>
        </w:tc>
      </w:tr>
      <w:tr w:rsidR="00A166BC" w:rsidRPr="00A166BC" w:rsidTr="000A04C1">
        <w:trPr>
          <w:cantSplit/>
          <w:trHeight w:val="195"/>
        </w:trPr>
        <w:tc>
          <w:tcPr>
            <w:tcW w:w="610" w:type="dxa"/>
            <w:vAlign w:val="center"/>
          </w:tcPr>
          <w:p w:rsidR="00A166BC" w:rsidRDefault="00A166BC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2.2.1</w:t>
            </w:r>
          </w:p>
        </w:tc>
        <w:tc>
          <w:tcPr>
            <w:tcW w:w="9180" w:type="dxa"/>
            <w:gridSpan w:val="2"/>
            <w:vAlign w:val="center"/>
          </w:tcPr>
          <w:p w:rsidR="00A166BC" w:rsidRDefault="00A166BC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muestra un mensaje de perdida de conexión </w:t>
            </w:r>
          </w:p>
        </w:tc>
      </w:tr>
      <w:tr w:rsidR="00A166BC" w:rsidRPr="00A166BC" w:rsidTr="000A04C1">
        <w:trPr>
          <w:cantSplit/>
          <w:trHeight w:val="195"/>
        </w:trPr>
        <w:tc>
          <w:tcPr>
            <w:tcW w:w="610" w:type="dxa"/>
            <w:vAlign w:val="center"/>
          </w:tcPr>
          <w:p w:rsidR="00A166BC" w:rsidRDefault="00A166BC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2.2.2</w:t>
            </w:r>
          </w:p>
        </w:tc>
        <w:tc>
          <w:tcPr>
            <w:tcW w:w="9180" w:type="dxa"/>
            <w:gridSpan w:val="2"/>
            <w:vAlign w:val="center"/>
          </w:tcPr>
          <w:p w:rsidR="00A166BC" w:rsidRDefault="00A166BC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79752A" w:rsidRPr="00277C69" w:rsidTr="000A04C1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  <w:tr w:rsidR="0079752A" w:rsidRPr="00277C69" w:rsidTr="000A04C1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79752A" w:rsidRPr="00277C69" w:rsidRDefault="0079752A" w:rsidP="000A04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2F5171" w:rsidRDefault="002F5171" w:rsidP="002F5171">
      <w:pPr>
        <w:rPr>
          <w:rFonts w:cs="Calibri"/>
          <w:szCs w:val="22"/>
          <w:lang w:val="es-MX"/>
        </w:rPr>
      </w:pPr>
    </w:p>
    <w:p w:rsidR="00DD18C7" w:rsidRDefault="00DD18C7" w:rsidP="002F5171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2F5171" w:rsidRPr="00277C69" w:rsidTr="00513296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lastRenderedPageBreak/>
              <w:t>Código</w:t>
            </w:r>
          </w:p>
        </w:tc>
        <w:tc>
          <w:tcPr>
            <w:tcW w:w="7310" w:type="dxa"/>
            <w:vAlign w:val="center"/>
          </w:tcPr>
          <w:p w:rsidR="002F5171" w:rsidRPr="00383AE0" w:rsidRDefault="002F5171" w:rsidP="00513296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REF0</w:t>
            </w:r>
            <w:r w:rsidR="008C5D83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4</w:t>
            </w:r>
          </w:p>
        </w:tc>
      </w:tr>
      <w:tr w:rsidR="002F5171" w:rsidRPr="00277C69" w:rsidTr="00513296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2F5171" w:rsidRPr="00383AE0" w:rsidRDefault="008C5D83" w:rsidP="00513296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Dar de alta nuevo proveedor</w:t>
            </w:r>
          </w:p>
        </w:tc>
      </w:tr>
      <w:tr w:rsidR="002F5171" w:rsidRPr="00277C69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2F5171" w:rsidRPr="00277C69" w:rsidRDefault="00851037" w:rsidP="00F675B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Le permite al </w:t>
            </w:r>
            <w:r w:rsidR="00F818A4">
              <w:rPr>
                <w:rFonts w:cs="Calibri"/>
                <w:szCs w:val="22"/>
                <w:lang w:val="es-MX"/>
              </w:rPr>
              <w:t>Usuario</w:t>
            </w:r>
            <w:r w:rsidR="00F675B8">
              <w:rPr>
                <w:rFonts w:cs="Calibri"/>
                <w:szCs w:val="22"/>
                <w:lang w:val="es-MX"/>
              </w:rPr>
              <w:t xml:space="preserve"> registrar un proveedor al sistema del </w:t>
            </w:r>
            <w:r w:rsidR="005B689D">
              <w:rPr>
                <w:rFonts w:cs="Calibri"/>
                <w:szCs w:val="22"/>
                <w:lang w:val="es-MX"/>
              </w:rPr>
              <w:t xml:space="preserve"> supermercado</w:t>
            </w:r>
          </w:p>
        </w:tc>
      </w:tr>
      <w:tr w:rsidR="002F5171" w:rsidRPr="00277C69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2F5171" w:rsidRPr="00277C69" w:rsidRDefault="006A7752" w:rsidP="00047857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Administrador de Pedidos</w:t>
            </w:r>
          </w:p>
        </w:tc>
      </w:tr>
      <w:tr w:rsidR="002F5171" w:rsidRPr="00277C69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2F5171" w:rsidRPr="00277C69" w:rsidRDefault="00DF472C" w:rsidP="00DF472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Haber ingresado en la opción </w:t>
            </w:r>
            <w:r>
              <w:rPr>
                <w:rFonts w:cs="Calibri"/>
                <w:b/>
                <w:szCs w:val="22"/>
                <w:lang w:val="es-MX"/>
              </w:rPr>
              <w:t>“Alta Proveedor” del REF03 “Consultar Información sobre proveedores”.</w:t>
            </w:r>
          </w:p>
        </w:tc>
      </w:tr>
      <w:tr w:rsidR="002F5171" w:rsidRPr="00277C69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2F5171" w:rsidRPr="00277C69" w:rsidRDefault="00DE124A" w:rsidP="00BB14D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registra un nuevo proveedor al sistema</w:t>
            </w:r>
            <w:r w:rsidR="00BB14DF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2F5171" w:rsidRPr="00E8290E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2F5171" w:rsidRPr="00DE7458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2F5171" w:rsidRPr="00277C69" w:rsidTr="00513296">
        <w:tc>
          <w:tcPr>
            <w:tcW w:w="9790" w:type="dxa"/>
            <w:gridSpan w:val="3"/>
            <w:shd w:val="clear" w:color="auto" w:fill="9CC2E5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2F5171" w:rsidRPr="00277C69" w:rsidTr="00513296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2F5171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2F5171" w:rsidRPr="00277C69" w:rsidRDefault="00201860" w:rsidP="00DF472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845213">
              <w:rPr>
                <w:rFonts w:cs="Calibri"/>
                <w:szCs w:val="22"/>
                <w:lang w:val="es-MX"/>
              </w:rPr>
              <w:t>Usuario</w:t>
            </w:r>
            <w:r w:rsidR="00D53689">
              <w:rPr>
                <w:rFonts w:cs="Calibri"/>
                <w:szCs w:val="22"/>
                <w:lang w:val="es-MX"/>
              </w:rPr>
              <w:t xml:space="preserve"> </w:t>
            </w:r>
            <w:r w:rsidR="00DF472C">
              <w:rPr>
                <w:rFonts w:cs="Calibri"/>
                <w:szCs w:val="22"/>
                <w:lang w:val="es-MX"/>
              </w:rPr>
              <w:t>deben ingresar la URL del proveedor el cual quiere registrar</w:t>
            </w:r>
          </w:p>
        </w:tc>
      </w:tr>
      <w:tr w:rsidR="00DF472C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DF472C" w:rsidRDefault="00DF472C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DF472C" w:rsidRDefault="00DF472C" w:rsidP="002E7ACB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 hace click en “Insertar Proveedor”</w:t>
            </w:r>
          </w:p>
        </w:tc>
      </w:tr>
      <w:tr w:rsidR="002F5171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2F5171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2F5171" w:rsidRDefault="002F5171" w:rsidP="00B3437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muestra </w:t>
            </w:r>
            <w:r w:rsidR="00B04DFE">
              <w:rPr>
                <w:rFonts w:cs="Calibri"/>
                <w:szCs w:val="22"/>
                <w:lang w:val="es-MX"/>
              </w:rPr>
              <w:t>la</w:t>
            </w:r>
            <w:r w:rsidR="00A271B4">
              <w:rPr>
                <w:rFonts w:cs="Calibri"/>
                <w:szCs w:val="22"/>
                <w:lang w:val="es-MX"/>
              </w:rPr>
              <w:t xml:space="preserve"> información sobre el proveedor</w:t>
            </w:r>
            <w:r w:rsidR="00B04DFE">
              <w:rPr>
                <w:rFonts w:cs="Calibri"/>
                <w:szCs w:val="22"/>
                <w:lang w:val="es-MX"/>
              </w:rPr>
              <w:t xml:space="preserve"> con la </w:t>
            </w:r>
            <w:r w:rsidR="00771A46">
              <w:rPr>
                <w:rFonts w:cs="Calibri"/>
                <w:szCs w:val="22"/>
                <w:lang w:val="es-MX"/>
              </w:rPr>
              <w:t>URL</w:t>
            </w:r>
            <w:r w:rsidR="00B04DFE">
              <w:rPr>
                <w:rFonts w:cs="Calibri"/>
                <w:szCs w:val="22"/>
                <w:lang w:val="es-MX"/>
              </w:rPr>
              <w:t xml:space="preserve"> ingresada</w:t>
            </w:r>
            <w:r w:rsidR="00B3437D">
              <w:rPr>
                <w:rFonts w:cs="Calibri"/>
                <w:szCs w:val="22"/>
                <w:lang w:val="es-MX"/>
              </w:rPr>
              <w:t>:</w:t>
            </w:r>
          </w:p>
          <w:p w:rsidR="00B04DFE" w:rsidRDefault="00B04DFE" w:rsidP="00B04DFE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CUIT</w:t>
            </w:r>
          </w:p>
          <w:p w:rsidR="00B3437D" w:rsidRDefault="00B3437D" w:rsidP="00B3437D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Nombre</w:t>
            </w:r>
          </w:p>
          <w:p w:rsidR="00B3437D" w:rsidRDefault="005228BA" w:rsidP="00B3437D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D</w:t>
            </w:r>
            <w:r w:rsidR="00E27C67">
              <w:rPr>
                <w:rFonts w:cs="Calibri"/>
                <w:szCs w:val="22"/>
                <w:lang w:val="es-MX"/>
              </w:rPr>
              <w:t>irección</w:t>
            </w:r>
          </w:p>
          <w:p w:rsidR="005228BA" w:rsidRDefault="00B04DFE" w:rsidP="005228BA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Email</w:t>
            </w:r>
          </w:p>
          <w:p w:rsidR="00DE222C" w:rsidRPr="00B04DFE" w:rsidRDefault="00B04DFE" w:rsidP="00B04DFE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Teléfono</w:t>
            </w:r>
          </w:p>
        </w:tc>
      </w:tr>
      <w:tr w:rsidR="00B04DFE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B04DFE" w:rsidRDefault="00B04DFE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B04DFE" w:rsidRDefault="00B04DFE" w:rsidP="00B3437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la escala del proveedor y cuáles son los valores que el usuario tiene que ponderar.</w:t>
            </w:r>
          </w:p>
          <w:p w:rsidR="00B04DFE" w:rsidRPr="00B04DFE" w:rsidRDefault="00B04DFE" w:rsidP="00B3437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Inicia </w:t>
            </w:r>
            <w:r>
              <w:rPr>
                <w:rFonts w:cs="Calibri"/>
                <w:b/>
                <w:szCs w:val="22"/>
                <w:lang w:val="es-MX"/>
              </w:rPr>
              <w:t>REF12 “Ponderar escala proveedor”</w:t>
            </w:r>
          </w:p>
        </w:tc>
      </w:tr>
      <w:tr w:rsidR="002F5171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2F5171" w:rsidRPr="00277C69" w:rsidRDefault="00145640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2F5171" w:rsidRPr="00277C69" w:rsidRDefault="00145640" w:rsidP="00B04DFE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B04DFE">
              <w:rPr>
                <w:rFonts w:cs="Calibri"/>
                <w:szCs w:val="22"/>
                <w:lang w:val="es-MX"/>
              </w:rPr>
              <w:t>Usuario selecciona “Guardar Ponderación”</w:t>
            </w:r>
          </w:p>
        </w:tc>
      </w:tr>
      <w:tr w:rsidR="00A87A40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A87A40" w:rsidRDefault="00B04DFE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A87A40" w:rsidRDefault="00A87A40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agrega al proveedor a la base de datos</w:t>
            </w:r>
          </w:p>
        </w:tc>
      </w:tr>
      <w:tr w:rsidR="00A87A40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A87A40" w:rsidRDefault="00957DEA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6</w:t>
            </w:r>
          </w:p>
        </w:tc>
        <w:tc>
          <w:tcPr>
            <w:tcW w:w="9180" w:type="dxa"/>
            <w:gridSpan w:val="2"/>
            <w:vAlign w:val="center"/>
          </w:tcPr>
          <w:p w:rsidR="00A87A40" w:rsidRDefault="00957DEA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2F5171" w:rsidRPr="00277C69" w:rsidTr="00513296">
        <w:tc>
          <w:tcPr>
            <w:tcW w:w="9790" w:type="dxa"/>
            <w:gridSpan w:val="3"/>
            <w:shd w:val="clear" w:color="auto" w:fill="9CC2E5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2F5171" w:rsidRPr="00277C69" w:rsidTr="00513296">
        <w:tc>
          <w:tcPr>
            <w:tcW w:w="9790" w:type="dxa"/>
            <w:gridSpan w:val="3"/>
            <w:shd w:val="clear" w:color="auto" w:fill="BDD6EE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2F5171" w:rsidRPr="00277C69" w:rsidTr="00513296">
        <w:trPr>
          <w:cantSplit/>
          <w:trHeight w:val="65"/>
        </w:trPr>
        <w:tc>
          <w:tcPr>
            <w:tcW w:w="610" w:type="dxa"/>
            <w:vAlign w:val="center"/>
          </w:tcPr>
          <w:p w:rsidR="002F5171" w:rsidRPr="00277C69" w:rsidRDefault="00071CC4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</w:t>
            </w:r>
          </w:p>
        </w:tc>
        <w:tc>
          <w:tcPr>
            <w:tcW w:w="9180" w:type="dxa"/>
            <w:gridSpan w:val="2"/>
            <w:vAlign w:val="center"/>
          </w:tcPr>
          <w:p w:rsidR="002F5171" w:rsidRPr="00277C69" w:rsidRDefault="00071CC4" w:rsidP="00B04DFE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verifica que </w:t>
            </w:r>
            <w:r w:rsidR="00B04DFE">
              <w:rPr>
                <w:rFonts w:cs="Calibri"/>
                <w:szCs w:val="22"/>
                <w:lang w:val="es-MX"/>
              </w:rPr>
              <w:t>la URL ingresada no es correcta</w:t>
            </w:r>
            <w:r w:rsidR="00B145C1">
              <w:rPr>
                <w:rFonts w:cs="Calibri"/>
                <w:szCs w:val="22"/>
                <w:lang w:val="es-MX"/>
              </w:rPr>
              <w:t xml:space="preserve"> </w:t>
            </w:r>
          </w:p>
        </w:tc>
      </w:tr>
      <w:tr w:rsidR="002F5171" w:rsidRPr="00277C69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2F5171" w:rsidRPr="00277C69" w:rsidRDefault="00071CC4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</w:t>
            </w:r>
            <w:r w:rsidR="002F5171">
              <w:rPr>
                <w:rFonts w:cs="Calibri"/>
                <w:szCs w:val="22"/>
                <w:lang w:val="es-MX"/>
              </w:rPr>
              <w:t>.1</w:t>
            </w:r>
          </w:p>
        </w:tc>
        <w:tc>
          <w:tcPr>
            <w:tcW w:w="9180" w:type="dxa"/>
            <w:gridSpan w:val="2"/>
            <w:vAlign w:val="center"/>
          </w:tcPr>
          <w:p w:rsidR="002F5171" w:rsidRPr="00277C69" w:rsidRDefault="00071CC4" w:rsidP="00B04DFE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le informa al usuario que </w:t>
            </w:r>
            <w:r w:rsidR="00B04DFE">
              <w:rPr>
                <w:rFonts w:cs="Calibri"/>
                <w:szCs w:val="22"/>
                <w:lang w:val="es-MX"/>
              </w:rPr>
              <w:t>vuelva a ingresar la URL</w:t>
            </w:r>
          </w:p>
        </w:tc>
      </w:tr>
      <w:tr w:rsidR="002F5171" w:rsidRPr="00277C69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2F5171" w:rsidRDefault="009208A8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4.1.2</w:t>
            </w:r>
          </w:p>
        </w:tc>
        <w:tc>
          <w:tcPr>
            <w:tcW w:w="9180" w:type="dxa"/>
            <w:gridSpan w:val="2"/>
            <w:vAlign w:val="center"/>
          </w:tcPr>
          <w:p w:rsidR="002F5171" w:rsidRDefault="00B04DFE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vuelve al paso 1</w:t>
            </w:r>
            <w:r w:rsidR="009208A8">
              <w:rPr>
                <w:rFonts w:cs="Calibri"/>
                <w:szCs w:val="22"/>
                <w:lang w:val="es-MX"/>
              </w:rPr>
              <w:t xml:space="preserve"> del Curso Normal</w:t>
            </w:r>
          </w:p>
        </w:tc>
      </w:tr>
      <w:tr w:rsidR="00257295" w:rsidRPr="00257295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257295" w:rsidRDefault="00257295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5.1 </w:t>
            </w:r>
          </w:p>
        </w:tc>
        <w:tc>
          <w:tcPr>
            <w:tcW w:w="9180" w:type="dxa"/>
            <w:gridSpan w:val="2"/>
            <w:vAlign w:val="center"/>
          </w:tcPr>
          <w:p w:rsidR="00257295" w:rsidRDefault="00257295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produce un error al intentar guardar datos en la base de datos</w:t>
            </w:r>
          </w:p>
        </w:tc>
      </w:tr>
      <w:tr w:rsidR="00344272" w:rsidRPr="00257295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344272" w:rsidRDefault="00344272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5.1.1</w:t>
            </w:r>
          </w:p>
        </w:tc>
        <w:tc>
          <w:tcPr>
            <w:tcW w:w="9180" w:type="dxa"/>
            <w:gridSpan w:val="2"/>
            <w:vAlign w:val="center"/>
          </w:tcPr>
          <w:p w:rsidR="00344272" w:rsidRDefault="00344272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DB1A73" w:rsidRPr="00257295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DB1A73" w:rsidRDefault="00DB1A73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5.1.2</w:t>
            </w:r>
          </w:p>
        </w:tc>
        <w:tc>
          <w:tcPr>
            <w:tcW w:w="9180" w:type="dxa"/>
            <w:gridSpan w:val="2"/>
            <w:vAlign w:val="center"/>
          </w:tcPr>
          <w:p w:rsidR="00DB1A73" w:rsidRDefault="00DB1A73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2F5171" w:rsidRPr="00277C69" w:rsidTr="00513296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  <w:tr w:rsidR="002F5171" w:rsidRPr="00277C69" w:rsidTr="00513296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2F5171" w:rsidRPr="00277C69" w:rsidRDefault="002F5171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2F5171" w:rsidRPr="00277C69" w:rsidRDefault="002F5171" w:rsidP="002F5171">
      <w:pPr>
        <w:rPr>
          <w:rFonts w:cs="Calibri"/>
          <w:szCs w:val="22"/>
          <w:lang w:val="es-MX"/>
        </w:rPr>
      </w:pPr>
    </w:p>
    <w:p w:rsidR="002F5171" w:rsidRPr="00277C69" w:rsidRDefault="002F5171" w:rsidP="002F5171">
      <w:pPr>
        <w:rPr>
          <w:rFonts w:cs="Calibri"/>
          <w:szCs w:val="22"/>
          <w:lang w:val="es-MX"/>
        </w:rPr>
      </w:pPr>
    </w:p>
    <w:p w:rsidR="0028326D" w:rsidRDefault="0028326D" w:rsidP="0028326D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28326D" w:rsidRPr="00277C69" w:rsidTr="00513296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</w:tc>
        <w:tc>
          <w:tcPr>
            <w:tcW w:w="7310" w:type="dxa"/>
            <w:vAlign w:val="center"/>
          </w:tcPr>
          <w:p w:rsidR="0028326D" w:rsidRPr="00383AE0" w:rsidRDefault="0028326D" w:rsidP="00513296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REF0</w:t>
            </w:r>
            <w:r w:rsidR="008C5D83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5</w:t>
            </w:r>
          </w:p>
        </w:tc>
      </w:tr>
      <w:tr w:rsidR="0028326D" w:rsidRPr="00277C69" w:rsidTr="00513296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28326D" w:rsidRPr="00383AE0" w:rsidRDefault="00DD18C7" w:rsidP="00513296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Modificar datos del proveedor registrado.</w:t>
            </w:r>
          </w:p>
        </w:tc>
      </w:tr>
      <w:tr w:rsidR="0028326D" w:rsidRPr="00277C69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28326D" w:rsidRPr="00277C69" w:rsidRDefault="0028326D" w:rsidP="00201BE7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Le permite al</w:t>
            </w:r>
            <w:r w:rsidR="0068086D">
              <w:rPr>
                <w:rFonts w:cs="Calibri"/>
                <w:szCs w:val="22"/>
                <w:lang w:val="es-MX"/>
              </w:rPr>
              <w:t xml:space="preserve"> Usuario</w:t>
            </w:r>
            <w:r w:rsidR="000D16DF">
              <w:rPr>
                <w:rFonts w:cs="Calibri"/>
                <w:szCs w:val="22"/>
                <w:lang w:val="es-MX"/>
              </w:rPr>
              <w:t xml:space="preserve"> </w:t>
            </w:r>
            <w:r w:rsidR="00D3738D">
              <w:rPr>
                <w:rFonts w:cs="Calibri"/>
                <w:szCs w:val="22"/>
                <w:lang w:val="es-MX"/>
              </w:rPr>
              <w:t>modificar</w:t>
            </w:r>
            <w:r w:rsidR="00377528">
              <w:rPr>
                <w:rFonts w:cs="Calibri"/>
                <w:szCs w:val="22"/>
                <w:lang w:val="es-MX"/>
              </w:rPr>
              <w:t xml:space="preserve"> </w:t>
            </w:r>
            <w:r w:rsidR="00201BE7">
              <w:rPr>
                <w:rFonts w:cs="Calibri"/>
                <w:szCs w:val="22"/>
                <w:lang w:val="es-MX"/>
              </w:rPr>
              <w:t>la información del proveedor</w:t>
            </w:r>
          </w:p>
        </w:tc>
      </w:tr>
      <w:tr w:rsidR="0028326D" w:rsidRPr="00277C69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28326D" w:rsidRPr="00277C69" w:rsidRDefault="000D16DF" w:rsidP="00532F5B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Administrador de Pedidos</w:t>
            </w:r>
          </w:p>
        </w:tc>
      </w:tr>
      <w:tr w:rsidR="0028326D" w:rsidRPr="00277C69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lastRenderedPageBreak/>
              <w:t>Precondiciones</w:t>
            </w:r>
          </w:p>
        </w:tc>
        <w:tc>
          <w:tcPr>
            <w:tcW w:w="7310" w:type="dxa"/>
            <w:vAlign w:val="center"/>
          </w:tcPr>
          <w:p w:rsidR="0028326D" w:rsidRPr="00277C69" w:rsidRDefault="00FA7EF6" w:rsidP="001867E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Haber ingresado en la </w:t>
            </w:r>
            <w:r w:rsidR="00AA5B60">
              <w:rPr>
                <w:rFonts w:cs="Calibri"/>
                <w:szCs w:val="22"/>
                <w:lang w:val="es-MX"/>
              </w:rPr>
              <w:t>opción</w:t>
            </w:r>
            <w:r w:rsidR="001867ED">
              <w:rPr>
                <w:rFonts w:cs="Calibri"/>
                <w:szCs w:val="22"/>
                <w:lang w:val="es-MX"/>
              </w:rPr>
              <w:t xml:space="preserve"> </w:t>
            </w:r>
            <w:r w:rsidR="00AA5B60">
              <w:rPr>
                <w:rFonts w:cs="Calibri"/>
                <w:szCs w:val="22"/>
                <w:lang w:val="es-MX"/>
              </w:rPr>
              <w:t>“</w:t>
            </w:r>
            <w:r w:rsidR="001867ED">
              <w:rPr>
                <w:rFonts w:cs="Calibri"/>
                <w:szCs w:val="22"/>
                <w:lang w:val="es-MX"/>
              </w:rPr>
              <w:t>Modificar Proveedor</w:t>
            </w:r>
            <w:r w:rsidR="00AA5B60">
              <w:rPr>
                <w:rFonts w:cs="Calibri"/>
                <w:szCs w:val="22"/>
                <w:lang w:val="es-MX"/>
              </w:rPr>
              <w:t>”</w:t>
            </w:r>
            <w:r w:rsidR="001867ED">
              <w:rPr>
                <w:rFonts w:cs="Calibri"/>
                <w:szCs w:val="22"/>
                <w:lang w:val="es-MX"/>
              </w:rPr>
              <w:t xml:space="preserve"> del </w:t>
            </w:r>
            <w:r w:rsidR="001867ED" w:rsidRPr="001867ED">
              <w:rPr>
                <w:rFonts w:cs="Calibri"/>
                <w:b/>
                <w:szCs w:val="22"/>
                <w:lang w:val="es-MX"/>
              </w:rPr>
              <w:t>REF03</w:t>
            </w:r>
            <w:r>
              <w:rPr>
                <w:rFonts w:cs="Calibri"/>
                <w:szCs w:val="22"/>
                <w:lang w:val="es-MX"/>
              </w:rPr>
              <w:t xml:space="preserve"> </w:t>
            </w:r>
            <w:r w:rsidRPr="001867ED">
              <w:rPr>
                <w:rFonts w:cs="Calibri"/>
                <w:b/>
                <w:szCs w:val="22"/>
                <w:lang w:val="es-MX"/>
              </w:rPr>
              <w:t>“Consulta</w:t>
            </w:r>
            <w:r w:rsidR="001867ED" w:rsidRPr="001867ED">
              <w:rPr>
                <w:rFonts w:cs="Calibri"/>
                <w:b/>
                <w:szCs w:val="22"/>
                <w:lang w:val="es-MX"/>
              </w:rPr>
              <w:t>r</w:t>
            </w:r>
            <w:r w:rsidRPr="001867ED">
              <w:rPr>
                <w:rFonts w:cs="Calibri"/>
                <w:b/>
                <w:szCs w:val="22"/>
                <w:lang w:val="es-MX"/>
              </w:rPr>
              <w:t xml:space="preserve"> </w:t>
            </w:r>
            <w:r w:rsidR="001867ED" w:rsidRPr="001867ED">
              <w:rPr>
                <w:rFonts w:cs="Calibri"/>
                <w:b/>
                <w:szCs w:val="22"/>
                <w:lang w:val="es-MX"/>
              </w:rPr>
              <w:t>información sobre proveedores</w:t>
            </w:r>
            <w:r w:rsidRPr="001867ED">
              <w:rPr>
                <w:rFonts w:cs="Calibri"/>
                <w:b/>
                <w:szCs w:val="22"/>
                <w:lang w:val="es-MX"/>
              </w:rPr>
              <w:t>”</w:t>
            </w:r>
          </w:p>
        </w:tc>
      </w:tr>
      <w:tr w:rsidR="0028326D" w:rsidRPr="00277C69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28326D" w:rsidRPr="00277C69" w:rsidRDefault="00AF3401" w:rsidP="00CB7A64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modifica </w:t>
            </w:r>
            <w:r w:rsidR="00CB7A64">
              <w:rPr>
                <w:rFonts w:cs="Calibri"/>
                <w:szCs w:val="22"/>
                <w:lang w:val="es-MX"/>
              </w:rPr>
              <w:t>información relacionada</w:t>
            </w:r>
            <w:r w:rsidR="001867ED">
              <w:rPr>
                <w:rFonts w:cs="Calibri"/>
                <w:szCs w:val="22"/>
                <w:lang w:val="es-MX"/>
              </w:rPr>
              <w:t xml:space="preserve"> </w:t>
            </w:r>
            <w:r w:rsidR="00CB7A64">
              <w:rPr>
                <w:rFonts w:cs="Calibri"/>
                <w:szCs w:val="22"/>
                <w:lang w:val="es-MX"/>
              </w:rPr>
              <w:t>al</w:t>
            </w:r>
            <w:r w:rsidR="001867ED">
              <w:rPr>
                <w:rFonts w:cs="Calibri"/>
                <w:szCs w:val="22"/>
                <w:lang w:val="es-MX"/>
              </w:rPr>
              <w:t xml:space="preserve"> proveedor.</w:t>
            </w:r>
          </w:p>
        </w:tc>
      </w:tr>
      <w:tr w:rsidR="0028326D" w:rsidRPr="00E8290E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28326D" w:rsidRPr="00DE7458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28326D" w:rsidRPr="00277C69" w:rsidTr="00513296">
        <w:tc>
          <w:tcPr>
            <w:tcW w:w="9790" w:type="dxa"/>
            <w:gridSpan w:val="3"/>
            <w:shd w:val="clear" w:color="auto" w:fill="9CC2E5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28326D" w:rsidRPr="00277C69" w:rsidTr="00513296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28326D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28326D" w:rsidRPr="00277C69" w:rsidRDefault="0028326D" w:rsidP="006F3BE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BC6EC8">
              <w:rPr>
                <w:rFonts w:cs="Calibri"/>
                <w:szCs w:val="22"/>
                <w:lang w:val="es-MX"/>
              </w:rPr>
              <w:t>Usuario</w:t>
            </w:r>
            <w:r w:rsidR="00A6101D">
              <w:rPr>
                <w:rFonts w:cs="Calibri"/>
                <w:szCs w:val="22"/>
                <w:lang w:val="es-MX"/>
              </w:rPr>
              <w:t xml:space="preserve"> selecciona “Modificar</w:t>
            </w:r>
            <w:r w:rsidR="004B4D2B">
              <w:rPr>
                <w:rFonts w:cs="Calibri"/>
                <w:szCs w:val="22"/>
                <w:lang w:val="es-MX"/>
              </w:rPr>
              <w:t xml:space="preserve"> Proveedor</w:t>
            </w:r>
            <w:r w:rsidR="00A6101D">
              <w:rPr>
                <w:rFonts w:cs="Calibri"/>
                <w:szCs w:val="22"/>
                <w:lang w:val="es-MX"/>
              </w:rPr>
              <w:t>” correspondiente al proveedor seleccionado</w:t>
            </w:r>
            <w:r w:rsidR="006F3BED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28326D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384F58">
              <w:rPr>
                <w:rFonts w:cs="Calibri"/>
                <w:szCs w:val="22"/>
                <w:lang w:val="es-MX"/>
              </w:rPr>
              <w:t>sistema le</w:t>
            </w:r>
            <w:r w:rsidR="00BD7BDF">
              <w:rPr>
                <w:rFonts w:cs="Calibri"/>
                <w:szCs w:val="22"/>
                <w:lang w:val="es-MX"/>
              </w:rPr>
              <w:t xml:space="preserve"> muestra la pantalla con los datos del proveedor a modificar</w:t>
            </w:r>
            <w:r>
              <w:rPr>
                <w:rFonts w:cs="Calibri"/>
                <w:szCs w:val="22"/>
                <w:lang w:val="es-MX"/>
              </w:rPr>
              <w:t>:</w:t>
            </w:r>
          </w:p>
          <w:p w:rsidR="003F7F25" w:rsidRDefault="004B4D2B" w:rsidP="0028326D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Nombre</w:t>
            </w:r>
          </w:p>
          <w:p w:rsidR="0071539E" w:rsidRDefault="004B4D2B" w:rsidP="004B4D2B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Dirección</w:t>
            </w:r>
          </w:p>
          <w:p w:rsidR="004B4D2B" w:rsidRDefault="004B4D2B" w:rsidP="004B4D2B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E-mail</w:t>
            </w:r>
          </w:p>
          <w:p w:rsidR="004B4D2B" w:rsidRPr="004B4D2B" w:rsidRDefault="004B4D2B" w:rsidP="004B4D2B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Teléfono</w:t>
            </w:r>
          </w:p>
        </w:tc>
      </w:tr>
      <w:tr w:rsidR="0028326D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</w:t>
            </w:r>
            <w:r w:rsidR="00384F58">
              <w:rPr>
                <w:rFonts w:cs="Calibri"/>
                <w:szCs w:val="22"/>
                <w:lang w:val="es-MX"/>
              </w:rPr>
              <w:t xml:space="preserve"> usuario modifica los campos que desea y selecciona la </w:t>
            </w:r>
            <w:r w:rsidR="00103A43">
              <w:rPr>
                <w:rFonts w:cs="Calibri"/>
                <w:szCs w:val="22"/>
                <w:lang w:val="es-MX"/>
              </w:rPr>
              <w:t>opción</w:t>
            </w:r>
            <w:r w:rsidR="00384F58">
              <w:rPr>
                <w:rFonts w:cs="Calibri"/>
                <w:szCs w:val="22"/>
                <w:lang w:val="es-MX"/>
              </w:rPr>
              <w:t xml:space="preserve"> “Modificar”</w:t>
            </w:r>
          </w:p>
        </w:tc>
      </w:tr>
      <w:tr w:rsidR="0028326D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verifica que los datos ingresados sean correctos</w:t>
            </w:r>
          </w:p>
        </w:tc>
      </w:tr>
      <w:tr w:rsidR="0028326D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</w:t>
            </w:r>
          </w:p>
        </w:tc>
        <w:tc>
          <w:tcPr>
            <w:tcW w:w="9180" w:type="dxa"/>
            <w:gridSpan w:val="2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</w:t>
            </w:r>
            <w:r w:rsidR="00E81161">
              <w:rPr>
                <w:rFonts w:cs="Calibri"/>
                <w:szCs w:val="22"/>
                <w:lang w:val="es-MX"/>
              </w:rPr>
              <w:t xml:space="preserve"> sistema registra los cambios del proveedor</w:t>
            </w:r>
            <w:r w:rsidR="00426B3B">
              <w:rPr>
                <w:rFonts w:cs="Calibri"/>
                <w:szCs w:val="22"/>
                <w:lang w:val="es-MX"/>
              </w:rPr>
              <w:t xml:space="preserve"> </w:t>
            </w:r>
            <w:r w:rsidR="00E81161">
              <w:rPr>
                <w:rFonts w:cs="Calibri"/>
                <w:szCs w:val="22"/>
                <w:lang w:val="es-MX"/>
              </w:rPr>
              <w:t xml:space="preserve"> modificado en la base de datos</w:t>
            </w:r>
          </w:p>
        </w:tc>
      </w:tr>
      <w:tr w:rsidR="0028326D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28326D" w:rsidRDefault="00C635C2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6</w:t>
            </w:r>
          </w:p>
        </w:tc>
        <w:tc>
          <w:tcPr>
            <w:tcW w:w="9180" w:type="dxa"/>
            <w:gridSpan w:val="2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28326D" w:rsidRPr="00277C69" w:rsidTr="00513296">
        <w:tc>
          <w:tcPr>
            <w:tcW w:w="9790" w:type="dxa"/>
            <w:gridSpan w:val="3"/>
            <w:shd w:val="clear" w:color="auto" w:fill="9CC2E5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28326D" w:rsidRPr="00277C69" w:rsidTr="00513296">
        <w:tc>
          <w:tcPr>
            <w:tcW w:w="9790" w:type="dxa"/>
            <w:gridSpan w:val="3"/>
            <w:shd w:val="clear" w:color="auto" w:fill="BDD6EE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28326D" w:rsidRPr="00277C69" w:rsidTr="00513296">
        <w:trPr>
          <w:cantSplit/>
          <w:trHeight w:val="65"/>
        </w:trPr>
        <w:tc>
          <w:tcPr>
            <w:tcW w:w="610" w:type="dxa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</w:t>
            </w:r>
          </w:p>
        </w:tc>
        <w:tc>
          <w:tcPr>
            <w:tcW w:w="9180" w:type="dxa"/>
            <w:gridSpan w:val="2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verifica que los datos ingresados no son correctos y/o no completados</w:t>
            </w:r>
          </w:p>
        </w:tc>
      </w:tr>
      <w:tr w:rsidR="0028326D" w:rsidRPr="00277C69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4.1.1</w:t>
            </w:r>
          </w:p>
        </w:tc>
        <w:tc>
          <w:tcPr>
            <w:tcW w:w="9180" w:type="dxa"/>
            <w:gridSpan w:val="2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le informa al usuario que modifique los datos</w:t>
            </w:r>
          </w:p>
        </w:tc>
      </w:tr>
      <w:tr w:rsidR="0028326D" w:rsidRPr="00277C69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4.1.2</w:t>
            </w:r>
          </w:p>
        </w:tc>
        <w:tc>
          <w:tcPr>
            <w:tcW w:w="9180" w:type="dxa"/>
            <w:gridSpan w:val="2"/>
            <w:vAlign w:val="center"/>
          </w:tcPr>
          <w:p w:rsidR="0028326D" w:rsidRDefault="00CB3CFA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vuelve al paso 2</w:t>
            </w:r>
            <w:r w:rsidR="0028326D">
              <w:rPr>
                <w:rFonts w:cs="Calibri"/>
                <w:szCs w:val="22"/>
                <w:lang w:val="es-MX"/>
              </w:rPr>
              <w:t xml:space="preserve"> del Curso Normal</w:t>
            </w:r>
          </w:p>
        </w:tc>
      </w:tr>
      <w:tr w:rsidR="0028326D" w:rsidRPr="00257295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5.1 </w:t>
            </w:r>
          </w:p>
        </w:tc>
        <w:tc>
          <w:tcPr>
            <w:tcW w:w="9180" w:type="dxa"/>
            <w:gridSpan w:val="2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produce un error al intentar guardar datos en la base de datos</w:t>
            </w:r>
          </w:p>
        </w:tc>
      </w:tr>
      <w:tr w:rsidR="0028326D" w:rsidRPr="00257295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5.1.1</w:t>
            </w:r>
          </w:p>
        </w:tc>
        <w:tc>
          <w:tcPr>
            <w:tcW w:w="9180" w:type="dxa"/>
            <w:gridSpan w:val="2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28326D" w:rsidRPr="00257295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5.1.2</w:t>
            </w:r>
          </w:p>
        </w:tc>
        <w:tc>
          <w:tcPr>
            <w:tcW w:w="9180" w:type="dxa"/>
            <w:gridSpan w:val="2"/>
            <w:vAlign w:val="center"/>
          </w:tcPr>
          <w:p w:rsidR="0028326D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28326D" w:rsidRPr="00277C69" w:rsidTr="00513296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  <w:tr w:rsidR="0028326D" w:rsidRPr="00277C69" w:rsidTr="00513296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28326D" w:rsidRPr="00277C69" w:rsidRDefault="0028326D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28326D" w:rsidRPr="00277C69" w:rsidRDefault="0028326D" w:rsidP="0028326D">
      <w:pPr>
        <w:rPr>
          <w:rFonts w:cs="Calibri"/>
          <w:szCs w:val="22"/>
          <w:lang w:val="es-MX"/>
        </w:rPr>
      </w:pPr>
    </w:p>
    <w:p w:rsidR="0028326D" w:rsidRPr="00277C69" w:rsidRDefault="0028326D" w:rsidP="0028326D">
      <w:pPr>
        <w:rPr>
          <w:rFonts w:cs="Calibri"/>
          <w:szCs w:val="22"/>
          <w:lang w:val="es-MX"/>
        </w:rPr>
      </w:pPr>
    </w:p>
    <w:p w:rsidR="0028326D" w:rsidRPr="00277C69" w:rsidRDefault="0028326D" w:rsidP="0028326D">
      <w:pPr>
        <w:rPr>
          <w:rFonts w:cs="Calibri"/>
          <w:szCs w:val="22"/>
          <w:lang w:val="es-MX"/>
        </w:rPr>
      </w:pPr>
    </w:p>
    <w:p w:rsidR="007C4222" w:rsidRDefault="007C4222" w:rsidP="007C4222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7C4222" w:rsidRPr="00277C69" w:rsidTr="00513296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7C4222" w:rsidRPr="00277C69" w:rsidRDefault="007C4222" w:rsidP="0051329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</w:tc>
        <w:tc>
          <w:tcPr>
            <w:tcW w:w="7310" w:type="dxa"/>
            <w:vAlign w:val="center"/>
          </w:tcPr>
          <w:p w:rsidR="007C4222" w:rsidRPr="00383AE0" w:rsidRDefault="007C4222" w:rsidP="00513296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REF0</w:t>
            </w:r>
            <w:r w:rsidR="00876362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6</w:t>
            </w:r>
          </w:p>
        </w:tc>
      </w:tr>
      <w:tr w:rsidR="00A03753" w:rsidRPr="00277C69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</w:tcPr>
          <w:p w:rsidR="00A03753" w:rsidRDefault="00A03753" w:rsidP="00A03753">
            <w:pPr>
              <w:rPr>
                <w:rFonts w:cs="Calibri"/>
                <w:szCs w:val="22"/>
              </w:rPr>
            </w:pPr>
            <w:r>
              <w:rPr>
                <w:rFonts w:cs="Calibri"/>
                <w:szCs w:val="22"/>
              </w:rPr>
              <w:t xml:space="preserve">Dar de Baja al  Proveedor </w:t>
            </w:r>
          </w:p>
        </w:tc>
      </w:tr>
      <w:tr w:rsidR="00A03753" w:rsidRPr="00277C69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Le permite al Usuario dar de baja al proveedor del sistema.</w:t>
            </w:r>
          </w:p>
        </w:tc>
      </w:tr>
      <w:tr w:rsidR="00A03753" w:rsidRPr="00277C69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Administrador de Pedidos</w:t>
            </w:r>
          </w:p>
        </w:tc>
      </w:tr>
      <w:tr w:rsidR="00A03753" w:rsidRPr="00277C69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A03753" w:rsidRPr="00277C69" w:rsidRDefault="00AA5B60" w:rsidP="00AA5B60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Haber ingresado a </w:t>
            </w:r>
            <w:r w:rsidR="00A03753">
              <w:rPr>
                <w:rFonts w:cs="Calibri"/>
                <w:szCs w:val="22"/>
                <w:lang w:val="es-MX"/>
              </w:rPr>
              <w:t xml:space="preserve"> la </w:t>
            </w:r>
            <w:r>
              <w:rPr>
                <w:rFonts w:cs="Calibri"/>
                <w:szCs w:val="22"/>
                <w:lang w:val="es-MX"/>
              </w:rPr>
              <w:t>opción</w:t>
            </w:r>
            <w:r w:rsidR="00A03753">
              <w:rPr>
                <w:rFonts w:cs="Calibri"/>
                <w:szCs w:val="22"/>
                <w:lang w:val="es-MX"/>
              </w:rPr>
              <w:t xml:space="preserve"> </w:t>
            </w:r>
            <w:r>
              <w:rPr>
                <w:rFonts w:cs="Calibri"/>
                <w:szCs w:val="22"/>
                <w:lang w:val="es-MX"/>
              </w:rPr>
              <w:t xml:space="preserve">“Baja del proveedor” del </w:t>
            </w:r>
            <w:r w:rsidRPr="00AA5B60">
              <w:rPr>
                <w:rFonts w:cs="Calibri"/>
                <w:b/>
                <w:szCs w:val="22"/>
                <w:lang w:val="es-MX"/>
              </w:rPr>
              <w:t>REF03</w:t>
            </w:r>
            <w:r w:rsidR="00A03753" w:rsidRPr="00AA5B60">
              <w:rPr>
                <w:rFonts w:cs="Calibri"/>
                <w:b/>
                <w:szCs w:val="22"/>
                <w:lang w:val="es-MX"/>
              </w:rPr>
              <w:t xml:space="preserve"> “Consulta</w:t>
            </w:r>
            <w:r w:rsidRPr="00AA5B60">
              <w:rPr>
                <w:rFonts w:cs="Calibri"/>
                <w:b/>
                <w:szCs w:val="22"/>
                <w:lang w:val="es-MX"/>
              </w:rPr>
              <w:t>r información sobre proveedores</w:t>
            </w:r>
            <w:r w:rsidR="00A03753" w:rsidRPr="00AA5B60">
              <w:rPr>
                <w:rFonts w:cs="Calibri"/>
                <w:b/>
                <w:szCs w:val="22"/>
                <w:lang w:val="es-MX"/>
              </w:rPr>
              <w:t>”</w:t>
            </w:r>
          </w:p>
        </w:tc>
      </w:tr>
      <w:tr w:rsidR="00A03753" w:rsidRPr="00277C69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A03753" w:rsidRPr="00277C69" w:rsidRDefault="00A03753" w:rsidP="00F819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F819C1">
              <w:rPr>
                <w:rFonts w:cs="Calibri"/>
                <w:szCs w:val="22"/>
                <w:lang w:val="es-MX"/>
              </w:rPr>
              <w:t>da de baja el</w:t>
            </w:r>
            <w:r>
              <w:rPr>
                <w:rFonts w:cs="Calibri"/>
                <w:szCs w:val="22"/>
                <w:lang w:val="es-MX"/>
              </w:rPr>
              <w:t xml:space="preserve"> proveedor seleccionado</w:t>
            </w:r>
          </w:p>
        </w:tc>
      </w:tr>
      <w:tr w:rsidR="00A03753" w:rsidRPr="00E8290E" w:rsidTr="00513296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A03753" w:rsidRPr="00DE7458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A03753" w:rsidRPr="00277C69" w:rsidTr="00513296">
        <w:tc>
          <w:tcPr>
            <w:tcW w:w="9790" w:type="dxa"/>
            <w:gridSpan w:val="3"/>
            <w:shd w:val="clear" w:color="auto" w:fill="9CC2E5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A03753" w:rsidRPr="00277C69" w:rsidTr="00513296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A03753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A03753" w:rsidRPr="00277C69" w:rsidRDefault="005365DB" w:rsidP="005365DB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Hacer click en la opción “Baja del proveedor”</w:t>
            </w:r>
          </w:p>
        </w:tc>
      </w:tr>
      <w:tr w:rsidR="003C3C34" w:rsidRPr="003C3C34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3C3C34" w:rsidRDefault="003C3C34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3C3C34" w:rsidRDefault="003C3C34" w:rsidP="005365DB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Aparece un mensaje para asegurarse que va eliminar al proveedor</w:t>
            </w:r>
          </w:p>
        </w:tc>
      </w:tr>
      <w:tr w:rsidR="00A03753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A03753" w:rsidRDefault="003C3C34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lastRenderedPageBreak/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A03753" w:rsidRDefault="00A03753" w:rsidP="003C3C34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Usuario selecciona </w:t>
            </w:r>
            <w:r w:rsidR="003C3C34">
              <w:rPr>
                <w:rFonts w:cs="Calibri"/>
                <w:szCs w:val="22"/>
                <w:lang w:val="es-MX"/>
              </w:rPr>
              <w:t>“Si, dar de baja”</w:t>
            </w:r>
            <w:r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A03753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A03753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A03753" w:rsidRDefault="00A03753" w:rsidP="00B96ABE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realiza la </w:t>
            </w:r>
            <w:r w:rsidR="00B96ABE">
              <w:rPr>
                <w:rFonts w:cs="Calibri"/>
                <w:szCs w:val="22"/>
                <w:lang w:val="es-MX"/>
              </w:rPr>
              <w:t xml:space="preserve">baja </w:t>
            </w:r>
            <w:r>
              <w:rPr>
                <w:rFonts w:cs="Calibri"/>
                <w:szCs w:val="22"/>
                <w:lang w:val="es-MX"/>
              </w:rPr>
              <w:t xml:space="preserve"> del proveedor en la base de datos</w:t>
            </w:r>
          </w:p>
        </w:tc>
      </w:tr>
      <w:tr w:rsidR="00A03753" w:rsidRPr="00277C69" w:rsidTr="00513296">
        <w:trPr>
          <w:cantSplit/>
          <w:trHeight w:val="130"/>
        </w:trPr>
        <w:tc>
          <w:tcPr>
            <w:tcW w:w="610" w:type="dxa"/>
            <w:vAlign w:val="center"/>
          </w:tcPr>
          <w:p w:rsidR="00A03753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</w:t>
            </w:r>
          </w:p>
        </w:tc>
        <w:tc>
          <w:tcPr>
            <w:tcW w:w="9180" w:type="dxa"/>
            <w:gridSpan w:val="2"/>
            <w:vAlign w:val="center"/>
          </w:tcPr>
          <w:p w:rsidR="00A03753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A03753" w:rsidRPr="00277C69" w:rsidTr="00513296">
        <w:tc>
          <w:tcPr>
            <w:tcW w:w="9790" w:type="dxa"/>
            <w:gridSpan w:val="3"/>
            <w:shd w:val="clear" w:color="auto" w:fill="9CC2E5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A03753" w:rsidRPr="00277C69" w:rsidTr="00513296">
        <w:tc>
          <w:tcPr>
            <w:tcW w:w="9790" w:type="dxa"/>
            <w:gridSpan w:val="3"/>
            <w:shd w:val="clear" w:color="auto" w:fill="BDD6EE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A03753" w:rsidRPr="00277C69" w:rsidTr="00513296">
        <w:trPr>
          <w:cantSplit/>
          <w:trHeight w:val="65"/>
        </w:trPr>
        <w:tc>
          <w:tcPr>
            <w:tcW w:w="610" w:type="dxa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3.1</w:t>
            </w:r>
          </w:p>
        </w:tc>
        <w:tc>
          <w:tcPr>
            <w:tcW w:w="9180" w:type="dxa"/>
            <w:gridSpan w:val="2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 selecciona la opción “Cancelar”</w:t>
            </w:r>
          </w:p>
        </w:tc>
      </w:tr>
      <w:tr w:rsidR="00A03753" w:rsidRPr="00277C69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3.1.1</w:t>
            </w:r>
          </w:p>
        </w:tc>
        <w:tc>
          <w:tcPr>
            <w:tcW w:w="9180" w:type="dxa"/>
            <w:gridSpan w:val="2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A03753" w:rsidRPr="00257295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A03753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4.1 </w:t>
            </w:r>
          </w:p>
        </w:tc>
        <w:tc>
          <w:tcPr>
            <w:tcW w:w="9180" w:type="dxa"/>
            <w:gridSpan w:val="2"/>
            <w:vAlign w:val="center"/>
          </w:tcPr>
          <w:p w:rsidR="00A03753" w:rsidRDefault="00A03753" w:rsidP="00114C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Se produce un error al intentar </w:t>
            </w:r>
            <w:r w:rsidR="00114C8F">
              <w:rPr>
                <w:rFonts w:cs="Calibri"/>
                <w:szCs w:val="22"/>
                <w:lang w:val="es-MX"/>
              </w:rPr>
              <w:t>hacer cambios</w:t>
            </w:r>
            <w:r>
              <w:rPr>
                <w:rFonts w:cs="Calibri"/>
                <w:szCs w:val="22"/>
                <w:lang w:val="es-MX"/>
              </w:rPr>
              <w:t xml:space="preserve"> en la base de datos</w:t>
            </w:r>
          </w:p>
        </w:tc>
      </w:tr>
      <w:tr w:rsidR="00A03753" w:rsidRPr="00257295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A03753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4.1.1</w:t>
            </w:r>
          </w:p>
        </w:tc>
        <w:tc>
          <w:tcPr>
            <w:tcW w:w="9180" w:type="dxa"/>
            <w:gridSpan w:val="2"/>
            <w:vAlign w:val="center"/>
          </w:tcPr>
          <w:p w:rsidR="00A03753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A03753" w:rsidRPr="00257295" w:rsidTr="00513296">
        <w:trPr>
          <w:cantSplit/>
          <w:trHeight w:val="195"/>
        </w:trPr>
        <w:tc>
          <w:tcPr>
            <w:tcW w:w="610" w:type="dxa"/>
            <w:vAlign w:val="center"/>
          </w:tcPr>
          <w:p w:rsidR="00A03753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4.1.2</w:t>
            </w:r>
          </w:p>
        </w:tc>
        <w:tc>
          <w:tcPr>
            <w:tcW w:w="9180" w:type="dxa"/>
            <w:gridSpan w:val="2"/>
            <w:vAlign w:val="center"/>
          </w:tcPr>
          <w:p w:rsidR="00A03753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A03753" w:rsidRPr="00277C69" w:rsidTr="00513296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  <w:tr w:rsidR="00A03753" w:rsidRPr="00277C69" w:rsidTr="00513296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A03753" w:rsidRPr="00277C69" w:rsidRDefault="00A03753" w:rsidP="00A0375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8062C1" w:rsidRPr="00277C69" w:rsidRDefault="008062C1" w:rsidP="008062C1">
      <w:pPr>
        <w:rPr>
          <w:rFonts w:cs="Calibri"/>
          <w:szCs w:val="22"/>
          <w:lang w:val="es-MX"/>
        </w:rPr>
      </w:pPr>
    </w:p>
    <w:p w:rsidR="008062C1" w:rsidRDefault="008062C1" w:rsidP="008062C1">
      <w:pPr>
        <w:rPr>
          <w:rFonts w:cs="Calibri"/>
          <w:szCs w:val="22"/>
          <w:lang w:val="es-MX"/>
        </w:rPr>
      </w:pPr>
    </w:p>
    <w:p w:rsidR="009E0A9E" w:rsidRPr="00277C69" w:rsidRDefault="009E0A9E" w:rsidP="00F408F2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616BB8" w:rsidRPr="00383AE0" w:rsidTr="008B3F73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</w:tc>
        <w:tc>
          <w:tcPr>
            <w:tcW w:w="7310" w:type="dxa"/>
            <w:vAlign w:val="center"/>
          </w:tcPr>
          <w:p w:rsidR="00616BB8" w:rsidRPr="00383AE0" w:rsidRDefault="00445448" w:rsidP="008B3F73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REF07</w:t>
            </w:r>
          </w:p>
        </w:tc>
      </w:tr>
      <w:tr w:rsidR="00616BB8" w:rsidRPr="00383AE0" w:rsidTr="008B3F73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616BB8" w:rsidRPr="00383AE0" w:rsidRDefault="00DA62FA" w:rsidP="008B3F73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 w:rsidRPr="00DA62FA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Consultar detalles del pedido</w:t>
            </w:r>
          </w:p>
        </w:tc>
      </w:tr>
      <w:tr w:rsidR="00616BB8" w:rsidRPr="00277C69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616BB8" w:rsidRPr="00277C69" w:rsidRDefault="00821EEC" w:rsidP="00377DFE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Usuario puede verificar la información de los pedidos </w:t>
            </w:r>
            <w:r w:rsidR="00E946DB">
              <w:rPr>
                <w:rFonts w:cs="Calibri"/>
                <w:szCs w:val="22"/>
                <w:lang w:val="es-MX"/>
              </w:rPr>
              <w:t>registrados en el sistema</w:t>
            </w:r>
          </w:p>
        </w:tc>
      </w:tr>
      <w:tr w:rsidR="00616BB8" w:rsidRPr="00277C69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616BB8" w:rsidRPr="00277C69" w:rsidRDefault="00616BB8" w:rsidP="00E946DB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Administrador de Pedidos</w:t>
            </w:r>
          </w:p>
        </w:tc>
      </w:tr>
      <w:tr w:rsidR="00616BB8" w:rsidRPr="00277C69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616BB8" w:rsidRPr="00277C69" w:rsidRDefault="00D66924" w:rsidP="00292A45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292A45">
              <w:rPr>
                <w:rFonts w:cs="Calibri"/>
                <w:szCs w:val="22"/>
                <w:lang w:val="es-MX"/>
              </w:rPr>
              <w:t>Usuario debe haber accedido al número del Id de pedido correspondiente que desee ver la información</w:t>
            </w:r>
          </w:p>
        </w:tc>
      </w:tr>
      <w:tr w:rsidR="00616BB8" w:rsidRPr="00277C69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616BB8" w:rsidRPr="00277C69" w:rsidRDefault="00616BB8" w:rsidP="00DA62FA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Ver</w:t>
            </w:r>
            <w:r w:rsidR="00300967">
              <w:rPr>
                <w:rFonts w:cs="Calibri"/>
                <w:szCs w:val="22"/>
                <w:lang w:val="es-MX"/>
              </w:rPr>
              <w:t xml:space="preserve"> información</w:t>
            </w:r>
            <w:r w:rsidR="00DA62FA">
              <w:rPr>
                <w:rFonts w:cs="Calibri"/>
                <w:szCs w:val="22"/>
                <w:lang w:val="es-MX"/>
              </w:rPr>
              <w:t xml:space="preserve"> </w:t>
            </w:r>
            <w:r w:rsidR="00300967">
              <w:rPr>
                <w:rFonts w:cs="Calibri"/>
                <w:szCs w:val="22"/>
                <w:lang w:val="es-MX"/>
              </w:rPr>
              <w:t xml:space="preserve">de </w:t>
            </w:r>
            <w:r w:rsidR="00DA62FA">
              <w:rPr>
                <w:rFonts w:cs="Calibri"/>
                <w:szCs w:val="22"/>
                <w:lang w:val="es-MX"/>
              </w:rPr>
              <w:t>los productos pertenecientes al pedido registrado en el sistema.</w:t>
            </w:r>
          </w:p>
        </w:tc>
      </w:tr>
      <w:tr w:rsidR="00616BB8" w:rsidRPr="00E8290E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616BB8" w:rsidRPr="00DE7458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616BB8" w:rsidRPr="00277C69" w:rsidTr="008B3F73">
        <w:tc>
          <w:tcPr>
            <w:tcW w:w="9790" w:type="dxa"/>
            <w:gridSpan w:val="3"/>
            <w:shd w:val="clear" w:color="auto" w:fill="9CC2E5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616BB8" w:rsidRPr="00277C69" w:rsidTr="008B3F73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9B4625" w:rsidRPr="008A5B3D" w:rsidTr="008B3F73">
        <w:trPr>
          <w:cantSplit/>
          <w:trHeight w:val="130"/>
        </w:trPr>
        <w:tc>
          <w:tcPr>
            <w:tcW w:w="610" w:type="dxa"/>
            <w:vAlign w:val="center"/>
          </w:tcPr>
          <w:p w:rsidR="009B4625" w:rsidRDefault="009B4625" w:rsidP="009B4625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9B4625" w:rsidRDefault="008A5B3D" w:rsidP="009B4625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muestra en pantalla </w:t>
            </w:r>
            <w:r w:rsidR="00642D7B">
              <w:rPr>
                <w:rFonts w:cs="Calibri"/>
                <w:szCs w:val="22"/>
                <w:lang w:val="es-MX"/>
              </w:rPr>
              <w:t>los detalles</w:t>
            </w:r>
            <w:r w:rsidR="00DA62FA">
              <w:rPr>
                <w:rFonts w:cs="Calibri"/>
                <w:szCs w:val="22"/>
                <w:lang w:val="es-MX"/>
              </w:rPr>
              <w:t xml:space="preserve"> </w:t>
            </w:r>
            <w:r w:rsidR="00642D7B">
              <w:rPr>
                <w:rFonts w:cs="Calibri"/>
                <w:szCs w:val="22"/>
                <w:lang w:val="es-MX"/>
              </w:rPr>
              <w:t xml:space="preserve">cada producto </w:t>
            </w:r>
            <w:r>
              <w:rPr>
                <w:rFonts w:cs="Calibri"/>
                <w:szCs w:val="22"/>
                <w:lang w:val="es-MX"/>
              </w:rPr>
              <w:t>del pedido</w:t>
            </w:r>
            <w:r w:rsidR="00C46186">
              <w:rPr>
                <w:rFonts w:cs="Calibri"/>
                <w:szCs w:val="22"/>
                <w:lang w:val="es-MX"/>
              </w:rPr>
              <w:t xml:space="preserve"> registrado:</w:t>
            </w:r>
          </w:p>
          <w:p w:rsidR="00DA62FA" w:rsidRDefault="00DA62FA" w:rsidP="00DA62FA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Código de Barras</w:t>
            </w:r>
          </w:p>
          <w:p w:rsidR="00DA62FA" w:rsidRDefault="00DA62FA" w:rsidP="00DA62FA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Cantidad </w:t>
            </w:r>
          </w:p>
          <w:p w:rsidR="00DA62FA" w:rsidRDefault="00DA62FA" w:rsidP="00DA62FA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Imagen del producto</w:t>
            </w:r>
          </w:p>
        </w:tc>
      </w:tr>
      <w:tr w:rsidR="009B4625" w:rsidTr="008B3F73">
        <w:trPr>
          <w:cantSplit/>
          <w:trHeight w:val="130"/>
        </w:trPr>
        <w:tc>
          <w:tcPr>
            <w:tcW w:w="610" w:type="dxa"/>
            <w:vAlign w:val="center"/>
          </w:tcPr>
          <w:p w:rsidR="009B4625" w:rsidRDefault="005C4335" w:rsidP="009B4625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9B4625" w:rsidRDefault="009B4625" w:rsidP="009B4625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616BB8" w:rsidRPr="00277C69" w:rsidTr="008B3F73">
        <w:tc>
          <w:tcPr>
            <w:tcW w:w="9790" w:type="dxa"/>
            <w:gridSpan w:val="3"/>
            <w:shd w:val="clear" w:color="auto" w:fill="9CC2E5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616BB8" w:rsidRPr="00277C69" w:rsidTr="008B3F73">
        <w:tc>
          <w:tcPr>
            <w:tcW w:w="9790" w:type="dxa"/>
            <w:gridSpan w:val="3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616BB8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616BB8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2.1 </w:t>
            </w:r>
          </w:p>
        </w:tc>
        <w:tc>
          <w:tcPr>
            <w:tcW w:w="9180" w:type="dxa"/>
            <w:gridSpan w:val="2"/>
            <w:vAlign w:val="center"/>
          </w:tcPr>
          <w:p w:rsidR="00616BB8" w:rsidRDefault="00616BB8" w:rsidP="008138BA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produce u</w:t>
            </w:r>
            <w:r w:rsidR="002447EF">
              <w:rPr>
                <w:rFonts w:cs="Calibri"/>
                <w:szCs w:val="22"/>
                <w:lang w:val="es-MX"/>
              </w:rPr>
              <w:t xml:space="preserve">n error al intentar mostrar los productos del pedido </w:t>
            </w:r>
          </w:p>
        </w:tc>
      </w:tr>
      <w:tr w:rsidR="00616BB8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616BB8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2.1.1</w:t>
            </w:r>
          </w:p>
        </w:tc>
        <w:tc>
          <w:tcPr>
            <w:tcW w:w="9180" w:type="dxa"/>
            <w:gridSpan w:val="2"/>
            <w:vAlign w:val="center"/>
          </w:tcPr>
          <w:p w:rsidR="00616BB8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616BB8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616BB8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2.1.2</w:t>
            </w:r>
          </w:p>
        </w:tc>
        <w:tc>
          <w:tcPr>
            <w:tcW w:w="9180" w:type="dxa"/>
            <w:gridSpan w:val="2"/>
            <w:vAlign w:val="center"/>
          </w:tcPr>
          <w:p w:rsidR="00616BB8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616BB8" w:rsidRPr="00277C69" w:rsidTr="008B3F73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  <w:tr w:rsidR="00616BB8" w:rsidRPr="00277C69" w:rsidTr="008B3F73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F408F2" w:rsidRDefault="00F408F2" w:rsidP="002B0EEE">
      <w:pPr>
        <w:rPr>
          <w:rFonts w:cs="Calibri"/>
          <w:szCs w:val="22"/>
          <w:lang w:val="es-MX"/>
        </w:rPr>
      </w:pPr>
    </w:p>
    <w:p w:rsidR="00091C3F" w:rsidRDefault="00091C3F" w:rsidP="002B0EEE">
      <w:pPr>
        <w:rPr>
          <w:rFonts w:cs="Calibri"/>
          <w:szCs w:val="22"/>
          <w:lang w:val="es-MX"/>
        </w:rPr>
      </w:pPr>
    </w:p>
    <w:p w:rsidR="00091C3F" w:rsidRDefault="00091C3F" w:rsidP="002B0EEE">
      <w:pPr>
        <w:rPr>
          <w:rFonts w:cs="Calibri"/>
          <w:szCs w:val="22"/>
          <w:lang w:val="es-MX"/>
        </w:rPr>
      </w:pPr>
    </w:p>
    <w:p w:rsidR="00635B7C" w:rsidRDefault="00635B7C" w:rsidP="002B0EEE">
      <w:pPr>
        <w:rPr>
          <w:rFonts w:cs="Calibri"/>
          <w:szCs w:val="22"/>
          <w:lang w:val="es-MX"/>
        </w:rPr>
      </w:pPr>
    </w:p>
    <w:p w:rsidR="00091C3F" w:rsidRDefault="00091C3F" w:rsidP="002B0EEE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8634CB" w:rsidRPr="00383AE0" w:rsidTr="006F122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8634CB" w:rsidRPr="00277C69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lastRenderedPageBreak/>
              <w:t>Código</w:t>
            </w:r>
          </w:p>
        </w:tc>
        <w:tc>
          <w:tcPr>
            <w:tcW w:w="7310" w:type="dxa"/>
            <w:vAlign w:val="center"/>
          </w:tcPr>
          <w:p w:rsidR="008634CB" w:rsidRPr="00383AE0" w:rsidRDefault="00091C3F" w:rsidP="006F122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REF08</w:t>
            </w:r>
          </w:p>
        </w:tc>
      </w:tr>
      <w:tr w:rsidR="008634CB" w:rsidRPr="00383AE0" w:rsidTr="006F122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8634CB" w:rsidRPr="00277C69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8634CB" w:rsidRPr="00383AE0" w:rsidRDefault="00635B7C" w:rsidP="006F122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 w:rsidRPr="00635B7C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Evaluar Pedido</w:t>
            </w:r>
          </w:p>
        </w:tc>
      </w:tr>
      <w:tr w:rsidR="008634CB" w:rsidRPr="00277C69" w:rsidTr="006F122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8634CB" w:rsidRPr="00277C69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8634CB" w:rsidRPr="00277C69" w:rsidRDefault="00635B7C" w:rsidP="00635B7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usuario puede calificar el pedido en base a la escala de valores proporcionada por el proveedor. </w:t>
            </w:r>
          </w:p>
        </w:tc>
      </w:tr>
      <w:tr w:rsidR="008634CB" w:rsidRPr="00277C69" w:rsidTr="006F122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8634CB" w:rsidRPr="00277C69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8634CB" w:rsidRPr="00277C69" w:rsidRDefault="008634CB" w:rsidP="00DE66BB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Administrador de Pedidos</w:t>
            </w:r>
          </w:p>
        </w:tc>
      </w:tr>
      <w:tr w:rsidR="008634CB" w:rsidRPr="00277C69" w:rsidTr="006F122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8634CB" w:rsidRPr="00277C69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8634CB" w:rsidRPr="00277C69" w:rsidRDefault="008634CB" w:rsidP="00B45D0E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B45D0E">
              <w:rPr>
                <w:rFonts w:cs="Calibri"/>
                <w:szCs w:val="22"/>
                <w:lang w:val="es-MX"/>
              </w:rPr>
              <w:t>habilitará</w:t>
            </w:r>
            <w:r>
              <w:rPr>
                <w:rFonts w:cs="Calibri"/>
                <w:szCs w:val="22"/>
                <w:lang w:val="es-MX"/>
              </w:rPr>
              <w:t xml:space="preserve"> la opción “</w:t>
            </w:r>
            <w:r w:rsidR="00B45D0E">
              <w:rPr>
                <w:rFonts w:cs="Calibri"/>
                <w:szCs w:val="22"/>
                <w:lang w:val="es-MX"/>
              </w:rPr>
              <w:t>Calificar</w:t>
            </w:r>
            <w:r>
              <w:rPr>
                <w:rFonts w:cs="Calibri"/>
                <w:szCs w:val="22"/>
                <w:lang w:val="es-MX"/>
              </w:rPr>
              <w:t>”</w:t>
            </w:r>
            <w:r w:rsidR="00B45D0E">
              <w:rPr>
                <w:rFonts w:cs="Calibri"/>
                <w:szCs w:val="22"/>
                <w:lang w:val="es-MX"/>
              </w:rPr>
              <w:t xml:space="preserve"> en aquellos pedidos que tengan un estado “Entregado”</w:t>
            </w:r>
            <w:r>
              <w:rPr>
                <w:rFonts w:cs="Calibri"/>
                <w:szCs w:val="22"/>
                <w:lang w:val="es-MX"/>
              </w:rPr>
              <w:t xml:space="preserve"> </w:t>
            </w:r>
          </w:p>
        </w:tc>
      </w:tr>
      <w:tr w:rsidR="008634CB" w:rsidRPr="00277C69" w:rsidTr="006F122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8634CB" w:rsidRPr="00277C69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8634CB" w:rsidRPr="00277C69" w:rsidRDefault="00DE66B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califica el pedido</w:t>
            </w:r>
          </w:p>
        </w:tc>
      </w:tr>
      <w:tr w:rsidR="008634CB" w:rsidRPr="00E8290E" w:rsidTr="006F122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8634CB" w:rsidRPr="00277C69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8634CB" w:rsidRPr="00DE7458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8634CB" w:rsidRPr="00277C69" w:rsidTr="006F1228">
        <w:tc>
          <w:tcPr>
            <w:tcW w:w="9790" w:type="dxa"/>
            <w:gridSpan w:val="3"/>
            <w:shd w:val="clear" w:color="auto" w:fill="9CC2E5"/>
            <w:vAlign w:val="center"/>
          </w:tcPr>
          <w:p w:rsidR="008634CB" w:rsidRPr="00277C69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8634CB" w:rsidRPr="00277C69" w:rsidTr="006F1228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8634CB" w:rsidRPr="00277C69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8634CB" w:rsidRPr="00277C69" w:rsidTr="006F1228">
        <w:trPr>
          <w:cantSplit/>
          <w:trHeight w:val="130"/>
        </w:trPr>
        <w:tc>
          <w:tcPr>
            <w:tcW w:w="610" w:type="dxa"/>
            <w:vAlign w:val="center"/>
          </w:tcPr>
          <w:p w:rsidR="008634CB" w:rsidRPr="00277C69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8634CB" w:rsidRPr="00277C69" w:rsidRDefault="008634CB" w:rsidP="003B65F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3B65F6">
              <w:rPr>
                <w:rFonts w:cs="Calibri"/>
                <w:szCs w:val="22"/>
                <w:lang w:val="es-MX"/>
              </w:rPr>
              <w:t>Usuario</w:t>
            </w:r>
            <w:r>
              <w:rPr>
                <w:rFonts w:cs="Calibri"/>
                <w:szCs w:val="22"/>
                <w:lang w:val="es-MX"/>
              </w:rPr>
              <w:t xml:space="preserve"> selecciona el pedido</w:t>
            </w:r>
            <w:r w:rsidR="003B65F6">
              <w:rPr>
                <w:rFonts w:cs="Calibri"/>
                <w:szCs w:val="22"/>
                <w:lang w:val="es-MX"/>
              </w:rPr>
              <w:t xml:space="preserve"> </w:t>
            </w:r>
            <w:r>
              <w:rPr>
                <w:rFonts w:cs="Calibri"/>
                <w:szCs w:val="22"/>
                <w:lang w:val="es-MX"/>
              </w:rPr>
              <w:t xml:space="preserve"> </w:t>
            </w:r>
            <w:r w:rsidR="00644368">
              <w:rPr>
                <w:rFonts w:cs="Calibri"/>
                <w:szCs w:val="22"/>
                <w:lang w:val="es-MX"/>
              </w:rPr>
              <w:t>“Entregado” con la opción de “</w:t>
            </w:r>
            <w:r w:rsidR="003B65F6">
              <w:rPr>
                <w:rFonts w:cs="Calibri"/>
                <w:szCs w:val="22"/>
                <w:lang w:val="es-MX"/>
              </w:rPr>
              <w:t>Evaluar</w:t>
            </w:r>
            <w:r w:rsidR="00644368">
              <w:rPr>
                <w:rFonts w:cs="Calibri"/>
                <w:szCs w:val="22"/>
                <w:lang w:val="es-MX"/>
              </w:rPr>
              <w:t>” disponible</w:t>
            </w:r>
          </w:p>
        </w:tc>
      </w:tr>
      <w:tr w:rsidR="008634CB" w:rsidTr="006F1228">
        <w:trPr>
          <w:cantSplit/>
          <w:trHeight w:val="130"/>
        </w:trPr>
        <w:tc>
          <w:tcPr>
            <w:tcW w:w="610" w:type="dxa"/>
            <w:vAlign w:val="center"/>
          </w:tcPr>
          <w:p w:rsidR="008634CB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BF3F64" w:rsidRDefault="008634CB" w:rsidP="00A4136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A41362">
              <w:rPr>
                <w:rFonts w:cs="Calibri"/>
                <w:szCs w:val="22"/>
                <w:lang w:val="es-MX"/>
              </w:rPr>
              <w:t>muestra una lista de valores correspondientes a la escala de calificación del proveedor para ese pedido, y un campo a completar con los valores ponderados de calificación que utiliza el supermercado.</w:t>
            </w:r>
          </w:p>
        </w:tc>
      </w:tr>
      <w:tr w:rsidR="008634CB" w:rsidTr="006F1228">
        <w:trPr>
          <w:cantSplit/>
          <w:trHeight w:val="130"/>
        </w:trPr>
        <w:tc>
          <w:tcPr>
            <w:tcW w:w="610" w:type="dxa"/>
            <w:vAlign w:val="center"/>
          </w:tcPr>
          <w:p w:rsidR="008634CB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566E8A" w:rsidRDefault="00A41362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566E8A">
              <w:rPr>
                <w:rFonts w:cs="Calibri"/>
                <w:szCs w:val="22"/>
                <w:lang w:val="es-MX"/>
              </w:rPr>
              <w:t>U</w:t>
            </w:r>
            <w:r>
              <w:rPr>
                <w:rFonts w:cs="Calibri"/>
                <w:szCs w:val="22"/>
                <w:lang w:val="es-MX"/>
              </w:rPr>
              <w:t xml:space="preserve">suario completa los valores ponderados correspondientes a la descripción de los valores de </w:t>
            </w:r>
          </w:p>
          <w:p w:rsidR="008634CB" w:rsidRDefault="00A41362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calificación del proveedor.</w:t>
            </w:r>
          </w:p>
        </w:tc>
      </w:tr>
      <w:tr w:rsidR="00566E8A" w:rsidTr="006F1228">
        <w:trPr>
          <w:cantSplit/>
          <w:trHeight w:val="130"/>
        </w:trPr>
        <w:tc>
          <w:tcPr>
            <w:tcW w:w="610" w:type="dxa"/>
            <w:vAlign w:val="center"/>
          </w:tcPr>
          <w:p w:rsidR="00566E8A" w:rsidRDefault="00566E8A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566E8A" w:rsidRDefault="00566E8A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 hace click en “Enviar Calificación”</w:t>
            </w:r>
          </w:p>
        </w:tc>
      </w:tr>
      <w:tr w:rsidR="008634CB" w:rsidTr="006F1228">
        <w:trPr>
          <w:cantSplit/>
          <w:trHeight w:val="130"/>
        </w:trPr>
        <w:tc>
          <w:tcPr>
            <w:tcW w:w="610" w:type="dxa"/>
            <w:vAlign w:val="center"/>
          </w:tcPr>
          <w:p w:rsidR="008634CB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8634CB" w:rsidRDefault="002C70B1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registra la evaluación del pedido</w:t>
            </w:r>
            <w:r w:rsidR="00002CD2">
              <w:rPr>
                <w:rFonts w:cs="Calibri"/>
                <w:szCs w:val="22"/>
                <w:lang w:val="es-MX"/>
              </w:rPr>
              <w:t xml:space="preserve"> en la base de datos </w:t>
            </w:r>
          </w:p>
        </w:tc>
      </w:tr>
      <w:tr w:rsidR="008634CB" w:rsidTr="006F1228">
        <w:trPr>
          <w:cantSplit/>
          <w:trHeight w:val="130"/>
        </w:trPr>
        <w:tc>
          <w:tcPr>
            <w:tcW w:w="610" w:type="dxa"/>
            <w:vAlign w:val="center"/>
          </w:tcPr>
          <w:p w:rsidR="008634CB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</w:t>
            </w:r>
          </w:p>
        </w:tc>
        <w:tc>
          <w:tcPr>
            <w:tcW w:w="9180" w:type="dxa"/>
            <w:gridSpan w:val="2"/>
            <w:vAlign w:val="center"/>
          </w:tcPr>
          <w:p w:rsidR="008634CB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8634CB" w:rsidRPr="00277C69" w:rsidTr="006F1228">
        <w:tc>
          <w:tcPr>
            <w:tcW w:w="9790" w:type="dxa"/>
            <w:gridSpan w:val="3"/>
            <w:shd w:val="clear" w:color="auto" w:fill="9CC2E5"/>
            <w:vAlign w:val="center"/>
          </w:tcPr>
          <w:p w:rsidR="008634CB" w:rsidRPr="00277C69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8634CB" w:rsidRPr="00277C69" w:rsidTr="006F1228">
        <w:tc>
          <w:tcPr>
            <w:tcW w:w="9790" w:type="dxa"/>
            <w:gridSpan w:val="3"/>
            <w:shd w:val="clear" w:color="auto" w:fill="BDD6EE"/>
            <w:vAlign w:val="center"/>
          </w:tcPr>
          <w:p w:rsidR="008634CB" w:rsidRPr="00277C69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8634CB" w:rsidTr="006F1228">
        <w:trPr>
          <w:cantSplit/>
          <w:trHeight w:val="195"/>
        </w:trPr>
        <w:tc>
          <w:tcPr>
            <w:tcW w:w="610" w:type="dxa"/>
            <w:vAlign w:val="center"/>
          </w:tcPr>
          <w:p w:rsidR="008634CB" w:rsidRDefault="006C5D0C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  <w:r w:rsidR="008634CB">
              <w:rPr>
                <w:rFonts w:cs="Calibri"/>
                <w:szCs w:val="22"/>
                <w:lang w:val="es-MX"/>
              </w:rPr>
              <w:t xml:space="preserve">.1 </w:t>
            </w:r>
          </w:p>
        </w:tc>
        <w:tc>
          <w:tcPr>
            <w:tcW w:w="9180" w:type="dxa"/>
            <w:gridSpan w:val="2"/>
            <w:vAlign w:val="center"/>
          </w:tcPr>
          <w:p w:rsidR="008634CB" w:rsidRDefault="006C5D0C" w:rsidP="00071B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produce un error al intentar mostrar l</w:t>
            </w:r>
            <w:r w:rsidR="00071BF2">
              <w:rPr>
                <w:rFonts w:cs="Calibri"/>
                <w:szCs w:val="22"/>
                <w:lang w:val="es-MX"/>
              </w:rPr>
              <w:t>os valores de calificación del proveedor.</w:t>
            </w:r>
          </w:p>
        </w:tc>
      </w:tr>
      <w:tr w:rsidR="0082424D" w:rsidTr="006F1228">
        <w:trPr>
          <w:cantSplit/>
          <w:trHeight w:val="195"/>
        </w:trPr>
        <w:tc>
          <w:tcPr>
            <w:tcW w:w="610" w:type="dxa"/>
            <w:vAlign w:val="center"/>
          </w:tcPr>
          <w:p w:rsidR="0082424D" w:rsidRDefault="0082424D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2.1.1</w:t>
            </w:r>
          </w:p>
        </w:tc>
        <w:tc>
          <w:tcPr>
            <w:tcW w:w="9180" w:type="dxa"/>
            <w:gridSpan w:val="2"/>
            <w:vAlign w:val="center"/>
          </w:tcPr>
          <w:p w:rsidR="0082424D" w:rsidRDefault="0082424D" w:rsidP="00071BF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8634CB" w:rsidTr="006F1228">
        <w:trPr>
          <w:cantSplit/>
          <w:trHeight w:val="195"/>
        </w:trPr>
        <w:tc>
          <w:tcPr>
            <w:tcW w:w="610" w:type="dxa"/>
            <w:vAlign w:val="center"/>
          </w:tcPr>
          <w:p w:rsidR="008634CB" w:rsidRDefault="00A35F94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  <w:r w:rsidR="0082424D">
              <w:rPr>
                <w:rFonts w:cs="Calibri"/>
                <w:szCs w:val="22"/>
                <w:lang w:val="es-MX"/>
              </w:rPr>
              <w:t>.1.2</w:t>
            </w:r>
          </w:p>
        </w:tc>
        <w:tc>
          <w:tcPr>
            <w:tcW w:w="9180" w:type="dxa"/>
            <w:gridSpan w:val="2"/>
            <w:vAlign w:val="center"/>
          </w:tcPr>
          <w:p w:rsidR="008634CB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8634CB" w:rsidTr="006F1228">
        <w:trPr>
          <w:cantSplit/>
          <w:trHeight w:val="195"/>
        </w:trPr>
        <w:tc>
          <w:tcPr>
            <w:tcW w:w="610" w:type="dxa"/>
            <w:vAlign w:val="center"/>
          </w:tcPr>
          <w:p w:rsidR="008634CB" w:rsidRDefault="0082424D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  <w:r w:rsidR="006331AD">
              <w:rPr>
                <w:rFonts w:cs="Calibri"/>
                <w:szCs w:val="22"/>
                <w:lang w:val="es-MX"/>
              </w:rPr>
              <w:t>.1</w:t>
            </w:r>
          </w:p>
        </w:tc>
        <w:tc>
          <w:tcPr>
            <w:tcW w:w="9180" w:type="dxa"/>
            <w:gridSpan w:val="2"/>
            <w:vAlign w:val="center"/>
          </w:tcPr>
          <w:p w:rsidR="008634CB" w:rsidRDefault="006331AD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Se produce un error al intentar guardar </w:t>
            </w:r>
            <w:r w:rsidR="0082424D">
              <w:rPr>
                <w:rFonts w:cs="Calibri"/>
                <w:szCs w:val="22"/>
                <w:lang w:val="es-MX"/>
              </w:rPr>
              <w:t>en la base de datos los valores ponderados correspondientes.</w:t>
            </w:r>
          </w:p>
        </w:tc>
      </w:tr>
      <w:tr w:rsidR="006331AD" w:rsidTr="006F1228">
        <w:trPr>
          <w:cantSplit/>
          <w:trHeight w:val="195"/>
        </w:trPr>
        <w:tc>
          <w:tcPr>
            <w:tcW w:w="610" w:type="dxa"/>
            <w:vAlign w:val="center"/>
          </w:tcPr>
          <w:p w:rsidR="006331AD" w:rsidRDefault="0082424D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  <w:r w:rsidR="006331AD">
              <w:rPr>
                <w:rFonts w:cs="Calibri"/>
                <w:szCs w:val="22"/>
                <w:lang w:val="es-MX"/>
              </w:rPr>
              <w:t>.1.1</w:t>
            </w:r>
          </w:p>
        </w:tc>
        <w:tc>
          <w:tcPr>
            <w:tcW w:w="9180" w:type="dxa"/>
            <w:gridSpan w:val="2"/>
            <w:vAlign w:val="center"/>
          </w:tcPr>
          <w:p w:rsidR="006331AD" w:rsidRDefault="006331AD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8634CB" w:rsidRPr="00277C69" w:rsidTr="006F1228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8634CB" w:rsidRPr="00277C69" w:rsidRDefault="008634CB" w:rsidP="006F122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</w:tbl>
    <w:p w:rsidR="008634CB" w:rsidRDefault="008634CB" w:rsidP="002B0EEE">
      <w:pPr>
        <w:rPr>
          <w:rFonts w:cs="Calibri"/>
          <w:szCs w:val="22"/>
          <w:lang w:val="es-MX"/>
        </w:rPr>
      </w:pPr>
    </w:p>
    <w:p w:rsidR="00616BB8" w:rsidRDefault="00616BB8" w:rsidP="002B0EEE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616BB8" w:rsidRPr="00383AE0" w:rsidTr="008B3F73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</w:tc>
        <w:tc>
          <w:tcPr>
            <w:tcW w:w="7310" w:type="dxa"/>
            <w:vAlign w:val="center"/>
          </w:tcPr>
          <w:p w:rsidR="00616BB8" w:rsidRPr="00383AE0" w:rsidRDefault="00091C3F" w:rsidP="008B3F73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REF09</w:t>
            </w:r>
          </w:p>
        </w:tc>
      </w:tr>
      <w:tr w:rsidR="00616BB8" w:rsidRPr="00383AE0" w:rsidTr="008B3F73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616BB8" w:rsidRPr="00383AE0" w:rsidRDefault="00103A43" w:rsidP="001C0539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 w:rsidRPr="00103A43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Modificar datos del  Pedido</w:t>
            </w:r>
          </w:p>
        </w:tc>
      </w:tr>
      <w:tr w:rsidR="00616BB8" w:rsidRPr="00277C69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616BB8" w:rsidRPr="00277C69" w:rsidRDefault="00616BB8" w:rsidP="00103A4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Le permite al </w:t>
            </w:r>
            <w:r w:rsidR="00103A43">
              <w:rPr>
                <w:rFonts w:cs="Calibri"/>
                <w:szCs w:val="22"/>
                <w:lang w:val="es-MX"/>
              </w:rPr>
              <w:t>Usuario</w:t>
            </w:r>
            <w:r w:rsidR="00461C4A">
              <w:rPr>
                <w:rFonts w:cs="Calibri"/>
                <w:szCs w:val="22"/>
                <w:lang w:val="es-MX"/>
              </w:rPr>
              <w:t xml:space="preserve"> modificar los productos</w:t>
            </w:r>
            <w:r w:rsidR="00534756">
              <w:rPr>
                <w:rFonts w:cs="Calibri"/>
                <w:szCs w:val="22"/>
                <w:lang w:val="es-MX"/>
              </w:rPr>
              <w:t xml:space="preserve"> solicitados al proveedor</w:t>
            </w:r>
            <w:r w:rsidR="00461C4A">
              <w:rPr>
                <w:rFonts w:cs="Calibri"/>
                <w:szCs w:val="22"/>
                <w:lang w:val="es-MX"/>
              </w:rPr>
              <w:t xml:space="preserve"> del pedido</w:t>
            </w:r>
          </w:p>
        </w:tc>
      </w:tr>
      <w:tr w:rsidR="00616BB8" w:rsidRPr="00277C69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</w:t>
            </w:r>
            <w:r w:rsidR="007314EA">
              <w:rPr>
                <w:rFonts w:cs="Calibri"/>
                <w:szCs w:val="22"/>
                <w:lang w:val="es-MX"/>
              </w:rPr>
              <w:t>dministrador de Pedidos.</w:t>
            </w:r>
          </w:p>
        </w:tc>
      </w:tr>
      <w:tr w:rsidR="00616BB8" w:rsidRPr="00277C69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616BB8" w:rsidRPr="00277C69" w:rsidRDefault="002300F1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debe habilitar la opción Modificar cuando el pedido está en estado “Pendiente” o “En Proceso”</w:t>
            </w:r>
          </w:p>
        </w:tc>
      </w:tr>
      <w:tr w:rsidR="00616BB8" w:rsidRPr="00277C69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616BB8" w:rsidRPr="00277C69" w:rsidRDefault="002300F1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Se modificaron los productos del pedido </w:t>
            </w:r>
            <w:r w:rsidR="001C0050">
              <w:rPr>
                <w:rFonts w:cs="Calibri"/>
                <w:szCs w:val="22"/>
                <w:lang w:val="es-MX"/>
              </w:rPr>
              <w:t>al proveedor solicitado</w:t>
            </w:r>
            <w:r w:rsidR="00DC1DA3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616BB8" w:rsidRPr="00E8290E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616BB8" w:rsidRPr="00DE7458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616BB8" w:rsidRPr="00277C69" w:rsidTr="008B3F73">
        <w:tc>
          <w:tcPr>
            <w:tcW w:w="9790" w:type="dxa"/>
            <w:gridSpan w:val="3"/>
            <w:shd w:val="clear" w:color="auto" w:fill="9CC2E5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616BB8" w:rsidRPr="00277C69" w:rsidTr="008B3F73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lastRenderedPageBreak/>
              <w:t>Acciones</w:t>
            </w:r>
          </w:p>
        </w:tc>
      </w:tr>
      <w:tr w:rsidR="006E16DE" w:rsidRPr="00277C69" w:rsidTr="008B3F73">
        <w:trPr>
          <w:cantSplit/>
          <w:trHeight w:val="130"/>
        </w:trPr>
        <w:tc>
          <w:tcPr>
            <w:tcW w:w="610" w:type="dxa"/>
            <w:vAlign w:val="center"/>
          </w:tcPr>
          <w:p w:rsidR="006E16DE" w:rsidRPr="00277C69" w:rsidRDefault="006E16DE" w:rsidP="006E16DE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6E16DE" w:rsidRPr="00277C69" w:rsidRDefault="0047677B" w:rsidP="00EE12B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</w:t>
            </w:r>
            <w:r w:rsidR="006E16DE">
              <w:rPr>
                <w:rFonts w:cs="Calibri"/>
                <w:szCs w:val="22"/>
                <w:lang w:val="es-MX"/>
              </w:rPr>
              <w:t xml:space="preserve"> selecciona “Modificar” </w:t>
            </w:r>
            <w:r>
              <w:rPr>
                <w:rFonts w:cs="Calibri"/>
                <w:szCs w:val="22"/>
                <w:lang w:val="es-MX"/>
              </w:rPr>
              <w:t>del</w:t>
            </w:r>
            <w:r w:rsidR="006E16DE">
              <w:rPr>
                <w:rFonts w:cs="Calibri"/>
                <w:szCs w:val="22"/>
                <w:lang w:val="es-MX"/>
              </w:rPr>
              <w:t xml:space="preserve"> pedido</w:t>
            </w:r>
            <w:r>
              <w:rPr>
                <w:rFonts w:cs="Calibri"/>
                <w:szCs w:val="22"/>
                <w:lang w:val="es-MX"/>
              </w:rPr>
              <w:t xml:space="preserve"> </w:t>
            </w:r>
            <w:r w:rsidR="006E16DE">
              <w:rPr>
                <w:rFonts w:cs="Calibri"/>
                <w:szCs w:val="22"/>
                <w:lang w:val="es-MX"/>
              </w:rPr>
              <w:t xml:space="preserve">con la opción habilitada  del </w:t>
            </w:r>
            <w:r w:rsidR="006E16DE" w:rsidRPr="009811A1">
              <w:rPr>
                <w:rFonts w:cs="Calibri"/>
                <w:b/>
                <w:szCs w:val="22"/>
                <w:lang w:val="es-MX"/>
              </w:rPr>
              <w:t>REF</w:t>
            </w:r>
            <w:r w:rsidR="00EE12B2">
              <w:rPr>
                <w:rFonts w:cs="Calibri"/>
                <w:b/>
                <w:szCs w:val="22"/>
                <w:lang w:val="es-MX"/>
              </w:rPr>
              <w:t>02</w:t>
            </w:r>
            <w:r w:rsidR="006E16DE" w:rsidRPr="009811A1">
              <w:rPr>
                <w:rFonts w:cs="Calibri"/>
                <w:b/>
                <w:szCs w:val="22"/>
                <w:lang w:val="es-MX"/>
              </w:rPr>
              <w:t xml:space="preserve"> “</w:t>
            </w:r>
            <w:r w:rsidR="00EE12B2">
              <w:rPr>
                <w:rFonts w:cs="Calibri"/>
                <w:b/>
                <w:szCs w:val="22"/>
                <w:lang w:val="es-MX"/>
              </w:rPr>
              <w:t>Mostrar pantalla principal de pedidos</w:t>
            </w:r>
            <w:r w:rsidR="009811A1" w:rsidRPr="009811A1">
              <w:rPr>
                <w:rFonts w:cs="Calibri"/>
                <w:b/>
                <w:szCs w:val="22"/>
                <w:lang w:val="es-MX"/>
              </w:rPr>
              <w:t>”</w:t>
            </w:r>
            <w:r w:rsidR="006E16DE">
              <w:rPr>
                <w:rFonts w:cs="Calibri"/>
                <w:szCs w:val="22"/>
                <w:lang w:val="es-MX"/>
              </w:rPr>
              <w:t xml:space="preserve"> </w:t>
            </w:r>
          </w:p>
        </w:tc>
      </w:tr>
      <w:tr w:rsidR="006E16DE" w:rsidTr="008B3F73">
        <w:trPr>
          <w:cantSplit/>
          <w:trHeight w:val="130"/>
        </w:trPr>
        <w:tc>
          <w:tcPr>
            <w:tcW w:w="610" w:type="dxa"/>
            <w:vAlign w:val="center"/>
          </w:tcPr>
          <w:p w:rsidR="006E16DE" w:rsidRDefault="006E16DE" w:rsidP="006E16DE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6E16DE" w:rsidRDefault="006E16DE" w:rsidP="006E16DE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le muestra la pantalla con los datos del proveedor a modificar:</w:t>
            </w:r>
          </w:p>
          <w:p w:rsidR="006E16DE" w:rsidRDefault="00100670" w:rsidP="008270F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Productos solicitados</w:t>
            </w:r>
          </w:p>
          <w:p w:rsidR="000B6C8B" w:rsidRPr="008270F8" w:rsidRDefault="000B6C8B" w:rsidP="008270F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Cantidad</w:t>
            </w:r>
          </w:p>
        </w:tc>
      </w:tr>
      <w:tr w:rsidR="006E16DE" w:rsidTr="008B3F73">
        <w:trPr>
          <w:cantSplit/>
          <w:trHeight w:val="130"/>
        </w:trPr>
        <w:tc>
          <w:tcPr>
            <w:tcW w:w="610" w:type="dxa"/>
            <w:vAlign w:val="center"/>
          </w:tcPr>
          <w:p w:rsidR="006E16DE" w:rsidRPr="00277C69" w:rsidRDefault="006E16DE" w:rsidP="006E16DE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6E16DE" w:rsidRPr="00277C69" w:rsidRDefault="006E16DE" w:rsidP="008270F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0B6C8B">
              <w:rPr>
                <w:rFonts w:cs="Calibri"/>
                <w:szCs w:val="22"/>
                <w:lang w:val="es-MX"/>
              </w:rPr>
              <w:t>Usuario</w:t>
            </w:r>
            <w:r>
              <w:rPr>
                <w:rFonts w:cs="Calibri"/>
                <w:szCs w:val="22"/>
                <w:lang w:val="es-MX"/>
              </w:rPr>
              <w:t xml:space="preserve"> modifica los campos que desea y selecciona la </w:t>
            </w:r>
            <w:r w:rsidR="000B6C8B">
              <w:rPr>
                <w:rFonts w:cs="Calibri"/>
                <w:szCs w:val="22"/>
                <w:lang w:val="es-MX"/>
              </w:rPr>
              <w:t>opción</w:t>
            </w:r>
            <w:r>
              <w:rPr>
                <w:rFonts w:cs="Calibri"/>
                <w:szCs w:val="22"/>
                <w:lang w:val="es-MX"/>
              </w:rPr>
              <w:t xml:space="preserve"> “Modificar”</w:t>
            </w:r>
          </w:p>
        </w:tc>
      </w:tr>
      <w:tr w:rsidR="00303A8F" w:rsidTr="008B3F73">
        <w:trPr>
          <w:cantSplit/>
          <w:trHeight w:val="130"/>
        </w:trPr>
        <w:tc>
          <w:tcPr>
            <w:tcW w:w="610" w:type="dxa"/>
            <w:vAlign w:val="center"/>
          </w:tcPr>
          <w:p w:rsidR="00303A8F" w:rsidRDefault="00303A8F" w:rsidP="006E16DE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303A8F" w:rsidRDefault="00303A8F" w:rsidP="008270F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verifica que los datos ingresados sean correctos</w:t>
            </w:r>
          </w:p>
        </w:tc>
      </w:tr>
      <w:tr w:rsidR="00303A8F" w:rsidTr="008B3F73">
        <w:trPr>
          <w:cantSplit/>
          <w:trHeight w:val="130"/>
        </w:trPr>
        <w:tc>
          <w:tcPr>
            <w:tcW w:w="610" w:type="dxa"/>
            <w:vAlign w:val="center"/>
          </w:tcPr>
          <w:p w:rsidR="00303A8F" w:rsidRDefault="00303A8F" w:rsidP="006E16DE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</w:t>
            </w:r>
          </w:p>
        </w:tc>
        <w:tc>
          <w:tcPr>
            <w:tcW w:w="9180" w:type="dxa"/>
            <w:gridSpan w:val="2"/>
            <w:vAlign w:val="center"/>
          </w:tcPr>
          <w:p w:rsidR="00303A8F" w:rsidRDefault="00303A8F" w:rsidP="008270F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registra los cambios del pedido modificado en la base de datos</w:t>
            </w:r>
          </w:p>
        </w:tc>
      </w:tr>
      <w:tr w:rsidR="00BC148F" w:rsidTr="008B3F73">
        <w:trPr>
          <w:cantSplit/>
          <w:trHeight w:val="130"/>
        </w:trPr>
        <w:tc>
          <w:tcPr>
            <w:tcW w:w="610" w:type="dxa"/>
            <w:vAlign w:val="center"/>
          </w:tcPr>
          <w:p w:rsidR="00BC148F" w:rsidRDefault="00BC148F" w:rsidP="006E16DE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6</w:t>
            </w:r>
          </w:p>
        </w:tc>
        <w:tc>
          <w:tcPr>
            <w:tcW w:w="9180" w:type="dxa"/>
            <w:gridSpan w:val="2"/>
            <w:vAlign w:val="center"/>
          </w:tcPr>
          <w:p w:rsidR="00BC148F" w:rsidRDefault="00BC148F" w:rsidP="008270F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616BB8" w:rsidRPr="00277C69" w:rsidTr="008B3F73">
        <w:tc>
          <w:tcPr>
            <w:tcW w:w="9790" w:type="dxa"/>
            <w:gridSpan w:val="3"/>
            <w:shd w:val="clear" w:color="auto" w:fill="9CC2E5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616BB8" w:rsidRPr="00277C69" w:rsidTr="008B3F73">
        <w:tc>
          <w:tcPr>
            <w:tcW w:w="9790" w:type="dxa"/>
            <w:gridSpan w:val="3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BC148F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BC148F" w:rsidRPr="00277C69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</w:t>
            </w:r>
          </w:p>
        </w:tc>
        <w:tc>
          <w:tcPr>
            <w:tcW w:w="9180" w:type="dxa"/>
            <w:gridSpan w:val="2"/>
            <w:vAlign w:val="center"/>
          </w:tcPr>
          <w:p w:rsidR="00BC148F" w:rsidRPr="00277C69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verifica que los datos ingresados no son correctos y/o no completados</w:t>
            </w:r>
          </w:p>
        </w:tc>
      </w:tr>
      <w:tr w:rsidR="00BC148F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BC148F" w:rsidRPr="00277C69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4.1.1</w:t>
            </w:r>
          </w:p>
        </w:tc>
        <w:tc>
          <w:tcPr>
            <w:tcW w:w="9180" w:type="dxa"/>
            <w:gridSpan w:val="2"/>
            <w:vAlign w:val="center"/>
          </w:tcPr>
          <w:p w:rsidR="00BC148F" w:rsidRPr="00277C69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le informa al usuario que modifique los datos</w:t>
            </w:r>
          </w:p>
        </w:tc>
      </w:tr>
      <w:tr w:rsidR="00BC148F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BC148F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4.1.2</w:t>
            </w:r>
          </w:p>
        </w:tc>
        <w:tc>
          <w:tcPr>
            <w:tcW w:w="9180" w:type="dxa"/>
            <w:gridSpan w:val="2"/>
            <w:vAlign w:val="center"/>
          </w:tcPr>
          <w:p w:rsidR="00BC148F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vuelve al paso 3 del Curso Normal</w:t>
            </w:r>
          </w:p>
        </w:tc>
      </w:tr>
      <w:tr w:rsidR="00BC148F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BC148F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5.1 </w:t>
            </w:r>
          </w:p>
        </w:tc>
        <w:tc>
          <w:tcPr>
            <w:tcW w:w="9180" w:type="dxa"/>
            <w:gridSpan w:val="2"/>
            <w:vAlign w:val="center"/>
          </w:tcPr>
          <w:p w:rsidR="00BC148F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produce un error al intentar guardar datos en la base de datos</w:t>
            </w:r>
          </w:p>
        </w:tc>
      </w:tr>
      <w:tr w:rsidR="00BC148F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BC148F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5.1.1</w:t>
            </w:r>
          </w:p>
        </w:tc>
        <w:tc>
          <w:tcPr>
            <w:tcW w:w="9180" w:type="dxa"/>
            <w:gridSpan w:val="2"/>
            <w:vAlign w:val="center"/>
          </w:tcPr>
          <w:p w:rsidR="00BC148F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BC148F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BC148F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5.1.2</w:t>
            </w:r>
          </w:p>
        </w:tc>
        <w:tc>
          <w:tcPr>
            <w:tcW w:w="9180" w:type="dxa"/>
            <w:gridSpan w:val="2"/>
            <w:vAlign w:val="center"/>
          </w:tcPr>
          <w:p w:rsidR="00BC148F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BC148F" w:rsidRPr="00277C69" w:rsidTr="008B3F73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BC148F" w:rsidRPr="00277C69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  <w:tr w:rsidR="00BC148F" w:rsidRPr="00277C69" w:rsidTr="008B3F73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BC148F" w:rsidRPr="00277C69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BC148F" w:rsidRPr="00277C69" w:rsidRDefault="00BC148F" w:rsidP="00BC148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616BB8" w:rsidRDefault="00616BB8" w:rsidP="002B0EEE">
      <w:pPr>
        <w:rPr>
          <w:rFonts w:cs="Calibri"/>
          <w:szCs w:val="22"/>
          <w:lang w:val="es-MX"/>
        </w:rPr>
      </w:pPr>
    </w:p>
    <w:p w:rsidR="00303A8F" w:rsidRDefault="00303A8F" w:rsidP="002B0EEE">
      <w:pPr>
        <w:rPr>
          <w:rFonts w:cs="Calibri"/>
          <w:szCs w:val="22"/>
          <w:lang w:val="es-MX"/>
        </w:rPr>
      </w:pPr>
    </w:p>
    <w:p w:rsidR="00616BB8" w:rsidRDefault="00616BB8" w:rsidP="002B0EEE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616BB8" w:rsidRPr="00383AE0" w:rsidTr="008B3F73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</w:tc>
        <w:tc>
          <w:tcPr>
            <w:tcW w:w="7310" w:type="dxa"/>
            <w:vAlign w:val="center"/>
          </w:tcPr>
          <w:p w:rsidR="00616BB8" w:rsidRPr="00383AE0" w:rsidRDefault="00616BB8" w:rsidP="008B3F73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REF1</w:t>
            </w:r>
            <w:r w:rsidR="000B6C8B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0</w:t>
            </w:r>
          </w:p>
        </w:tc>
      </w:tr>
      <w:tr w:rsidR="00616BB8" w:rsidRPr="00383AE0" w:rsidTr="008B3F73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616BB8" w:rsidRPr="00383AE0" w:rsidRDefault="000B6C8B" w:rsidP="00D459B1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 w:rsidRPr="000B6C8B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Cancelar Pedido</w:t>
            </w:r>
          </w:p>
        </w:tc>
      </w:tr>
      <w:tr w:rsidR="00616BB8" w:rsidRPr="00277C69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616BB8" w:rsidRPr="00277C69" w:rsidRDefault="00616BB8" w:rsidP="000B6C8B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Le permite al </w:t>
            </w:r>
            <w:r w:rsidR="000B6C8B">
              <w:rPr>
                <w:rFonts w:cs="Calibri"/>
                <w:szCs w:val="22"/>
                <w:lang w:val="es-MX"/>
              </w:rPr>
              <w:t>Usuario cancelar el pedido enviado al proveedor mientras este en estado “Pendiente”</w:t>
            </w:r>
          </w:p>
        </w:tc>
      </w:tr>
      <w:tr w:rsidR="00616BB8" w:rsidRPr="00277C69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616BB8" w:rsidRPr="00277C69" w:rsidRDefault="00616BB8" w:rsidP="000B6C8B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Administrador de Pedidos</w:t>
            </w:r>
          </w:p>
        </w:tc>
      </w:tr>
      <w:tr w:rsidR="00616BB8" w:rsidRPr="00277C69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616BB8" w:rsidRPr="00277C69" w:rsidRDefault="000B6C8B" w:rsidP="000B6C8B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debe</w:t>
            </w:r>
            <w:r w:rsidR="00E203B1">
              <w:rPr>
                <w:rFonts w:cs="Calibri"/>
                <w:szCs w:val="22"/>
                <w:lang w:val="es-MX"/>
              </w:rPr>
              <w:t xml:space="preserve"> </w:t>
            </w:r>
            <w:r>
              <w:rPr>
                <w:rFonts w:cs="Calibri"/>
                <w:szCs w:val="22"/>
                <w:lang w:val="es-MX"/>
              </w:rPr>
              <w:t>habilitar</w:t>
            </w:r>
            <w:r w:rsidR="00E203B1">
              <w:rPr>
                <w:rFonts w:cs="Calibri"/>
                <w:szCs w:val="22"/>
                <w:lang w:val="es-MX"/>
              </w:rPr>
              <w:t xml:space="preserve"> la opción “</w:t>
            </w:r>
            <w:r>
              <w:rPr>
                <w:rFonts w:cs="Calibri"/>
                <w:szCs w:val="22"/>
                <w:lang w:val="es-MX"/>
              </w:rPr>
              <w:t>Cancelar</w:t>
            </w:r>
            <w:r w:rsidR="00E203B1">
              <w:rPr>
                <w:rFonts w:cs="Calibri"/>
                <w:szCs w:val="22"/>
                <w:lang w:val="es-MX"/>
              </w:rPr>
              <w:t xml:space="preserve">” </w:t>
            </w:r>
            <w:r>
              <w:rPr>
                <w:rFonts w:cs="Calibri"/>
                <w:szCs w:val="22"/>
                <w:lang w:val="es-MX"/>
              </w:rPr>
              <w:t xml:space="preserve"> del </w:t>
            </w:r>
            <w:r w:rsidR="00E203B1">
              <w:rPr>
                <w:rFonts w:cs="Calibri"/>
                <w:szCs w:val="22"/>
                <w:lang w:val="es-MX"/>
              </w:rPr>
              <w:t xml:space="preserve">pedido </w:t>
            </w:r>
            <w:r w:rsidR="00DB7B10">
              <w:rPr>
                <w:rFonts w:cs="Calibri"/>
                <w:szCs w:val="22"/>
                <w:lang w:val="es-MX"/>
              </w:rPr>
              <w:t xml:space="preserve">en estado </w:t>
            </w:r>
            <w:r w:rsidR="00E203B1">
              <w:rPr>
                <w:rFonts w:cs="Calibri"/>
                <w:szCs w:val="22"/>
                <w:lang w:val="es-MX"/>
              </w:rPr>
              <w:t>“Pendiente”</w:t>
            </w:r>
          </w:p>
        </w:tc>
      </w:tr>
      <w:tr w:rsidR="00616BB8" w:rsidRPr="00277C69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616BB8" w:rsidRPr="00277C69" w:rsidRDefault="007043A4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Cancela un pedido enviado por el sistema a su correspondiente proveedor</w:t>
            </w:r>
          </w:p>
        </w:tc>
      </w:tr>
      <w:tr w:rsidR="00616BB8" w:rsidRPr="00E8290E" w:rsidTr="008B3F73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616BB8" w:rsidRPr="00DE7458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616BB8" w:rsidRPr="00277C69" w:rsidTr="008B3F73">
        <w:tc>
          <w:tcPr>
            <w:tcW w:w="9790" w:type="dxa"/>
            <w:gridSpan w:val="3"/>
            <w:shd w:val="clear" w:color="auto" w:fill="9CC2E5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616BB8" w:rsidRPr="00277C69" w:rsidTr="008B3F73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616BB8" w:rsidRPr="00277C69" w:rsidTr="008B3F73">
        <w:trPr>
          <w:cantSplit/>
          <w:trHeight w:val="130"/>
        </w:trPr>
        <w:tc>
          <w:tcPr>
            <w:tcW w:w="610" w:type="dxa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616BB8" w:rsidRPr="00277C69" w:rsidRDefault="00BA1154" w:rsidP="006E7C6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</w:t>
            </w:r>
            <w:r w:rsidR="008B3F73">
              <w:rPr>
                <w:rFonts w:cs="Calibri"/>
                <w:szCs w:val="22"/>
                <w:lang w:val="es-MX"/>
              </w:rPr>
              <w:t xml:space="preserve"> selecciona </w:t>
            </w:r>
            <w:r w:rsidR="006E7C68">
              <w:rPr>
                <w:rFonts w:cs="Calibri"/>
                <w:szCs w:val="22"/>
                <w:lang w:val="es-MX"/>
              </w:rPr>
              <w:t>el pedido que desee eliminar mientras el sistema tenga habilitada la opción</w:t>
            </w:r>
          </w:p>
        </w:tc>
      </w:tr>
      <w:tr w:rsidR="00616BB8" w:rsidTr="008B3F73">
        <w:trPr>
          <w:cantSplit/>
          <w:trHeight w:val="130"/>
        </w:trPr>
        <w:tc>
          <w:tcPr>
            <w:tcW w:w="610" w:type="dxa"/>
            <w:vAlign w:val="center"/>
          </w:tcPr>
          <w:p w:rsidR="00616BB8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616BB8" w:rsidRDefault="00616BB8" w:rsidP="00BA1154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BB07F3">
              <w:rPr>
                <w:rFonts w:cs="Calibri"/>
                <w:szCs w:val="22"/>
                <w:lang w:val="es-MX"/>
              </w:rPr>
              <w:t xml:space="preserve">manda un mensaje al </w:t>
            </w:r>
            <w:r w:rsidR="00BA1154">
              <w:rPr>
                <w:rFonts w:cs="Calibri"/>
                <w:szCs w:val="22"/>
                <w:lang w:val="es-MX"/>
              </w:rPr>
              <w:t>Usuario</w:t>
            </w:r>
            <w:r w:rsidR="00BB07F3">
              <w:rPr>
                <w:rFonts w:cs="Calibri"/>
                <w:szCs w:val="22"/>
                <w:lang w:val="es-MX"/>
              </w:rPr>
              <w:t xml:space="preserve"> preguntándole si “Esta seguro de </w:t>
            </w:r>
            <w:r w:rsidR="00BA1154">
              <w:rPr>
                <w:rFonts w:cs="Calibri"/>
                <w:szCs w:val="22"/>
                <w:lang w:val="es-MX"/>
              </w:rPr>
              <w:t>cancelar el pedido</w:t>
            </w:r>
            <w:r w:rsidR="00BB07F3">
              <w:rPr>
                <w:rFonts w:cs="Calibri"/>
                <w:szCs w:val="22"/>
                <w:lang w:val="es-MX"/>
              </w:rPr>
              <w:t>” y las opciones “</w:t>
            </w:r>
            <w:r w:rsidR="00BA1154">
              <w:rPr>
                <w:rFonts w:cs="Calibri"/>
                <w:szCs w:val="22"/>
                <w:lang w:val="es-MX"/>
              </w:rPr>
              <w:t>Confirmar</w:t>
            </w:r>
            <w:r w:rsidR="00BB07F3">
              <w:rPr>
                <w:rFonts w:cs="Calibri"/>
                <w:szCs w:val="22"/>
                <w:lang w:val="es-MX"/>
              </w:rPr>
              <w:t>” y “</w:t>
            </w:r>
            <w:r w:rsidR="00BA1154">
              <w:rPr>
                <w:rFonts w:cs="Calibri"/>
                <w:szCs w:val="22"/>
                <w:lang w:val="es-MX"/>
              </w:rPr>
              <w:t>Volver</w:t>
            </w:r>
            <w:r w:rsidR="00BB07F3">
              <w:rPr>
                <w:rFonts w:cs="Calibri"/>
                <w:szCs w:val="22"/>
                <w:lang w:val="es-MX"/>
              </w:rPr>
              <w:t>”</w:t>
            </w:r>
          </w:p>
        </w:tc>
      </w:tr>
      <w:tr w:rsidR="002B7855" w:rsidTr="008B3F73">
        <w:trPr>
          <w:cantSplit/>
          <w:trHeight w:val="130"/>
        </w:trPr>
        <w:tc>
          <w:tcPr>
            <w:tcW w:w="610" w:type="dxa"/>
            <w:vAlign w:val="center"/>
          </w:tcPr>
          <w:p w:rsidR="002B7855" w:rsidRDefault="002B7855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2B7855" w:rsidRDefault="002B7855" w:rsidP="00BA1154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BA1154">
              <w:rPr>
                <w:rFonts w:cs="Calibri"/>
                <w:szCs w:val="22"/>
                <w:lang w:val="es-MX"/>
              </w:rPr>
              <w:t xml:space="preserve">Usuario </w:t>
            </w:r>
            <w:r>
              <w:rPr>
                <w:rFonts w:cs="Calibri"/>
                <w:szCs w:val="22"/>
                <w:lang w:val="es-MX"/>
              </w:rPr>
              <w:t>selecciona la opción “Confirmar”</w:t>
            </w:r>
          </w:p>
        </w:tc>
      </w:tr>
      <w:tr w:rsidR="002B7855" w:rsidTr="008B3F73">
        <w:trPr>
          <w:cantSplit/>
          <w:trHeight w:val="130"/>
        </w:trPr>
        <w:tc>
          <w:tcPr>
            <w:tcW w:w="610" w:type="dxa"/>
            <w:vAlign w:val="center"/>
          </w:tcPr>
          <w:p w:rsidR="002B7855" w:rsidRDefault="002B7855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2B7855" w:rsidRDefault="002B7855" w:rsidP="00F652F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realiza la </w:t>
            </w:r>
            <w:r w:rsidR="00F652F1">
              <w:rPr>
                <w:rFonts w:cs="Calibri"/>
                <w:szCs w:val="22"/>
                <w:lang w:val="es-MX"/>
              </w:rPr>
              <w:t>eliminación del pedido</w:t>
            </w:r>
            <w:r w:rsidR="00F84104">
              <w:rPr>
                <w:rFonts w:cs="Calibri"/>
                <w:szCs w:val="22"/>
                <w:lang w:val="es-MX"/>
              </w:rPr>
              <w:t xml:space="preserve"> </w:t>
            </w:r>
            <w:r>
              <w:rPr>
                <w:rFonts w:cs="Calibri"/>
                <w:szCs w:val="22"/>
                <w:lang w:val="es-MX"/>
              </w:rPr>
              <w:t>en la base de datos</w:t>
            </w:r>
          </w:p>
        </w:tc>
      </w:tr>
      <w:tr w:rsidR="00616BB8" w:rsidTr="008B3F73">
        <w:trPr>
          <w:cantSplit/>
          <w:trHeight w:val="130"/>
        </w:trPr>
        <w:tc>
          <w:tcPr>
            <w:tcW w:w="610" w:type="dxa"/>
            <w:vAlign w:val="center"/>
          </w:tcPr>
          <w:p w:rsidR="00616BB8" w:rsidRDefault="00CA1A3E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</w:t>
            </w:r>
          </w:p>
        </w:tc>
        <w:tc>
          <w:tcPr>
            <w:tcW w:w="9180" w:type="dxa"/>
            <w:gridSpan w:val="2"/>
            <w:vAlign w:val="center"/>
          </w:tcPr>
          <w:p w:rsidR="00616BB8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616BB8" w:rsidRPr="00277C69" w:rsidTr="008B3F73">
        <w:tc>
          <w:tcPr>
            <w:tcW w:w="9790" w:type="dxa"/>
            <w:gridSpan w:val="3"/>
            <w:shd w:val="clear" w:color="auto" w:fill="9CC2E5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616BB8" w:rsidRPr="00277C69" w:rsidTr="008B3F73">
        <w:tc>
          <w:tcPr>
            <w:tcW w:w="9790" w:type="dxa"/>
            <w:gridSpan w:val="3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616BB8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616BB8" w:rsidRDefault="009A2A25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  <w:r w:rsidR="00616BB8">
              <w:rPr>
                <w:rFonts w:cs="Calibri"/>
                <w:szCs w:val="22"/>
                <w:lang w:val="es-MX"/>
              </w:rPr>
              <w:t xml:space="preserve">.1 </w:t>
            </w:r>
          </w:p>
        </w:tc>
        <w:tc>
          <w:tcPr>
            <w:tcW w:w="9180" w:type="dxa"/>
            <w:gridSpan w:val="2"/>
            <w:vAlign w:val="center"/>
          </w:tcPr>
          <w:p w:rsidR="00616BB8" w:rsidRDefault="009F1B4D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</w:t>
            </w:r>
            <w:r w:rsidR="009A2A25">
              <w:rPr>
                <w:rFonts w:cs="Calibri"/>
                <w:szCs w:val="22"/>
                <w:lang w:val="es-MX"/>
              </w:rPr>
              <w:t xml:space="preserve"> selecciona la opción “Cancelar</w:t>
            </w:r>
          </w:p>
        </w:tc>
      </w:tr>
      <w:tr w:rsidR="00616BB8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616BB8" w:rsidRDefault="009A2A25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  <w:r w:rsidR="00616BB8">
              <w:rPr>
                <w:rFonts w:cs="Calibri"/>
                <w:szCs w:val="22"/>
                <w:lang w:val="es-MX"/>
              </w:rPr>
              <w:t>.1.1</w:t>
            </w:r>
          </w:p>
        </w:tc>
        <w:tc>
          <w:tcPr>
            <w:tcW w:w="9180" w:type="dxa"/>
            <w:gridSpan w:val="2"/>
            <w:vAlign w:val="center"/>
          </w:tcPr>
          <w:p w:rsidR="00616BB8" w:rsidRDefault="009A2A25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616BB8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616BB8" w:rsidRDefault="009A2A25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lastRenderedPageBreak/>
              <w:t>4.1</w:t>
            </w:r>
          </w:p>
        </w:tc>
        <w:tc>
          <w:tcPr>
            <w:tcW w:w="9180" w:type="dxa"/>
            <w:gridSpan w:val="2"/>
            <w:vAlign w:val="center"/>
          </w:tcPr>
          <w:p w:rsidR="00616BB8" w:rsidRDefault="009A2A25" w:rsidP="0029585F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prod</w:t>
            </w:r>
            <w:r w:rsidR="0029585F">
              <w:rPr>
                <w:rFonts w:cs="Calibri"/>
                <w:szCs w:val="22"/>
                <w:lang w:val="es-MX"/>
              </w:rPr>
              <w:t>uce un error al intentar hacer cambios</w:t>
            </w:r>
            <w:r>
              <w:rPr>
                <w:rFonts w:cs="Calibri"/>
                <w:szCs w:val="22"/>
                <w:lang w:val="es-MX"/>
              </w:rPr>
              <w:t xml:space="preserve"> en la base de datos</w:t>
            </w:r>
          </w:p>
        </w:tc>
      </w:tr>
      <w:tr w:rsidR="009A2A25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9A2A25" w:rsidRDefault="009A2A25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4.1.1</w:t>
            </w:r>
          </w:p>
        </w:tc>
        <w:tc>
          <w:tcPr>
            <w:tcW w:w="9180" w:type="dxa"/>
            <w:gridSpan w:val="2"/>
            <w:vAlign w:val="center"/>
          </w:tcPr>
          <w:p w:rsidR="009A2A25" w:rsidRDefault="009A2A25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9A2A25" w:rsidTr="008B3F73">
        <w:trPr>
          <w:cantSplit/>
          <w:trHeight w:val="195"/>
        </w:trPr>
        <w:tc>
          <w:tcPr>
            <w:tcW w:w="610" w:type="dxa"/>
            <w:vAlign w:val="center"/>
          </w:tcPr>
          <w:p w:rsidR="009A2A25" w:rsidRDefault="009A2A25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4.1.2</w:t>
            </w:r>
          </w:p>
        </w:tc>
        <w:tc>
          <w:tcPr>
            <w:tcW w:w="9180" w:type="dxa"/>
            <w:gridSpan w:val="2"/>
            <w:vAlign w:val="center"/>
          </w:tcPr>
          <w:p w:rsidR="009A2A25" w:rsidRDefault="009A2A25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616BB8" w:rsidRPr="00277C69" w:rsidTr="008B3F73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  <w:tr w:rsidR="00616BB8" w:rsidRPr="00277C69" w:rsidTr="008B3F73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616BB8" w:rsidRPr="00277C69" w:rsidRDefault="00616BB8" w:rsidP="008B3F73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FB5D94" w:rsidRDefault="00FB5D94" w:rsidP="00FB5D94">
      <w:pPr>
        <w:rPr>
          <w:rFonts w:cs="Calibri"/>
          <w:szCs w:val="22"/>
          <w:lang w:val="es-MX"/>
        </w:rPr>
      </w:pPr>
    </w:p>
    <w:p w:rsidR="00FB5D94" w:rsidRDefault="00FB5D94" w:rsidP="00FB5D94">
      <w:pPr>
        <w:rPr>
          <w:rFonts w:cs="Calibri"/>
          <w:szCs w:val="22"/>
          <w:lang w:val="es-MX"/>
        </w:rPr>
      </w:pPr>
    </w:p>
    <w:p w:rsidR="00FB5D94" w:rsidRDefault="00FB5D94" w:rsidP="00FB5D94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FB5D94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</w:tc>
        <w:tc>
          <w:tcPr>
            <w:tcW w:w="7310" w:type="dxa"/>
            <w:vAlign w:val="center"/>
          </w:tcPr>
          <w:p w:rsidR="00FB5D94" w:rsidRPr="00383AE0" w:rsidRDefault="00FB5D94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REF11</w:t>
            </w:r>
          </w:p>
        </w:tc>
      </w:tr>
      <w:tr w:rsidR="00FB5D94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FB5D94" w:rsidRPr="00383AE0" w:rsidRDefault="00FB5D94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 w:rsidRPr="00FB5D94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Consultar Efectividad del Proveedor</w:t>
            </w:r>
          </w:p>
        </w:tc>
      </w:tr>
      <w:tr w:rsidR="00FB5D94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Le permite al Usuario consultar métricas sobre la efectividad del proveedor.</w:t>
            </w:r>
          </w:p>
        </w:tc>
      </w:tr>
      <w:tr w:rsidR="00FB5D94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Administrador de Pedidos</w:t>
            </w:r>
          </w:p>
        </w:tc>
      </w:tr>
      <w:tr w:rsidR="00FB5D94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FB5D94" w:rsidRPr="00277C69" w:rsidRDefault="00742758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debe tener pedidos en estado “Calificado” para registrar las m</w:t>
            </w:r>
            <w:r w:rsidR="0036460B">
              <w:rPr>
                <w:rFonts w:cs="Calibri"/>
                <w:szCs w:val="22"/>
                <w:lang w:val="es-MX"/>
              </w:rPr>
              <w:t>étricas en base a la calificación de los pedidos de los proveedores.</w:t>
            </w:r>
          </w:p>
        </w:tc>
      </w:tr>
      <w:tr w:rsidR="00FB5D94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</w:p>
        </w:tc>
      </w:tr>
      <w:tr w:rsidR="00FB5D94" w:rsidRPr="00E8290E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FB5D94" w:rsidRPr="00DE7458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FB5D94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FB5D94" w:rsidRPr="00277C69" w:rsidTr="007B6698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FB5D94" w:rsidRPr="00EE12B2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FB5D94" w:rsidRPr="00277C69" w:rsidRDefault="00FB5D94" w:rsidP="00EE12B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</w:t>
            </w:r>
            <w:r w:rsidR="00EE12B2">
              <w:rPr>
                <w:rFonts w:cs="Calibri"/>
                <w:szCs w:val="22"/>
                <w:lang w:val="es-MX"/>
              </w:rPr>
              <w:t xml:space="preserve"> selecciona “Ver efectividad de los proveedores” del </w:t>
            </w:r>
            <w:r w:rsidR="00EE12B2" w:rsidRPr="00EE12B2">
              <w:rPr>
                <w:rFonts w:cs="Calibri"/>
                <w:b/>
                <w:szCs w:val="22"/>
                <w:lang w:val="es-MX"/>
              </w:rPr>
              <w:t>REF03 “Consultar Información sobre proveedores”</w:t>
            </w:r>
          </w:p>
        </w:tc>
      </w:tr>
      <w:tr w:rsidR="00FB5D94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3C44C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las métricas de efectividad de cada proveedor:</w:t>
            </w:r>
          </w:p>
          <w:p w:rsidR="003C44CB" w:rsidRDefault="003C44CB" w:rsidP="003C44CB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Nombre proveedor</w:t>
            </w:r>
          </w:p>
          <w:p w:rsidR="003C44CB" w:rsidRDefault="003C44CB" w:rsidP="003C44CB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Promedio de Calificación de pedidos “Entregados”</w:t>
            </w:r>
          </w:p>
          <w:p w:rsidR="003C44CB" w:rsidRDefault="003C44CB" w:rsidP="003C44CB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Cantidad de pedidos realizada</w:t>
            </w:r>
          </w:p>
          <w:p w:rsidR="003C44CB" w:rsidRDefault="003C44CB" w:rsidP="003C44CB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Tardanza Máxima en días</w:t>
            </w:r>
          </w:p>
          <w:p w:rsidR="003C44CB" w:rsidRDefault="003C44CB" w:rsidP="003C44CB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Tardanza Mínima en días</w:t>
            </w:r>
          </w:p>
          <w:p w:rsidR="003C44CB" w:rsidRPr="003C44CB" w:rsidRDefault="003C44CB" w:rsidP="003C44CB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Promedio de demora en </w:t>
            </w:r>
            <w:r w:rsidR="00675439">
              <w:rPr>
                <w:rFonts w:cs="Calibri"/>
                <w:szCs w:val="22"/>
                <w:lang w:val="es-MX"/>
              </w:rPr>
              <w:t>días</w:t>
            </w:r>
          </w:p>
        </w:tc>
      </w:tr>
      <w:tr w:rsidR="00FB5D94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FB5D94" w:rsidRDefault="00675439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FB5D94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FB5D94" w:rsidRPr="00277C69" w:rsidTr="007B6698">
        <w:tc>
          <w:tcPr>
            <w:tcW w:w="9790" w:type="dxa"/>
            <w:gridSpan w:val="3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FB5D94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FB5D94" w:rsidRDefault="00675439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  <w:r w:rsidR="00FB5D94">
              <w:rPr>
                <w:rFonts w:cs="Calibri"/>
                <w:szCs w:val="22"/>
                <w:lang w:val="es-MX"/>
              </w:rPr>
              <w:t>.1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927F7A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Se produce un error al intentar </w:t>
            </w:r>
            <w:r w:rsidR="00927F7A">
              <w:rPr>
                <w:rFonts w:cs="Calibri"/>
                <w:szCs w:val="22"/>
                <w:lang w:val="es-MX"/>
              </w:rPr>
              <w:t>acceder a la información</w:t>
            </w:r>
            <w:r>
              <w:rPr>
                <w:rFonts w:cs="Calibri"/>
                <w:szCs w:val="22"/>
                <w:lang w:val="es-MX"/>
              </w:rPr>
              <w:t xml:space="preserve"> en la base de datos</w:t>
            </w:r>
          </w:p>
        </w:tc>
      </w:tr>
      <w:tr w:rsidR="00FB5D94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FB5D94" w:rsidRDefault="00675439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  <w:r w:rsidR="00FB5D94">
              <w:rPr>
                <w:rFonts w:cs="Calibri"/>
                <w:szCs w:val="22"/>
                <w:lang w:val="es-MX"/>
              </w:rPr>
              <w:t>.1.1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FB5D94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FB5D94" w:rsidRDefault="00675439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  <w:r w:rsidR="00FB5D94">
              <w:rPr>
                <w:rFonts w:cs="Calibri"/>
                <w:szCs w:val="22"/>
                <w:lang w:val="es-MX"/>
              </w:rPr>
              <w:t>.1.2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FB5D94" w:rsidRPr="00277C69" w:rsidTr="007B6698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  <w:tr w:rsidR="00FB5D94" w:rsidRPr="00277C69" w:rsidTr="007B6698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FB5D94" w:rsidRDefault="00FB5D94" w:rsidP="00FB5D94">
      <w:pPr>
        <w:rPr>
          <w:rFonts w:cs="Calibri"/>
          <w:szCs w:val="22"/>
          <w:lang w:val="es-MX"/>
        </w:rPr>
      </w:pPr>
    </w:p>
    <w:p w:rsidR="00FB5D94" w:rsidRDefault="00FB5D94" w:rsidP="00FB5D94">
      <w:pPr>
        <w:rPr>
          <w:rFonts w:cs="Calibri"/>
          <w:szCs w:val="22"/>
          <w:lang w:val="es-MX"/>
        </w:rPr>
      </w:pPr>
    </w:p>
    <w:p w:rsidR="00FB5D94" w:rsidRDefault="00FB5D94" w:rsidP="00FB5D94">
      <w:pPr>
        <w:rPr>
          <w:rFonts w:cs="Calibri"/>
          <w:szCs w:val="22"/>
          <w:lang w:val="es-MX"/>
        </w:rPr>
      </w:pPr>
    </w:p>
    <w:p w:rsidR="00424A3B" w:rsidRDefault="00424A3B" w:rsidP="00424A3B">
      <w:pPr>
        <w:rPr>
          <w:rFonts w:cs="Calibri"/>
          <w:szCs w:val="22"/>
          <w:lang w:val="es-MX"/>
        </w:rPr>
      </w:pPr>
    </w:p>
    <w:p w:rsidR="00C96521" w:rsidRDefault="00C96521" w:rsidP="00424A3B">
      <w:pPr>
        <w:rPr>
          <w:rFonts w:cs="Calibri"/>
          <w:szCs w:val="22"/>
          <w:lang w:val="es-MX"/>
        </w:rPr>
      </w:pPr>
    </w:p>
    <w:p w:rsidR="00C96521" w:rsidRDefault="00C96521" w:rsidP="00424A3B">
      <w:pPr>
        <w:rPr>
          <w:rFonts w:cs="Calibri"/>
          <w:szCs w:val="22"/>
          <w:lang w:val="es-MX"/>
        </w:rPr>
      </w:pPr>
    </w:p>
    <w:p w:rsidR="00424A3B" w:rsidRDefault="00424A3B" w:rsidP="00424A3B">
      <w:pPr>
        <w:rPr>
          <w:rFonts w:cs="Calibri"/>
          <w:szCs w:val="22"/>
          <w:lang w:val="es-MX"/>
        </w:rPr>
      </w:pPr>
    </w:p>
    <w:p w:rsidR="00424A3B" w:rsidRDefault="00424A3B" w:rsidP="00424A3B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424A3B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lastRenderedPageBreak/>
              <w:t>Código</w:t>
            </w:r>
          </w:p>
        </w:tc>
        <w:tc>
          <w:tcPr>
            <w:tcW w:w="7310" w:type="dxa"/>
            <w:vAlign w:val="center"/>
          </w:tcPr>
          <w:p w:rsidR="00424A3B" w:rsidRPr="00383AE0" w:rsidRDefault="00424A3B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REF12</w:t>
            </w:r>
          </w:p>
        </w:tc>
      </w:tr>
      <w:tr w:rsidR="00424A3B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424A3B" w:rsidRPr="00383AE0" w:rsidRDefault="00424A3B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Ponderar escala del proveedor</w:t>
            </w:r>
          </w:p>
        </w:tc>
      </w:tr>
      <w:tr w:rsidR="00424A3B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424A3B" w:rsidRPr="00277C69" w:rsidRDefault="00424A3B" w:rsidP="00CA1B6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Le permite al Usuario</w:t>
            </w:r>
            <w:r w:rsidR="00CA1B6C">
              <w:rPr>
                <w:rFonts w:cs="Calibri"/>
                <w:szCs w:val="22"/>
                <w:lang w:val="es-MX"/>
              </w:rPr>
              <w:t xml:space="preserve"> </w:t>
            </w:r>
            <w:r>
              <w:rPr>
                <w:rFonts w:cs="Calibri"/>
                <w:szCs w:val="22"/>
                <w:lang w:val="es-MX"/>
              </w:rPr>
              <w:t xml:space="preserve"> </w:t>
            </w:r>
            <w:r w:rsidR="00CA1B6C">
              <w:rPr>
                <w:rFonts w:cs="Calibri"/>
                <w:szCs w:val="22"/>
                <w:lang w:val="es-MX"/>
              </w:rPr>
              <w:t>seleccionar los valores ponderados de la escala del supermercado que representan los valores de la escala del proveedor</w:t>
            </w:r>
          </w:p>
        </w:tc>
      </w:tr>
      <w:tr w:rsidR="00424A3B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Administrador de Pedidos</w:t>
            </w:r>
          </w:p>
        </w:tc>
      </w:tr>
      <w:tr w:rsidR="00424A3B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</w:t>
            </w:r>
            <w:r w:rsidR="00706B09">
              <w:rPr>
                <w:rFonts w:cs="Calibri"/>
                <w:szCs w:val="22"/>
                <w:lang w:val="es-MX"/>
              </w:rPr>
              <w:t xml:space="preserve">ma debe acceder al Alta del Proveedor planteado en el </w:t>
            </w:r>
            <w:r w:rsidR="00706B09" w:rsidRPr="00706B09">
              <w:rPr>
                <w:rFonts w:cs="Calibri"/>
                <w:b/>
                <w:szCs w:val="22"/>
                <w:lang w:val="es-MX"/>
              </w:rPr>
              <w:t xml:space="preserve">REF04 “Dar de Alta </w:t>
            </w:r>
            <w:r w:rsidR="00706B09">
              <w:rPr>
                <w:rFonts w:cs="Calibri"/>
                <w:b/>
                <w:szCs w:val="22"/>
                <w:lang w:val="es-MX"/>
              </w:rPr>
              <w:t xml:space="preserve">Nuevo </w:t>
            </w:r>
            <w:r w:rsidR="00706B09" w:rsidRPr="00706B09">
              <w:rPr>
                <w:rFonts w:cs="Calibri"/>
                <w:b/>
                <w:szCs w:val="22"/>
                <w:lang w:val="es-MX"/>
              </w:rPr>
              <w:t>Proveedor”</w:t>
            </w:r>
          </w:p>
        </w:tc>
      </w:tr>
      <w:tr w:rsidR="00424A3B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424A3B" w:rsidRPr="00277C69" w:rsidRDefault="00AC32B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registra en el S</w:t>
            </w:r>
            <w:r w:rsidR="002B2A91">
              <w:rPr>
                <w:rFonts w:cs="Calibri"/>
                <w:szCs w:val="22"/>
                <w:lang w:val="es-MX"/>
              </w:rPr>
              <w:t>istema los valores ponderados</w:t>
            </w:r>
            <w:r w:rsidR="004152E6">
              <w:rPr>
                <w:rFonts w:cs="Calibri"/>
                <w:szCs w:val="22"/>
                <w:lang w:val="es-MX"/>
              </w:rPr>
              <w:t xml:space="preserve"> de la escala del proveedor.</w:t>
            </w:r>
          </w:p>
        </w:tc>
      </w:tr>
      <w:tr w:rsidR="00424A3B" w:rsidRPr="00E8290E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424A3B" w:rsidRPr="00DE7458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424A3B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424A3B" w:rsidRPr="00277C69" w:rsidTr="007B6698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424A3B" w:rsidRPr="00EE12B2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C90FFD" w:rsidRDefault="00C90FFD" w:rsidP="00C90FFD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</w:t>
            </w:r>
            <w:r w:rsidR="00E6635F">
              <w:rPr>
                <w:rFonts w:cs="Calibri"/>
                <w:szCs w:val="22"/>
                <w:lang w:val="es-MX"/>
              </w:rPr>
              <w:t xml:space="preserve"> una lista de</w:t>
            </w:r>
            <w:r>
              <w:rPr>
                <w:rFonts w:cs="Calibri"/>
                <w:szCs w:val="22"/>
                <w:lang w:val="es-MX"/>
              </w:rPr>
              <w:t xml:space="preserve">: </w:t>
            </w:r>
          </w:p>
          <w:p w:rsidR="00C90FFD" w:rsidRDefault="00C90FFD" w:rsidP="00C90FFD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Las descripciones de los valores de la escala del proveedor</w:t>
            </w:r>
          </w:p>
          <w:p w:rsidR="00424A3B" w:rsidRPr="00277C69" w:rsidRDefault="00C90FFD" w:rsidP="00C90FFD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Campo a completar por el usuario con el valor ponderado de ese valor de escala del proveedor </w:t>
            </w:r>
          </w:p>
        </w:tc>
      </w:tr>
      <w:tr w:rsidR="00424A3B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424A3B" w:rsidRDefault="00063B8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424A3B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424A3B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424A3B" w:rsidRPr="00277C69" w:rsidTr="007B6698">
        <w:tc>
          <w:tcPr>
            <w:tcW w:w="9790" w:type="dxa"/>
            <w:gridSpan w:val="3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424A3B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424A3B" w:rsidRDefault="00063B8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  <w:r w:rsidR="00424A3B">
              <w:rPr>
                <w:rFonts w:cs="Calibri"/>
                <w:szCs w:val="22"/>
                <w:lang w:val="es-MX"/>
              </w:rPr>
              <w:t>.1</w:t>
            </w:r>
          </w:p>
        </w:tc>
        <w:tc>
          <w:tcPr>
            <w:tcW w:w="9180" w:type="dxa"/>
            <w:gridSpan w:val="2"/>
            <w:vAlign w:val="center"/>
          </w:tcPr>
          <w:p w:rsidR="00424A3B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produce un error al intentar acceder a la información</w:t>
            </w:r>
            <w:r w:rsidR="00C9755D">
              <w:rPr>
                <w:rFonts w:cs="Calibri"/>
                <w:szCs w:val="22"/>
                <w:lang w:val="es-MX"/>
              </w:rPr>
              <w:t xml:space="preserve"> de los valores de la escala del proveedor</w:t>
            </w:r>
            <w:r>
              <w:rPr>
                <w:rFonts w:cs="Calibri"/>
                <w:szCs w:val="22"/>
                <w:lang w:val="es-MX"/>
              </w:rPr>
              <w:t xml:space="preserve"> en la base de datos</w:t>
            </w:r>
          </w:p>
        </w:tc>
      </w:tr>
      <w:tr w:rsidR="00424A3B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424A3B" w:rsidRDefault="00063B8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  <w:r w:rsidR="00424A3B">
              <w:rPr>
                <w:rFonts w:cs="Calibri"/>
                <w:szCs w:val="22"/>
                <w:lang w:val="es-MX"/>
              </w:rPr>
              <w:t>.1.1</w:t>
            </w:r>
          </w:p>
        </w:tc>
        <w:tc>
          <w:tcPr>
            <w:tcW w:w="9180" w:type="dxa"/>
            <w:gridSpan w:val="2"/>
            <w:vAlign w:val="center"/>
          </w:tcPr>
          <w:p w:rsidR="00424A3B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424A3B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424A3B" w:rsidRDefault="00063B8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  <w:r w:rsidR="00424A3B">
              <w:rPr>
                <w:rFonts w:cs="Calibri"/>
                <w:szCs w:val="22"/>
                <w:lang w:val="es-MX"/>
              </w:rPr>
              <w:t>.1.2</w:t>
            </w:r>
          </w:p>
        </w:tc>
        <w:tc>
          <w:tcPr>
            <w:tcW w:w="9180" w:type="dxa"/>
            <w:gridSpan w:val="2"/>
            <w:vAlign w:val="center"/>
          </w:tcPr>
          <w:p w:rsidR="00424A3B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424A3B" w:rsidRPr="00277C69" w:rsidTr="007B6698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  <w:tr w:rsidR="00424A3B" w:rsidRPr="00277C69" w:rsidTr="007B6698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424A3B" w:rsidRDefault="00424A3B" w:rsidP="00424A3B">
      <w:pPr>
        <w:rPr>
          <w:rFonts w:cs="Calibri"/>
          <w:szCs w:val="22"/>
          <w:lang w:val="es-MX"/>
        </w:rPr>
      </w:pPr>
    </w:p>
    <w:p w:rsidR="00424A3B" w:rsidRDefault="00424A3B" w:rsidP="00424A3B">
      <w:pPr>
        <w:rPr>
          <w:rFonts w:cs="Calibri"/>
          <w:szCs w:val="22"/>
          <w:lang w:val="es-MX"/>
        </w:rPr>
      </w:pPr>
    </w:p>
    <w:p w:rsidR="00424A3B" w:rsidRDefault="00424A3B" w:rsidP="00424A3B">
      <w:pPr>
        <w:rPr>
          <w:rFonts w:cs="Calibri"/>
          <w:szCs w:val="22"/>
          <w:lang w:val="es-MX"/>
        </w:rPr>
      </w:pPr>
    </w:p>
    <w:p w:rsidR="00424A3B" w:rsidRDefault="00424A3B" w:rsidP="00424A3B">
      <w:pPr>
        <w:rPr>
          <w:rFonts w:cs="Calibri"/>
          <w:szCs w:val="22"/>
          <w:lang w:val="es-MX"/>
        </w:rPr>
      </w:pPr>
    </w:p>
    <w:p w:rsidR="00424A3B" w:rsidRDefault="00424A3B" w:rsidP="00424A3B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424A3B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</w:tc>
        <w:tc>
          <w:tcPr>
            <w:tcW w:w="7310" w:type="dxa"/>
            <w:vAlign w:val="center"/>
          </w:tcPr>
          <w:p w:rsidR="00424A3B" w:rsidRPr="00383AE0" w:rsidRDefault="00424A3B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REF1</w:t>
            </w:r>
            <w:r w:rsidR="00946D5D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3</w:t>
            </w:r>
          </w:p>
        </w:tc>
      </w:tr>
      <w:tr w:rsidR="00424A3B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424A3B" w:rsidRPr="00383AE0" w:rsidRDefault="00946D5D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Cerrar Sesión Usuario</w:t>
            </w:r>
          </w:p>
        </w:tc>
      </w:tr>
      <w:tr w:rsidR="00424A3B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424A3B" w:rsidRPr="00277C69" w:rsidRDefault="00BF4406" w:rsidP="003657A9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Le permite al usuario </w:t>
            </w:r>
            <w:r w:rsidR="003657A9">
              <w:rPr>
                <w:rFonts w:cs="Calibri"/>
                <w:szCs w:val="22"/>
                <w:lang w:val="es-MX"/>
              </w:rPr>
              <w:t>cerrar sesión</w:t>
            </w:r>
            <w:r>
              <w:rPr>
                <w:rFonts w:cs="Calibri"/>
                <w:szCs w:val="22"/>
                <w:lang w:val="es-MX"/>
              </w:rPr>
              <w:t xml:space="preserve"> del sistema.</w:t>
            </w:r>
          </w:p>
        </w:tc>
      </w:tr>
      <w:tr w:rsidR="00424A3B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Administrador de Pedido</w:t>
            </w:r>
            <w:r w:rsidR="009612A5">
              <w:rPr>
                <w:rFonts w:cs="Calibri"/>
                <w:szCs w:val="22"/>
                <w:lang w:val="es-MX"/>
              </w:rPr>
              <w:t>s</w:t>
            </w:r>
            <w:r w:rsidR="00CB2B7C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424A3B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424A3B" w:rsidRPr="00277C69" w:rsidRDefault="00424A3B" w:rsidP="003657A9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38299C">
              <w:rPr>
                <w:rFonts w:cs="Calibri"/>
                <w:szCs w:val="22"/>
                <w:lang w:val="es-MX"/>
              </w:rPr>
              <w:t>usuario debe estar</w:t>
            </w:r>
            <w:r w:rsidR="003657A9">
              <w:rPr>
                <w:rFonts w:cs="Calibri"/>
                <w:szCs w:val="22"/>
                <w:lang w:val="es-MX"/>
              </w:rPr>
              <w:t xml:space="preserve"> registrado y haber iniciado sesión en el sistema.</w:t>
            </w:r>
          </w:p>
        </w:tc>
      </w:tr>
      <w:tr w:rsidR="00424A3B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424A3B" w:rsidRPr="00277C69" w:rsidRDefault="00957932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 sale del sistema.</w:t>
            </w:r>
          </w:p>
        </w:tc>
      </w:tr>
      <w:tr w:rsidR="00424A3B" w:rsidRPr="00E8290E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424A3B" w:rsidRPr="00DE7458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424A3B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424A3B" w:rsidRPr="00277C69" w:rsidTr="007B6698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424A3B" w:rsidRPr="00EE12B2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424A3B" w:rsidRPr="00277C69" w:rsidRDefault="00424A3B" w:rsidP="0043642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 selecciona “</w:t>
            </w:r>
            <w:r w:rsidR="00436426">
              <w:rPr>
                <w:rFonts w:cs="Calibri"/>
                <w:szCs w:val="22"/>
                <w:lang w:val="es-MX"/>
              </w:rPr>
              <w:t>Cerrar sesión”</w:t>
            </w:r>
          </w:p>
        </w:tc>
      </w:tr>
      <w:tr w:rsidR="00424A3B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424A3B" w:rsidRDefault="0043642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424A3B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424A3B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424A3B" w:rsidRPr="00277C69" w:rsidTr="007B6698">
        <w:tc>
          <w:tcPr>
            <w:tcW w:w="9790" w:type="dxa"/>
            <w:gridSpan w:val="3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lastRenderedPageBreak/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424A3B" w:rsidRPr="00277C69" w:rsidTr="007B6698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  <w:tr w:rsidR="00424A3B" w:rsidRPr="00277C69" w:rsidTr="007B6698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424A3B" w:rsidRPr="00277C69" w:rsidRDefault="00424A3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FB5D94" w:rsidRDefault="00FB5D94" w:rsidP="00FB5D94">
      <w:pPr>
        <w:rPr>
          <w:rFonts w:cs="Calibri"/>
          <w:szCs w:val="22"/>
          <w:lang w:val="es-MX"/>
        </w:rPr>
      </w:pPr>
    </w:p>
    <w:p w:rsidR="00BA0CC6" w:rsidRDefault="00BA0CC6" w:rsidP="00BA0CC6">
      <w:pPr>
        <w:rPr>
          <w:rFonts w:cs="Calibri"/>
          <w:szCs w:val="22"/>
          <w:lang w:val="es-MX"/>
        </w:rPr>
      </w:pPr>
    </w:p>
    <w:p w:rsidR="00BA0CC6" w:rsidRDefault="00BA0CC6" w:rsidP="00BA0CC6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BA0CC6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</w:tc>
        <w:tc>
          <w:tcPr>
            <w:tcW w:w="7310" w:type="dxa"/>
            <w:vAlign w:val="center"/>
          </w:tcPr>
          <w:p w:rsidR="00BA0CC6" w:rsidRPr="00383AE0" w:rsidRDefault="00BA0CC6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REF14</w:t>
            </w:r>
          </w:p>
        </w:tc>
      </w:tr>
      <w:tr w:rsidR="00BA0CC6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BA0CC6" w:rsidRPr="00383AE0" w:rsidRDefault="00BA0CC6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Validar Usuario</w:t>
            </w:r>
          </w:p>
        </w:tc>
      </w:tr>
      <w:tr w:rsidR="00BA0CC6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BA0CC6" w:rsidRPr="00277C69" w:rsidRDefault="00BA0CC6" w:rsidP="00BA0CC6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Le permite al Usuario  validar sus datos para acceder al sistema.</w:t>
            </w:r>
          </w:p>
        </w:tc>
      </w:tr>
      <w:tr w:rsidR="00BA0CC6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BA0CC6" w:rsidRPr="00277C69" w:rsidRDefault="0065594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Sistema.</w:t>
            </w:r>
          </w:p>
        </w:tc>
      </w:tr>
      <w:tr w:rsidR="00BA0CC6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BA0CC6" w:rsidRPr="00277C69" w:rsidRDefault="00D9534A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 debe seleccionar la opción registrarse en el sistema.</w:t>
            </w:r>
          </w:p>
        </w:tc>
      </w:tr>
      <w:tr w:rsidR="00BA0CC6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BA0CC6" w:rsidRPr="00277C69" w:rsidRDefault="00D9534A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Usuario puede acceder al Sistema</w:t>
            </w:r>
          </w:p>
        </w:tc>
      </w:tr>
      <w:tr w:rsidR="00BA0CC6" w:rsidRPr="00E8290E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BA0CC6" w:rsidRPr="00DE7458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BA0CC6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BA0CC6" w:rsidRPr="00277C69" w:rsidTr="007B6698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BA0CC6" w:rsidRPr="00EE12B2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BA0CC6" w:rsidRPr="00277C69" w:rsidRDefault="00BA0CC6" w:rsidP="00690319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690319">
              <w:rPr>
                <w:rFonts w:cs="Calibri"/>
                <w:szCs w:val="22"/>
                <w:lang w:val="es-MX"/>
              </w:rPr>
              <w:t>Sistema verifica que sus datos estén registrados en la base de datos.</w:t>
            </w:r>
          </w:p>
        </w:tc>
      </w:tr>
      <w:tr w:rsidR="00BA0CC6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BA0CC6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BA0CC6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BA0CC6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BA0CC6" w:rsidRPr="00277C69" w:rsidTr="007B6698">
        <w:tc>
          <w:tcPr>
            <w:tcW w:w="9790" w:type="dxa"/>
            <w:gridSpan w:val="3"/>
            <w:shd w:val="clear" w:color="auto" w:fill="BDD6EE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BA0CC6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BA0CC6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1.1</w:t>
            </w:r>
          </w:p>
        </w:tc>
        <w:tc>
          <w:tcPr>
            <w:tcW w:w="9180" w:type="dxa"/>
            <w:gridSpan w:val="2"/>
            <w:vAlign w:val="center"/>
          </w:tcPr>
          <w:p w:rsidR="00BA0CC6" w:rsidRDefault="00227AFE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Los Datos del usuario no están registrados en el sistema.</w:t>
            </w:r>
          </w:p>
        </w:tc>
      </w:tr>
      <w:tr w:rsidR="00BA0CC6" w:rsidRPr="00D066E8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BA0CC6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1.1.1</w:t>
            </w:r>
          </w:p>
        </w:tc>
        <w:tc>
          <w:tcPr>
            <w:tcW w:w="9180" w:type="dxa"/>
            <w:gridSpan w:val="2"/>
            <w:vAlign w:val="center"/>
          </w:tcPr>
          <w:p w:rsidR="00BA0CC6" w:rsidRDefault="00BA0CC6" w:rsidP="00D066E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muestra un mensaje </w:t>
            </w:r>
            <w:r w:rsidR="00D066E8">
              <w:rPr>
                <w:rFonts w:cs="Calibri"/>
                <w:szCs w:val="22"/>
                <w:lang w:val="es-MX"/>
              </w:rPr>
              <w:t>de información para que el usuario pueda registrarse</w:t>
            </w:r>
          </w:p>
        </w:tc>
      </w:tr>
      <w:tr w:rsidR="00BA0CC6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BA0CC6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1.1.2</w:t>
            </w:r>
          </w:p>
        </w:tc>
        <w:tc>
          <w:tcPr>
            <w:tcW w:w="9180" w:type="dxa"/>
            <w:gridSpan w:val="2"/>
            <w:vAlign w:val="center"/>
          </w:tcPr>
          <w:p w:rsidR="00BA0CC6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BA0CC6" w:rsidRPr="00277C69" w:rsidTr="007B6698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  <w:r w:rsidRPr="00277C69">
              <w:rPr>
                <w:rFonts w:cs="Calibri"/>
                <w:szCs w:val="22"/>
                <w:lang w:val="en-US"/>
              </w:rPr>
              <w:t>OTRA INFORMACIÓN</w:t>
            </w:r>
          </w:p>
        </w:tc>
      </w:tr>
      <w:tr w:rsidR="00BA0CC6" w:rsidRPr="00277C69" w:rsidTr="007B6698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BA0CC6" w:rsidRPr="00277C69" w:rsidRDefault="00BA0CC6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FB5D94" w:rsidRDefault="00FB5D94" w:rsidP="00FB5D94">
      <w:pPr>
        <w:rPr>
          <w:rFonts w:cs="Calibri"/>
          <w:szCs w:val="22"/>
          <w:lang w:val="es-MX"/>
        </w:rPr>
      </w:pPr>
    </w:p>
    <w:p w:rsidR="00C96521" w:rsidRDefault="00C96521" w:rsidP="00FB5D94">
      <w:pPr>
        <w:rPr>
          <w:rFonts w:cs="Calibri"/>
          <w:szCs w:val="22"/>
          <w:lang w:val="es-MX"/>
        </w:rPr>
      </w:pPr>
    </w:p>
    <w:p w:rsidR="00FB5D94" w:rsidRDefault="00FB5D94" w:rsidP="00FB5D94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FB5D94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</w:tc>
        <w:tc>
          <w:tcPr>
            <w:tcW w:w="7310" w:type="dxa"/>
            <w:vAlign w:val="center"/>
          </w:tcPr>
          <w:p w:rsidR="00FB5D94" w:rsidRPr="00383AE0" w:rsidRDefault="00FB5D94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REF1</w:t>
            </w:r>
            <w:r w:rsidR="00A70E05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5</w:t>
            </w:r>
          </w:p>
        </w:tc>
      </w:tr>
      <w:tr w:rsidR="00FB5D94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FB5D94" w:rsidRPr="00383AE0" w:rsidRDefault="00696AAC" w:rsidP="00061ED6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 w:rsidRPr="00696AAC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Actualizar precios de los productos del supermercado</w:t>
            </w:r>
          </w:p>
        </w:tc>
      </w:tr>
      <w:tr w:rsidR="00FB5D94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FB5D94" w:rsidRPr="00277C69" w:rsidRDefault="00FB5D94" w:rsidP="007A170A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7A170A">
              <w:rPr>
                <w:rFonts w:cs="Calibri"/>
                <w:szCs w:val="22"/>
                <w:lang w:val="es-MX"/>
              </w:rPr>
              <w:t>solicita una actualización de precios a todos sus proveedores</w:t>
            </w:r>
          </w:p>
        </w:tc>
      </w:tr>
      <w:tr w:rsidR="00FB5D94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Sistema</w:t>
            </w:r>
          </w:p>
        </w:tc>
      </w:tr>
      <w:tr w:rsidR="00FB5D94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FB5D94" w:rsidRPr="00277C69" w:rsidRDefault="005F0141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Los precios no corresponden al día actual</w:t>
            </w:r>
          </w:p>
        </w:tc>
      </w:tr>
      <w:tr w:rsidR="00FB5D94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FB5D94" w:rsidRPr="00277C69" w:rsidRDefault="00FB5D94" w:rsidP="005F014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Se actualizan los precios de los productos </w:t>
            </w:r>
            <w:r w:rsidR="005F0141">
              <w:rPr>
                <w:rFonts w:cs="Calibri"/>
                <w:szCs w:val="22"/>
                <w:lang w:val="es-MX"/>
              </w:rPr>
              <w:t>del supermercado</w:t>
            </w:r>
          </w:p>
        </w:tc>
      </w:tr>
      <w:tr w:rsidR="00FB5D94" w:rsidRPr="00E8290E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FB5D94" w:rsidRPr="00DE7458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FB5D94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FB5D94" w:rsidRPr="00277C69" w:rsidTr="007B6698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FB5D94" w:rsidRPr="00277C69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busca la última fecha de actualización de los precios de los productos</w:t>
            </w:r>
          </w:p>
        </w:tc>
      </w:tr>
      <w:tr w:rsidR="00FB5D94" w:rsidRPr="00277C69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verifica que la fecha de precios no corresponda al día actual</w:t>
            </w:r>
          </w:p>
        </w:tc>
      </w:tr>
      <w:tr w:rsidR="00FB5D94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427BB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le solicita a todos</w:t>
            </w:r>
            <w:r w:rsidR="003F77E4">
              <w:rPr>
                <w:rFonts w:cs="Calibri"/>
                <w:szCs w:val="22"/>
                <w:lang w:val="es-MX"/>
              </w:rPr>
              <w:t xml:space="preserve"> los</w:t>
            </w:r>
            <w:r>
              <w:rPr>
                <w:rFonts w:cs="Calibri"/>
                <w:szCs w:val="22"/>
                <w:lang w:val="es-MX"/>
              </w:rPr>
              <w:t xml:space="preserve"> proveedores el precio actualizado de los productos</w:t>
            </w:r>
            <w:r w:rsidR="00427BB8">
              <w:rPr>
                <w:rFonts w:cs="Calibri"/>
                <w:szCs w:val="22"/>
                <w:lang w:val="es-MX"/>
              </w:rPr>
              <w:t xml:space="preserve"> </w:t>
            </w:r>
            <w:r w:rsidR="00425E34">
              <w:rPr>
                <w:rFonts w:cs="Calibri"/>
                <w:szCs w:val="22"/>
                <w:lang w:val="es-MX"/>
              </w:rPr>
              <w:t>que estén registrados en el supermercado y los proveedores lo tengan</w:t>
            </w:r>
          </w:p>
        </w:tc>
      </w:tr>
      <w:tr w:rsidR="00FB5D94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lastRenderedPageBreak/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actualiza en la base de datos los precios de los productos</w:t>
            </w:r>
          </w:p>
        </w:tc>
      </w:tr>
      <w:tr w:rsidR="00FB5D94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FB5D94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FB5D94" w:rsidRPr="00277C69" w:rsidTr="007B6698">
        <w:tc>
          <w:tcPr>
            <w:tcW w:w="9790" w:type="dxa"/>
            <w:gridSpan w:val="3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FB5D94" w:rsidRPr="00F62E91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1.1 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verifica que los productos no tienen fecha de última actualización</w:t>
            </w:r>
          </w:p>
        </w:tc>
      </w:tr>
      <w:tr w:rsidR="00FB5D94" w:rsidRPr="00F62E91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1.1.1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Continua con el paso 3</w:t>
            </w:r>
          </w:p>
        </w:tc>
      </w:tr>
      <w:tr w:rsidR="00FB5D94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1.1.2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FB5D94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2.1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verifica que la fecha de precios corresponde al día actual</w:t>
            </w:r>
          </w:p>
        </w:tc>
      </w:tr>
      <w:tr w:rsidR="00FB5D94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2.1.1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FB5D94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no puede guardar el pedido en la base de datos</w:t>
            </w:r>
          </w:p>
        </w:tc>
      </w:tr>
      <w:tr w:rsidR="00FB5D94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4.1.1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FB5D94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4.1.2</w:t>
            </w:r>
          </w:p>
        </w:tc>
        <w:tc>
          <w:tcPr>
            <w:tcW w:w="9180" w:type="dxa"/>
            <w:gridSpan w:val="2"/>
            <w:vAlign w:val="center"/>
          </w:tcPr>
          <w:p w:rsidR="00FB5D94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FB5D94" w:rsidRPr="00370AE8" w:rsidTr="007B6698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FB5D94" w:rsidRPr="00370AE8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</w:rPr>
            </w:pPr>
            <w:r w:rsidRPr="00370AE8">
              <w:rPr>
                <w:rFonts w:cs="Calibri"/>
                <w:szCs w:val="22"/>
              </w:rPr>
              <w:t>OTRA INFORMACIÓN</w:t>
            </w:r>
          </w:p>
        </w:tc>
      </w:tr>
      <w:tr w:rsidR="00FB5D94" w:rsidRPr="00277C69" w:rsidTr="007B6698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FB5D94" w:rsidRDefault="00FB5D94" w:rsidP="00FB5D94">
      <w:pPr>
        <w:rPr>
          <w:rFonts w:cs="Calibri"/>
          <w:szCs w:val="22"/>
          <w:lang w:val="es-MX"/>
        </w:rPr>
      </w:pPr>
    </w:p>
    <w:p w:rsidR="00FB5D94" w:rsidRDefault="00FB5D94" w:rsidP="00FB5D94">
      <w:pPr>
        <w:rPr>
          <w:rFonts w:cs="Calibri"/>
          <w:szCs w:val="22"/>
          <w:lang w:val="es-MX"/>
        </w:rPr>
      </w:pPr>
    </w:p>
    <w:p w:rsidR="00FB5D94" w:rsidRDefault="00FB5D94" w:rsidP="00FB5D94">
      <w:pPr>
        <w:rPr>
          <w:rFonts w:cs="Calibri"/>
          <w:szCs w:val="22"/>
          <w:lang w:val="es-MX"/>
        </w:rPr>
      </w:pPr>
    </w:p>
    <w:p w:rsidR="00FB5D94" w:rsidRDefault="00FB5D94" w:rsidP="00FB5D94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FB5D94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Default="00FB5D94" w:rsidP="007B6698">
            <w:pPr>
              <w:rPr>
                <w:rFonts w:cs="Calibri"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</w:p>
        </w:tc>
        <w:tc>
          <w:tcPr>
            <w:tcW w:w="7310" w:type="dxa"/>
            <w:vAlign w:val="center"/>
          </w:tcPr>
          <w:p w:rsidR="00FB5D94" w:rsidRPr="00E74920" w:rsidRDefault="00FB5D94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  <w:u w:val="single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REF1</w:t>
            </w:r>
            <w:r w:rsidR="00E74920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6</w:t>
            </w:r>
          </w:p>
        </w:tc>
      </w:tr>
      <w:tr w:rsidR="00FB5D94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696AAC" w:rsidRPr="00696AAC" w:rsidRDefault="00696AAC" w:rsidP="00696AAC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 w:rsidRPr="00696AAC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 xml:space="preserve">Buscar precio mínimo de los  </w:t>
            </w:r>
          </w:p>
          <w:p w:rsidR="00FB5D94" w:rsidRPr="00383AE0" w:rsidRDefault="00696AAC" w:rsidP="00696AAC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 w:rsidRPr="00696AAC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Productos con bajo stock a los proveedores</w:t>
            </w:r>
          </w:p>
        </w:tc>
      </w:tr>
      <w:tr w:rsidR="00FB5D94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compara el precios de los productos con los distintos proveedores para buscar cual es el más barato</w:t>
            </w:r>
          </w:p>
        </w:tc>
      </w:tr>
      <w:tr w:rsidR="00FB5D94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Sistema</w:t>
            </w:r>
          </w:p>
        </w:tc>
      </w:tr>
      <w:tr w:rsidR="00FB5D94" w:rsidRPr="0042166B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Los productos necesitan tener precios actualizados.</w:t>
            </w:r>
          </w:p>
        </w:tc>
      </w:tr>
      <w:tr w:rsidR="00FB5D94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determina los productos del proveedor con precio mínimo.</w:t>
            </w:r>
          </w:p>
        </w:tc>
      </w:tr>
      <w:tr w:rsidR="00FB5D94" w:rsidRPr="00E8290E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FB5D94" w:rsidRPr="00DE7458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FB5D94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FB5D94" w:rsidRPr="00277C69" w:rsidTr="007B6698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FB5D94" w:rsidRPr="00DE5C6A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FB5D94" w:rsidRPr="00277C69" w:rsidRDefault="00FB5D9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FB5D94" w:rsidRPr="00277C69" w:rsidRDefault="00696AAC" w:rsidP="002720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2720C1">
              <w:rPr>
                <w:rFonts w:cs="Calibri"/>
                <w:szCs w:val="22"/>
                <w:lang w:val="es-MX"/>
              </w:rPr>
              <w:t>busca</w:t>
            </w:r>
            <w:r>
              <w:rPr>
                <w:rFonts w:cs="Calibri"/>
                <w:szCs w:val="22"/>
                <w:lang w:val="es-MX"/>
              </w:rPr>
              <w:t xml:space="preserve"> los productos que bajaron de un stock determinado.</w:t>
            </w:r>
          </w:p>
        </w:tc>
      </w:tr>
      <w:tr w:rsidR="00696AAC" w:rsidRPr="00DE5C6A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696AAC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696AAC" w:rsidRPr="00277C69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254003">
              <w:rPr>
                <w:rFonts w:cs="Calibri"/>
                <w:szCs w:val="22"/>
                <w:lang w:val="es-MX"/>
              </w:rPr>
              <w:t>determina para cada producto el proveedor que lo tenga con el precio mínimo</w:t>
            </w:r>
          </w:p>
        </w:tc>
      </w:tr>
      <w:tr w:rsidR="00696AAC" w:rsidRPr="00277C69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696AAC" w:rsidRDefault="004D0B3D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696AAC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126B28">
              <w:rPr>
                <w:rFonts w:cs="Calibri"/>
                <w:szCs w:val="22"/>
                <w:lang w:val="es-MX"/>
              </w:rPr>
              <w:t xml:space="preserve">verifica  </w:t>
            </w:r>
            <w:r w:rsidR="00254003">
              <w:rPr>
                <w:rFonts w:cs="Calibri"/>
                <w:szCs w:val="22"/>
                <w:lang w:val="es-MX"/>
              </w:rPr>
              <w:t xml:space="preserve">si hay </w:t>
            </w:r>
            <w:r w:rsidR="004D0B3D">
              <w:rPr>
                <w:rFonts w:cs="Calibri"/>
                <w:szCs w:val="22"/>
                <w:lang w:val="es-MX"/>
              </w:rPr>
              <w:t>más</w:t>
            </w:r>
            <w:r w:rsidR="00254003">
              <w:rPr>
                <w:rFonts w:cs="Calibri"/>
                <w:szCs w:val="22"/>
                <w:lang w:val="es-MX"/>
              </w:rPr>
              <w:t xml:space="preserve"> de un proveedor con el mismo producto al mismo precio</w:t>
            </w:r>
          </w:p>
        </w:tc>
      </w:tr>
      <w:tr w:rsidR="00696AAC" w:rsidRPr="00813E7B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696AAC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696AAC" w:rsidRDefault="00126B28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Inicia </w:t>
            </w:r>
            <w:r w:rsidRPr="00126B28">
              <w:rPr>
                <w:rFonts w:cs="Calibri"/>
                <w:b/>
                <w:szCs w:val="22"/>
                <w:lang w:val="es-MX"/>
              </w:rPr>
              <w:t>REF17 “Dar de alta el pedido”</w:t>
            </w:r>
          </w:p>
        </w:tc>
      </w:tr>
      <w:tr w:rsidR="00696AAC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696AAC" w:rsidRDefault="00126B28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</w:t>
            </w:r>
          </w:p>
        </w:tc>
        <w:tc>
          <w:tcPr>
            <w:tcW w:w="9180" w:type="dxa"/>
            <w:gridSpan w:val="2"/>
            <w:vAlign w:val="center"/>
          </w:tcPr>
          <w:p w:rsidR="00696AAC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696AAC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696AAC" w:rsidRPr="00277C69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696AAC" w:rsidRPr="00277C69" w:rsidTr="007B6698">
        <w:tc>
          <w:tcPr>
            <w:tcW w:w="9790" w:type="dxa"/>
            <w:gridSpan w:val="3"/>
            <w:shd w:val="clear" w:color="auto" w:fill="BDD6EE"/>
            <w:vAlign w:val="center"/>
          </w:tcPr>
          <w:p w:rsidR="00696AAC" w:rsidRPr="00277C69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696AAC" w:rsidRPr="00F62E91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696AAC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1.1 </w:t>
            </w:r>
          </w:p>
        </w:tc>
        <w:tc>
          <w:tcPr>
            <w:tcW w:w="9180" w:type="dxa"/>
            <w:gridSpan w:val="2"/>
            <w:vAlign w:val="center"/>
          </w:tcPr>
          <w:p w:rsidR="00696AAC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760B60">
              <w:rPr>
                <w:rFonts w:cs="Calibri"/>
                <w:szCs w:val="22"/>
                <w:lang w:val="es-MX"/>
              </w:rPr>
              <w:t>determina que no hay productos que bajaron de un stock determinado.</w:t>
            </w:r>
          </w:p>
        </w:tc>
      </w:tr>
      <w:tr w:rsidR="00696AAC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696AAC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1.1.1</w:t>
            </w:r>
          </w:p>
        </w:tc>
        <w:tc>
          <w:tcPr>
            <w:tcW w:w="9180" w:type="dxa"/>
            <w:gridSpan w:val="2"/>
            <w:vAlign w:val="center"/>
          </w:tcPr>
          <w:p w:rsidR="00696AAC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696AAC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696AAC" w:rsidRDefault="00583117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  <w:r w:rsidR="00696AAC">
              <w:rPr>
                <w:rFonts w:cs="Calibri"/>
                <w:szCs w:val="22"/>
                <w:lang w:val="es-MX"/>
              </w:rPr>
              <w:t>.</w:t>
            </w: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696AAC" w:rsidRDefault="00583117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determina que de todos los proveedores para ese productos solo existe uno con el precio mínimo</w:t>
            </w:r>
          </w:p>
        </w:tc>
      </w:tr>
      <w:tr w:rsidR="00696AAC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696AAC" w:rsidRDefault="00583117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  <w:r w:rsidR="00696AAC">
              <w:rPr>
                <w:rFonts w:cs="Calibri"/>
                <w:szCs w:val="22"/>
                <w:lang w:val="es-MX"/>
              </w:rPr>
              <w:t>.1.1</w:t>
            </w:r>
          </w:p>
        </w:tc>
        <w:tc>
          <w:tcPr>
            <w:tcW w:w="9180" w:type="dxa"/>
            <w:gridSpan w:val="2"/>
            <w:vAlign w:val="center"/>
          </w:tcPr>
          <w:p w:rsidR="00696AAC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696AAC" w:rsidRPr="00370AE8" w:rsidTr="007B6698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696AAC" w:rsidRPr="00370AE8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</w:rPr>
            </w:pPr>
            <w:r w:rsidRPr="00370AE8">
              <w:rPr>
                <w:rFonts w:cs="Calibri"/>
                <w:szCs w:val="22"/>
              </w:rPr>
              <w:t>OTRA INFORMACIÓN</w:t>
            </w:r>
          </w:p>
        </w:tc>
      </w:tr>
      <w:tr w:rsidR="00696AAC" w:rsidRPr="00277C69" w:rsidTr="007B6698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696AAC" w:rsidRPr="00277C69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696AAC" w:rsidRPr="00277C69" w:rsidRDefault="00696AAC" w:rsidP="00696AA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FB5D94" w:rsidRDefault="00FB5D94" w:rsidP="002B0EEE">
      <w:pPr>
        <w:rPr>
          <w:rFonts w:cs="Calibri"/>
          <w:szCs w:val="22"/>
          <w:lang w:val="es-MX"/>
        </w:rPr>
      </w:pPr>
    </w:p>
    <w:p w:rsidR="00A70E05" w:rsidRDefault="00A70E05" w:rsidP="00A70E05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A70E05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Default="00A70E05" w:rsidP="007B6698">
            <w:pPr>
              <w:rPr>
                <w:rFonts w:cs="Calibri"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</w:p>
        </w:tc>
        <w:tc>
          <w:tcPr>
            <w:tcW w:w="7310" w:type="dxa"/>
            <w:vAlign w:val="center"/>
          </w:tcPr>
          <w:p w:rsidR="00A70E05" w:rsidRPr="00383AE0" w:rsidRDefault="00A70E05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REF1</w:t>
            </w:r>
            <w:r w:rsidR="008B0F57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7</w:t>
            </w:r>
          </w:p>
        </w:tc>
      </w:tr>
      <w:tr w:rsidR="00A70E05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A70E05" w:rsidRPr="00383AE0" w:rsidRDefault="008B0F57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Dar de alta el pedido</w:t>
            </w:r>
          </w:p>
        </w:tc>
      </w:tr>
      <w:tr w:rsidR="00A70E05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A70E05" w:rsidRPr="00277C69" w:rsidRDefault="00A70E05" w:rsidP="00784A3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784A32">
              <w:rPr>
                <w:rFonts w:cs="Calibri"/>
                <w:szCs w:val="22"/>
                <w:lang w:val="es-MX"/>
              </w:rPr>
              <w:t>determina a que proveedor le solicita los productos y registra el pedido en el sistema.</w:t>
            </w:r>
          </w:p>
        </w:tc>
      </w:tr>
      <w:tr w:rsidR="00A70E05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Sistema</w:t>
            </w:r>
          </w:p>
        </w:tc>
      </w:tr>
      <w:tr w:rsidR="00A70E05" w:rsidRPr="0042166B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A70E05" w:rsidRPr="00277C69" w:rsidRDefault="00DF60C1" w:rsidP="00DF60C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debe tener determinado los precios de los productos.</w:t>
            </w:r>
          </w:p>
        </w:tc>
      </w:tr>
      <w:tr w:rsidR="00A70E05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A70E05" w:rsidRPr="00277C69" w:rsidRDefault="00A70E05" w:rsidP="007E50F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</w:t>
            </w:r>
            <w:r w:rsidR="007E50F8">
              <w:rPr>
                <w:rFonts w:cs="Calibri"/>
                <w:szCs w:val="22"/>
                <w:lang w:val="es-MX"/>
              </w:rPr>
              <w:t xml:space="preserve"> registra un pedido en el sistema.</w:t>
            </w:r>
          </w:p>
        </w:tc>
      </w:tr>
      <w:tr w:rsidR="00A70E05" w:rsidRPr="00E8290E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A70E05" w:rsidRPr="00DE7458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A70E05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A70E05" w:rsidRPr="00277C69" w:rsidTr="007B6698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A70E05" w:rsidRPr="00DE5C6A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A70E05" w:rsidRPr="00277C69" w:rsidRDefault="00A70E05" w:rsidP="0058264C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58264C">
              <w:rPr>
                <w:rFonts w:cs="Calibri"/>
                <w:szCs w:val="22"/>
                <w:lang w:val="es-MX"/>
              </w:rPr>
              <w:t xml:space="preserve">determina que hay </w:t>
            </w:r>
            <w:r w:rsidR="00960A8C">
              <w:rPr>
                <w:rFonts w:cs="Calibri"/>
                <w:szCs w:val="22"/>
                <w:lang w:val="es-MX"/>
              </w:rPr>
              <w:t>más</w:t>
            </w:r>
            <w:r w:rsidR="0058264C">
              <w:rPr>
                <w:rFonts w:cs="Calibri"/>
                <w:szCs w:val="22"/>
                <w:lang w:val="es-MX"/>
              </w:rPr>
              <w:t xml:space="preserve"> de un proveedor que tiene el mismo producto con el mismo precio</w:t>
            </w:r>
            <w:r w:rsidR="00960A8C">
              <w:rPr>
                <w:rFonts w:cs="Calibri"/>
                <w:szCs w:val="22"/>
                <w:lang w:val="es-MX"/>
              </w:rPr>
              <w:t xml:space="preserve"> mínimo</w:t>
            </w:r>
          </w:p>
        </w:tc>
      </w:tr>
      <w:tr w:rsidR="00A70E05" w:rsidRPr="00277C69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960A8C">
              <w:rPr>
                <w:rFonts w:cs="Calibri"/>
                <w:szCs w:val="22"/>
                <w:lang w:val="es-MX"/>
              </w:rPr>
              <w:t>compara el promedio de efectividad de esos proveedores</w:t>
            </w:r>
          </w:p>
        </w:tc>
      </w:tr>
      <w:tr w:rsidR="00A70E05" w:rsidRPr="00277C69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960A8C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determina al proveedor con mejor calificación para ese producto</w:t>
            </w:r>
          </w:p>
        </w:tc>
      </w:tr>
      <w:tr w:rsidR="00A70E05" w:rsidRPr="00813E7B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A70E05" w:rsidP="009D69D2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</w:t>
            </w:r>
            <w:r w:rsidR="00960A8C">
              <w:rPr>
                <w:rFonts w:cs="Calibri"/>
                <w:szCs w:val="22"/>
                <w:lang w:val="es-MX"/>
              </w:rPr>
              <w:t xml:space="preserve"> </w:t>
            </w:r>
            <w:r w:rsidR="009D69D2">
              <w:rPr>
                <w:rFonts w:cs="Calibri"/>
                <w:szCs w:val="22"/>
                <w:lang w:val="es-MX"/>
              </w:rPr>
              <w:t>le comunica</w:t>
            </w:r>
            <w:r w:rsidR="00960A8C">
              <w:rPr>
                <w:rFonts w:cs="Calibri"/>
                <w:szCs w:val="22"/>
                <w:lang w:val="es-MX"/>
              </w:rPr>
              <w:t xml:space="preserve"> al proveedor</w:t>
            </w:r>
            <w:r w:rsidR="009D69D2">
              <w:rPr>
                <w:rFonts w:cs="Calibri"/>
                <w:szCs w:val="22"/>
                <w:lang w:val="es-MX"/>
              </w:rPr>
              <w:t xml:space="preserve"> el pedido que le solicitará con sus productos.</w:t>
            </w:r>
          </w:p>
        </w:tc>
      </w:tr>
      <w:tr w:rsidR="00A70E05" w:rsidRPr="00813E7B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9D69D2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registra el pedido solicitado.</w:t>
            </w:r>
          </w:p>
        </w:tc>
      </w:tr>
      <w:tr w:rsidR="00A70E05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7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A70E05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A70E05" w:rsidRPr="00277C69" w:rsidTr="007B6698">
        <w:tc>
          <w:tcPr>
            <w:tcW w:w="9790" w:type="dxa"/>
            <w:gridSpan w:val="3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A70E05" w:rsidRPr="00F62E91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1.1 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A70E05" w:rsidP="00427A70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427A70">
              <w:rPr>
                <w:rFonts w:cs="Calibri"/>
                <w:szCs w:val="22"/>
                <w:lang w:val="es-MX"/>
              </w:rPr>
              <w:t>determina que solo hay un proveedor con ese producto a precio mínimo</w:t>
            </w:r>
          </w:p>
        </w:tc>
      </w:tr>
      <w:tr w:rsidR="00A70E05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1.1.1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A70E05" w:rsidRPr="009A1D7D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140A7E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  <w:r w:rsidR="00A70E05">
              <w:rPr>
                <w:rFonts w:cs="Calibri"/>
                <w:szCs w:val="22"/>
                <w:lang w:val="es-MX"/>
              </w:rPr>
              <w:t>.1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verifica q</w:t>
            </w:r>
            <w:r w:rsidR="00A90BFA">
              <w:rPr>
                <w:rFonts w:cs="Calibri"/>
                <w:szCs w:val="22"/>
                <w:lang w:val="es-MX"/>
              </w:rPr>
              <w:t>ue los proveedores no tienen un promedio de efectividad</w:t>
            </w:r>
          </w:p>
        </w:tc>
      </w:tr>
      <w:tr w:rsidR="00A70E05" w:rsidRPr="009A1D7D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140A7E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  <w:r w:rsidR="00A70E05">
              <w:rPr>
                <w:rFonts w:cs="Calibri"/>
                <w:szCs w:val="22"/>
                <w:lang w:val="es-MX"/>
              </w:rPr>
              <w:t>.1.1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</w:t>
            </w:r>
            <w:r w:rsidR="00A90BFA">
              <w:rPr>
                <w:rFonts w:cs="Calibri"/>
                <w:szCs w:val="22"/>
                <w:lang w:val="es-MX"/>
              </w:rPr>
              <w:t>sistema determina que le solicitará el producto al proveedor por orden alfabético</w:t>
            </w:r>
          </w:p>
        </w:tc>
      </w:tr>
      <w:tr w:rsidR="00A70E05" w:rsidRPr="009A1D7D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140A7E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  <w:r w:rsidR="00A70E05">
              <w:rPr>
                <w:rFonts w:cs="Calibri"/>
                <w:szCs w:val="22"/>
                <w:lang w:val="es-MX"/>
              </w:rPr>
              <w:t>.1.2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Continua con el paso </w:t>
            </w:r>
            <w:r w:rsidR="00874D38">
              <w:rPr>
                <w:rFonts w:cs="Calibri"/>
                <w:szCs w:val="22"/>
                <w:lang w:val="es-MX"/>
              </w:rPr>
              <w:t>4</w:t>
            </w:r>
          </w:p>
        </w:tc>
      </w:tr>
      <w:tr w:rsidR="00A70E05" w:rsidRPr="0013277F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5.1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13277F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produce un error en la base de datos al registrar un pedido</w:t>
            </w:r>
          </w:p>
        </w:tc>
      </w:tr>
      <w:tr w:rsidR="0013277F" w:rsidRPr="0013277F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13277F" w:rsidRDefault="0013277F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5.1.1</w:t>
            </w:r>
          </w:p>
        </w:tc>
        <w:tc>
          <w:tcPr>
            <w:tcW w:w="9180" w:type="dxa"/>
            <w:gridSpan w:val="2"/>
            <w:vAlign w:val="center"/>
          </w:tcPr>
          <w:p w:rsidR="0013277F" w:rsidRDefault="0013277F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A70E05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5.1.</w:t>
            </w:r>
            <w:r w:rsidR="0013277F"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A70E05" w:rsidRPr="00370AE8" w:rsidTr="007B6698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A70E05" w:rsidRPr="00370AE8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</w:rPr>
            </w:pPr>
            <w:r w:rsidRPr="00370AE8">
              <w:rPr>
                <w:rFonts w:cs="Calibri"/>
                <w:szCs w:val="22"/>
              </w:rPr>
              <w:t>OTRA INFORMACIÓN</w:t>
            </w:r>
          </w:p>
        </w:tc>
      </w:tr>
      <w:tr w:rsidR="00A70E05" w:rsidRPr="00277C69" w:rsidTr="007B6698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A70E05" w:rsidRDefault="00A70E05" w:rsidP="00A70E05">
      <w:pPr>
        <w:rPr>
          <w:rFonts w:cs="Calibri"/>
          <w:szCs w:val="22"/>
          <w:lang w:val="es-MX"/>
        </w:rPr>
      </w:pPr>
    </w:p>
    <w:p w:rsidR="00A70E05" w:rsidRDefault="00A70E05" w:rsidP="00A70E05">
      <w:pPr>
        <w:rPr>
          <w:rFonts w:cs="Calibri"/>
          <w:szCs w:val="22"/>
          <w:lang w:val="es-MX"/>
        </w:rPr>
      </w:pPr>
    </w:p>
    <w:p w:rsidR="00A70E05" w:rsidRDefault="00A70E05" w:rsidP="00A70E05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A70E05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Default="00A70E05" w:rsidP="007B6698">
            <w:pPr>
              <w:rPr>
                <w:rFonts w:cs="Calibri"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</w:p>
        </w:tc>
        <w:tc>
          <w:tcPr>
            <w:tcW w:w="7310" w:type="dxa"/>
            <w:vAlign w:val="center"/>
          </w:tcPr>
          <w:p w:rsidR="00A70E05" w:rsidRPr="00383AE0" w:rsidRDefault="00A70E05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REF1</w:t>
            </w:r>
            <w:r w:rsidR="00C11B64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8</w:t>
            </w:r>
          </w:p>
        </w:tc>
      </w:tr>
      <w:tr w:rsidR="00A70E05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A70E05" w:rsidRPr="00383AE0" w:rsidRDefault="006C1D79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Consultar el estado de los pedidos</w:t>
            </w:r>
          </w:p>
        </w:tc>
      </w:tr>
      <w:tr w:rsidR="00A70E05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</w:t>
            </w:r>
            <w:r w:rsidR="006F00CE">
              <w:rPr>
                <w:rFonts w:cs="Calibri"/>
                <w:szCs w:val="22"/>
                <w:lang w:val="es-MX"/>
              </w:rPr>
              <w:t>verifica el estado de los pedidos con el proveedor correspondiente</w:t>
            </w:r>
            <w:r w:rsidR="00FD0ACD">
              <w:rPr>
                <w:rFonts w:cs="Calibri"/>
                <w:szCs w:val="22"/>
                <w:lang w:val="es-MX"/>
              </w:rPr>
              <w:t xml:space="preserve"> </w:t>
            </w:r>
          </w:p>
        </w:tc>
      </w:tr>
      <w:tr w:rsidR="00A70E05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Sistema</w:t>
            </w:r>
            <w:r w:rsidR="002E4E25">
              <w:rPr>
                <w:rFonts w:cs="Calibri"/>
                <w:szCs w:val="22"/>
                <w:lang w:val="es-MX"/>
              </w:rPr>
              <w:t>.</w:t>
            </w:r>
          </w:p>
        </w:tc>
      </w:tr>
      <w:tr w:rsidR="00A70E05" w:rsidRPr="0042166B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A70E05" w:rsidRPr="00277C69" w:rsidRDefault="00051612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pedido tiene que estar registrado en el sistema.</w:t>
            </w:r>
          </w:p>
        </w:tc>
      </w:tr>
      <w:tr w:rsidR="00A70E05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lastRenderedPageBreak/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A70E05" w:rsidRPr="00277C69" w:rsidRDefault="00EE24B3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determina una actualización del estado del pedido de acuerdo a la situación del proveedor</w:t>
            </w:r>
          </w:p>
        </w:tc>
      </w:tr>
      <w:tr w:rsidR="00A70E05" w:rsidRPr="00E8290E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A70E05" w:rsidRPr="00DE7458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A70E05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A70E05" w:rsidRPr="00277C69" w:rsidTr="007B6698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A70E05" w:rsidRPr="00DE5C6A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A70E05" w:rsidRPr="00277C69" w:rsidRDefault="00BD1022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se comunica con el proveedor para verificar el estado de los pedidos registrados a su nombre</w:t>
            </w:r>
          </w:p>
        </w:tc>
      </w:tr>
      <w:tr w:rsidR="00A70E05" w:rsidRPr="00277C69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A70E05" w:rsidP="00391D91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verifica </w:t>
            </w:r>
            <w:r w:rsidR="00391D91">
              <w:rPr>
                <w:rFonts w:cs="Calibri"/>
                <w:szCs w:val="22"/>
                <w:lang w:val="es-MX"/>
              </w:rPr>
              <w:t>que hay un cambio en el estado del pedido del proveedor</w:t>
            </w:r>
          </w:p>
        </w:tc>
      </w:tr>
      <w:tr w:rsidR="00A70E05" w:rsidRPr="00277C69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391D91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actualiza los cambios del estado del pedido.</w:t>
            </w:r>
          </w:p>
        </w:tc>
      </w:tr>
      <w:tr w:rsidR="00A70E05" w:rsidRPr="00813E7B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4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23481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A70E05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A70E05" w:rsidRPr="00277C69" w:rsidTr="007B6698">
        <w:tc>
          <w:tcPr>
            <w:tcW w:w="9790" w:type="dxa"/>
            <w:gridSpan w:val="3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A70E05" w:rsidRPr="00F62E91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1.1 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631081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Hay un error de comunicación entre el proveedor y el sistema del supermercado.</w:t>
            </w:r>
          </w:p>
        </w:tc>
      </w:tr>
      <w:tr w:rsidR="00353151" w:rsidRPr="00F62E91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353151" w:rsidRDefault="00353151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1.1.1</w:t>
            </w:r>
          </w:p>
        </w:tc>
        <w:tc>
          <w:tcPr>
            <w:tcW w:w="9180" w:type="dxa"/>
            <w:gridSpan w:val="2"/>
            <w:vAlign w:val="center"/>
          </w:tcPr>
          <w:p w:rsidR="00353151" w:rsidRDefault="00353151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error.</w:t>
            </w:r>
          </w:p>
        </w:tc>
      </w:tr>
      <w:tr w:rsidR="00A70E05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1.1.</w:t>
            </w:r>
            <w:r w:rsidR="00353151">
              <w:rPr>
                <w:rFonts w:cs="Calibri"/>
                <w:szCs w:val="22"/>
                <w:lang w:val="es-MX"/>
              </w:rPr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A70E05" w:rsidRPr="00177BF4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177BF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</w:t>
            </w:r>
            <w:r w:rsidR="00A70E05">
              <w:rPr>
                <w:rFonts w:cs="Calibri"/>
                <w:szCs w:val="22"/>
                <w:lang w:val="es-MX"/>
              </w:rPr>
              <w:t>.1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A70E05" w:rsidP="00177BF4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El sistema verifica que </w:t>
            </w:r>
            <w:r w:rsidR="00177BF4">
              <w:rPr>
                <w:rFonts w:cs="Calibri"/>
                <w:szCs w:val="22"/>
                <w:lang w:val="es-MX"/>
              </w:rPr>
              <w:t>no hay cambios en el estado del pedido del proveedor</w:t>
            </w:r>
          </w:p>
        </w:tc>
      </w:tr>
      <w:tr w:rsidR="00177BF4" w:rsidRPr="00177BF4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177BF4" w:rsidRDefault="00177BF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2.1.1</w:t>
            </w:r>
          </w:p>
        </w:tc>
        <w:tc>
          <w:tcPr>
            <w:tcW w:w="9180" w:type="dxa"/>
            <w:gridSpan w:val="2"/>
            <w:vAlign w:val="center"/>
          </w:tcPr>
          <w:p w:rsidR="00177BF4" w:rsidRDefault="00177BF4" w:rsidP="00177BF4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A70E05" w:rsidRPr="009A1D7D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177BF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  <w:r w:rsidR="004B2298">
              <w:rPr>
                <w:rFonts w:cs="Calibri"/>
                <w:szCs w:val="22"/>
                <w:lang w:val="es-MX"/>
              </w:rPr>
              <w:t>.1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177BF4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produce un error al actualizar el estado del pedido</w:t>
            </w:r>
          </w:p>
        </w:tc>
      </w:tr>
      <w:tr w:rsidR="00A70E05" w:rsidRPr="009A1D7D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3470A3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3.1.</w:t>
            </w:r>
            <w:r w:rsidR="004B2298"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3470A3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4B2298" w:rsidRPr="009A1D7D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4B2298" w:rsidRDefault="004B2298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3.1.2</w:t>
            </w:r>
          </w:p>
        </w:tc>
        <w:tc>
          <w:tcPr>
            <w:tcW w:w="9180" w:type="dxa"/>
            <w:gridSpan w:val="2"/>
            <w:vAlign w:val="center"/>
          </w:tcPr>
          <w:p w:rsidR="004B2298" w:rsidRDefault="004B2298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A70E05" w:rsidRPr="00370AE8" w:rsidTr="007B6698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A70E05" w:rsidRPr="00370AE8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</w:rPr>
            </w:pPr>
            <w:r w:rsidRPr="00370AE8">
              <w:rPr>
                <w:rFonts w:cs="Calibri"/>
                <w:szCs w:val="22"/>
              </w:rPr>
              <w:t>OTRA INFORMACIÓN</w:t>
            </w:r>
          </w:p>
        </w:tc>
      </w:tr>
      <w:tr w:rsidR="00A70E05" w:rsidRPr="00277C69" w:rsidTr="007B6698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A70E05" w:rsidRDefault="00A70E05" w:rsidP="00A70E05">
      <w:pPr>
        <w:rPr>
          <w:rFonts w:cs="Calibri"/>
          <w:szCs w:val="22"/>
          <w:lang w:val="es-MX"/>
        </w:rPr>
      </w:pPr>
    </w:p>
    <w:p w:rsidR="00A70E05" w:rsidRDefault="00A70E05" w:rsidP="00A70E05">
      <w:pPr>
        <w:rPr>
          <w:rFonts w:cs="Calibri"/>
          <w:szCs w:val="22"/>
          <w:lang w:val="es-MX"/>
        </w:rPr>
      </w:pPr>
    </w:p>
    <w:p w:rsidR="008634CB" w:rsidRDefault="008634CB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A70E05" w:rsidRDefault="00A70E05" w:rsidP="00A70E05">
      <w:pPr>
        <w:rPr>
          <w:rFonts w:cs="Calibri"/>
          <w:szCs w:val="22"/>
          <w:lang w:val="es-MX"/>
        </w:rPr>
      </w:pPr>
    </w:p>
    <w:tbl>
      <w:tblPr>
        <w:tblW w:w="9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610"/>
        <w:gridCol w:w="1870"/>
        <w:gridCol w:w="7310"/>
      </w:tblGrid>
      <w:tr w:rsidR="00A70E05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Default="00A70E05" w:rsidP="007B6698">
            <w:pPr>
              <w:rPr>
                <w:rFonts w:cs="Calibri"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Código</w:t>
            </w:r>
          </w:p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</w:p>
        </w:tc>
        <w:tc>
          <w:tcPr>
            <w:tcW w:w="7310" w:type="dxa"/>
            <w:vAlign w:val="center"/>
          </w:tcPr>
          <w:p w:rsidR="00A70E05" w:rsidRPr="00383AE0" w:rsidRDefault="00A70E05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REF1</w:t>
            </w:r>
            <w:r w:rsidR="004B2298"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9</w:t>
            </w:r>
          </w:p>
        </w:tc>
      </w:tr>
      <w:tr w:rsidR="00A70E05" w:rsidRPr="00383AE0" w:rsidTr="007B6698">
        <w:trPr>
          <w:cantSplit/>
          <w:trHeight w:val="341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Descripción breve</w:t>
            </w:r>
          </w:p>
        </w:tc>
        <w:tc>
          <w:tcPr>
            <w:tcW w:w="7310" w:type="dxa"/>
            <w:vAlign w:val="center"/>
          </w:tcPr>
          <w:p w:rsidR="00A70E05" w:rsidRPr="00383AE0" w:rsidRDefault="00F81D61" w:rsidP="007B6698">
            <w:pPr>
              <w:pStyle w:val="Casodeuso"/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</w:pPr>
            <w:r>
              <w:rPr>
                <w:rFonts w:ascii="Calibri" w:hAnsi="Calibri" w:cs="Calibri"/>
                <w:i w:val="0"/>
                <w:iCs w:val="0"/>
                <w:color w:val="auto"/>
                <w:sz w:val="22"/>
                <w:szCs w:val="22"/>
              </w:rPr>
              <w:t>Obtener productos del proveedor</w:t>
            </w:r>
          </w:p>
        </w:tc>
      </w:tr>
      <w:tr w:rsidR="00A70E05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Objetivo </w:t>
            </w:r>
          </w:p>
        </w:tc>
        <w:tc>
          <w:tcPr>
            <w:tcW w:w="7310" w:type="dxa"/>
            <w:vAlign w:val="center"/>
          </w:tcPr>
          <w:p w:rsidR="00A70E05" w:rsidRPr="00277C69" w:rsidRDefault="00C84789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Ob</w:t>
            </w:r>
            <w:r w:rsidR="0081636B">
              <w:rPr>
                <w:rFonts w:cs="Calibri"/>
                <w:szCs w:val="22"/>
                <w:lang w:val="es-MX"/>
              </w:rPr>
              <w:t>tener información sobre los productos que ofrece cada proveedor y sus precios</w:t>
            </w:r>
          </w:p>
        </w:tc>
      </w:tr>
      <w:tr w:rsidR="00A70E05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>
              <w:rPr>
                <w:rFonts w:cs="Calibri"/>
                <w:b/>
                <w:bCs/>
                <w:szCs w:val="22"/>
                <w:lang w:val="es-MX"/>
              </w:rPr>
              <w:t>Actores</w:t>
            </w: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 </w:t>
            </w:r>
          </w:p>
        </w:tc>
        <w:tc>
          <w:tcPr>
            <w:tcW w:w="7310" w:type="dxa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Sistema</w:t>
            </w:r>
          </w:p>
        </w:tc>
      </w:tr>
      <w:tr w:rsidR="00A70E05" w:rsidRPr="0042166B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Precondiciones</w:t>
            </w:r>
          </w:p>
        </w:tc>
        <w:tc>
          <w:tcPr>
            <w:tcW w:w="7310" w:type="dxa"/>
            <w:vAlign w:val="center"/>
          </w:tcPr>
          <w:p w:rsidR="00A70E05" w:rsidRPr="00277C69" w:rsidRDefault="00FA281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Debe haber un proveedor registrado en el sistema.</w:t>
            </w:r>
          </w:p>
        </w:tc>
      </w:tr>
      <w:tr w:rsidR="00A70E05" w:rsidRPr="00277C69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 xml:space="preserve">Postcondiciones </w:t>
            </w:r>
          </w:p>
        </w:tc>
        <w:tc>
          <w:tcPr>
            <w:tcW w:w="7310" w:type="dxa"/>
            <w:vAlign w:val="center"/>
          </w:tcPr>
          <w:p w:rsidR="00A70E05" w:rsidRPr="00277C69" w:rsidRDefault="009C6CCB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obtiene los productos del proveedor.</w:t>
            </w:r>
          </w:p>
        </w:tc>
      </w:tr>
      <w:tr w:rsidR="00A70E05" w:rsidRPr="00E8290E" w:rsidTr="007B6698">
        <w:trPr>
          <w:cantSplit/>
          <w:trHeight w:val="352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Requisitos no funcionales específicos</w:t>
            </w:r>
          </w:p>
        </w:tc>
        <w:tc>
          <w:tcPr>
            <w:tcW w:w="7310" w:type="dxa"/>
            <w:vAlign w:val="center"/>
          </w:tcPr>
          <w:p w:rsidR="00A70E05" w:rsidRPr="00DE7458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BZ"/>
              </w:rPr>
            </w:pPr>
            <w:r w:rsidRPr="00DE7458">
              <w:rPr>
                <w:rFonts w:cs="Calibri"/>
                <w:szCs w:val="22"/>
                <w:lang w:val="en-BZ"/>
              </w:rPr>
              <w:t>RENF01, RENF02, RENF03, RENF04, RENF05, RENF06, RENF07, RENF08</w:t>
            </w:r>
          </w:p>
        </w:tc>
      </w:tr>
      <w:tr w:rsidR="00A70E05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 NORMAL</w:t>
            </w:r>
          </w:p>
        </w:tc>
      </w:tr>
      <w:tr w:rsidR="00A70E05" w:rsidRPr="00277C69" w:rsidTr="007B6698">
        <w:tc>
          <w:tcPr>
            <w:tcW w:w="9790" w:type="dxa"/>
            <w:gridSpan w:val="3"/>
            <w:tcBorders>
              <w:bottom w:val="single" w:sz="4" w:space="0" w:color="auto"/>
            </w:tcBorders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Acciones</w:t>
            </w:r>
          </w:p>
        </w:tc>
      </w:tr>
      <w:tr w:rsidR="00A70E05" w:rsidRPr="00DE5C6A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</w:t>
            </w:r>
          </w:p>
        </w:tc>
        <w:tc>
          <w:tcPr>
            <w:tcW w:w="9180" w:type="dxa"/>
            <w:gridSpan w:val="2"/>
            <w:vAlign w:val="center"/>
          </w:tcPr>
          <w:p w:rsidR="00A70E05" w:rsidRPr="00277C69" w:rsidRDefault="0065352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se comunica con el proveedor para solicitarle los productos</w:t>
            </w:r>
          </w:p>
        </w:tc>
      </w:tr>
      <w:tr w:rsidR="00A70E05" w:rsidRPr="00277C69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lastRenderedPageBreak/>
              <w:t>2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6D2451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proveedor le envía la información correspondiente de los productos solicitados</w:t>
            </w:r>
            <w:r w:rsidR="006317C8">
              <w:rPr>
                <w:rFonts w:cs="Calibri"/>
                <w:szCs w:val="22"/>
                <w:lang w:val="es-MX"/>
              </w:rPr>
              <w:t>:</w:t>
            </w:r>
          </w:p>
          <w:p w:rsidR="006317C8" w:rsidRDefault="006317C8" w:rsidP="006317C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Código de Barra</w:t>
            </w:r>
          </w:p>
          <w:p w:rsidR="006317C8" w:rsidRDefault="006317C8" w:rsidP="006317C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Nombre</w:t>
            </w:r>
          </w:p>
          <w:p w:rsidR="006317C8" w:rsidRDefault="006317C8" w:rsidP="006317C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Precio</w:t>
            </w:r>
          </w:p>
          <w:p w:rsidR="006317C8" w:rsidRDefault="006317C8" w:rsidP="006317C8">
            <w:pPr>
              <w:pStyle w:val="Encabezado"/>
              <w:numPr>
                <w:ilvl w:val="0"/>
                <w:numId w:val="4"/>
              </w:numPr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Imagen del producto</w:t>
            </w:r>
          </w:p>
        </w:tc>
      </w:tr>
      <w:tr w:rsidR="00A70E05" w:rsidRPr="00277C69" w:rsidTr="007B6698">
        <w:trPr>
          <w:cantSplit/>
          <w:trHeight w:val="130"/>
        </w:trPr>
        <w:tc>
          <w:tcPr>
            <w:tcW w:w="610" w:type="dxa"/>
            <w:vAlign w:val="center"/>
          </w:tcPr>
          <w:p w:rsidR="00A70E05" w:rsidRDefault="000328D9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3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AF7DC3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A70E05" w:rsidRPr="00277C69" w:rsidTr="007B6698">
        <w:tc>
          <w:tcPr>
            <w:tcW w:w="9790" w:type="dxa"/>
            <w:gridSpan w:val="3"/>
            <w:shd w:val="clear" w:color="auto" w:fill="9CC2E5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CURSOS ALTERNATIVOS</w:t>
            </w:r>
          </w:p>
        </w:tc>
      </w:tr>
      <w:tr w:rsidR="00A70E05" w:rsidRPr="00277C69" w:rsidTr="007B6698">
        <w:tc>
          <w:tcPr>
            <w:tcW w:w="9790" w:type="dxa"/>
            <w:gridSpan w:val="3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s-MX"/>
              </w:rPr>
            </w:pPr>
            <w:r w:rsidRPr="00277C69">
              <w:rPr>
                <w:rFonts w:cs="Calibri"/>
                <w:b/>
                <w:bCs/>
                <w:szCs w:val="22"/>
                <w:lang w:val="es-MX"/>
              </w:rPr>
              <w:t>A</w:t>
            </w:r>
            <w:r w:rsidRPr="00277C69">
              <w:rPr>
                <w:rFonts w:cs="Calibri"/>
                <w:b/>
                <w:bCs/>
                <w:szCs w:val="22"/>
                <w:shd w:val="clear" w:color="auto" w:fill="BDD6EE"/>
                <w:lang w:val="es-MX"/>
              </w:rPr>
              <w:t>cciones</w:t>
            </w:r>
          </w:p>
        </w:tc>
      </w:tr>
      <w:tr w:rsidR="00A70E05" w:rsidRPr="00F62E91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 xml:space="preserve">1.1 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F67323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Se produce un error en la comunicación entre el proveedor y el sistema.</w:t>
            </w:r>
          </w:p>
        </w:tc>
      </w:tr>
      <w:tr w:rsidR="00A70E05" w:rsidRPr="003A2AB1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A70E05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1.1.1</w:t>
            </w:r>
          </w:p>
        </w:tc>
        <w:tc>
          <w:tcPr>
            <w:tcW w:w="9180" w:type="dxa"/>
            <w:gridSpan w:val="2"/>
            <w:vAlign w:val="center"/>
          </w:tcPr>
          <w:p w:rsidR="00A70E05" w:rsidRDefault="003A2AB1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El sistema muestra un mensaje de error</w:t>
            </w:r>
          </w:p>
        </w:tc>
      </w:tr>
      <w:tr w:rsidR="003A2AB1" w:rsidRPr="003A2AB1" w:rsidTr="007B6698">
        <w:trPr>
          <w:cantSplit/>
          <w:trHeight w:val="195"/>
        </w:trPr>
        <w:tc>
          <w:tcPr>
            <w:tcW w:w="610" w:type="dxa"/>
            <w:vAlign w:val="center"/>
          </w:tcPr>
          <w:p w:rsidR="003A2AB1" w:rsidRDefault="003A2AB1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1.1.2</w:t>
            </w:r>
          </w:p>
        </w:tc>
        <w:tc>
          <w:tcPr>
            <w:tcW w:w="9180" w:type="dxa"/>
            <w:gridSpan w:val="2"/>
            <w:vAlign w:val="center"/>
          </w:tcPr>
          <w:p w:rsidR="003A2AB1" w:rsidRDefault="003A2AB1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s-MX"/>
              </w:rPr>
            </w:pPr>
            <w:r>
              <w:rPr>
                <w:rFonts w:cs="Calibri"/>
                <w:szCs w:val="22"/>
                <w:lang w:val="es-MX"/>
              </w:rPr>
              <w:t>Fin del Curso Normal</w:t>
            </w:r>
          </w:p>
        </w:tc>
      </w:tr>
      <w:tr w:rsidR="00A70E05" w:rsidRPr="00370AE8" w:rsidTr="007B6698">
        <w:trPr>
          <w:cantSplit/>
          <w:trHeight w:val="195"/>
        </w:trPr>
        <w:tc>
          <w:tcPr>
            <w:tcW w:w="9790" w:type="dxa"/>
            <w:gridSpan w:val="3"/>
            <w:shd w:val="clear" w:color="auto" w:fill="9CC2E5"/>
            <w:vAlign w:val="center"/>
          </w:tcPr>
          <w:p w:rsidR="00A70E05" w:rsidRPr="00370AE8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</w:rPr>
            </w:pPr>
            <w:bookmarkStart w:id="10" w:name="_GoBack"/>
            <w:bookmarkEnd w:id="10"/>
            <w:r w:rsidRPr="00370AE8">
              <w:rPr>
                <w:rFonts w:cs="Calibri"/>
                <w:szCs w:val="22"/>
              </w:rPr>
              <w:t>OTRA INFORMACIÓN</w:t>
            </w:r>
          </w:p>
        </w:tc>
      </w:tr>
      <w:tr w:rsidR="00A70E05" w:rsidRPr="00277C69" w:rsidTr="007B6698">
        <w:trPr>
          <w:cantSplit/>
          <w:trHeight w:val="195"/>
        </w:trPr>
        <w:tc>
          <w:tcPr>
            <w:tcW w:w="2480" w:type="dxa"/>
            <w:gridSpan w:val="2"/>
            <w:shd w:val="clear" w:color="auto" w:fill="BDD6EE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b/>
                <w:bCs/>
                <w:szCs w:val="22"/>
                <w:lang w:val="en-US"/>
              </w:rPr>
            </w:pPr>
            <w:r w:rsidRPr="00277C69">
              <w:rPr>
                <w:rFonts w:cs="Calibri"/>
                <w:b/>
                <w:bCs/>
                <w:szCs w:val="22"/>
                <w:lang w:val="en-US"/>
              </w:rPr>
              <w:t>Observaciones</w:t>
            </w:r>
          </w:p>
        </w:tc>
        <w:tc>
          <w:tcPr>
            <w:tcW w:w="7310" w:type="dxa"/>
            <w:vAlign w:val="center"/>
          </w:tcPr>
          <w:p w:rsidR="00A70E05" w:rsidRPr="00277C69" w:rsidRDefault="00A70E05" w:rsidP="007B6698">
            <w:pPr>
              <w:pStyle w:val="Encabezado"/>
              <w:tabs>
                <w:tab w:val="clear" w:pos="4419"/>
                <w:tab w:val="clear" w:pos="8838"/>
              </w:tabs>
              <w:rPr>
                <w:rFonts w:cs="Calibri"/>
                <w:szCs w:val="22"/>
                <w:lang w:val="en-US"/>
              </w:rPr>
            </w:pPr>
          </w:p>
        </w:tc>
      </w:tr>
    </w:tbl>
    <w:p w:rsidR="00A70E05" w:rsidRDefault="00A70E05" w:rsidP="00A70E05">
      <w:pPr>
        <w:rPr>
          <w:rFonts w:cs="Calibri"/>
          <w:szCs w:val="22"/>
          <w:lang w:val="es-MX"/>
        </w:rPr>
      </w:pPr>
    </w:p>
    <w:p w:rsidR="00A70E05" w:rsidRDefault="00A70E05" w:rsidP="00A70E05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p w:rsidR="00FB5D94" w:rsidRDefault="00FB5D94" w:rsidP="002B0EEE">
      <w:pPr>
        <w:rPr>
          <w:rFonts w:cs="Calibri"/>
          <w:szCs w:val="22"/>
          <w:lang w:val="es-MX"/>
        </w:rPr>
      </w:pPr>
    </w:p>
    <w:sectPr w:rsidR="00FB5D94">
      <w:headerReference w:type="default" r:id="rId8"/>
      <w:footerReference w:type="even" r:id="rId9"/>
      <w:footerReference w:type="default" r:id="rId10"/>
      <w:pgSz w:w="11907" w:h="16840" w:code="9"/>
      <w:pgMar w:top="567" w:right="851" w:bottom="998" w:left="1418" w:header="709" w:footer="851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77374" w:rsidRDefault="00F77374">
      <w:r>
        <w:separator/>
      </w:r>
    </w:p>
  </w:endnote>
  <w:endnote w:type="continuationSeparator" w:id="0">
    <w:p w:rsidR="00F77374" w:rsidRDefault="00F773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NewRoman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698" w:rsidRDefault="007B6698">
    <w:pPr>
      <w:pStyle w:val="Piedepgina"/>
      <w:framePr w:wrap="around" w:vAnchor="text" w:hAnchor="margin" w:xAlign="center" w:y="1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PAGE  </w:instrText>
    </w:r>
    <w:r>
      <w:rPr>
        <w:rStyle w:val="Nmerodepgina"/>
      </w:rPr>
      <w:fldChar w:fldCharType="end"/>
    </w:r>
  </w:p>
  <w:p w:rsidR="007B6698" w:rsidRDefault="007B6698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B6698" w:rsidRDefault="007B6698">
    <w:pPr>
      <w:pStyle w:val="Piedepgina"/>
      <w:framePr w:wrap="around" w:vAnchor="text" w:hAnchor="margin" w:xAlign="center" w:y="1"/>
      <w:rPr>
        <w:rStyle w:val="Nmerodepgina"/>
        <w:lang w:val="en-US"/>
      </w:rPr>
    </w:pPr>
    <w:r w:rsidRPr="008459E2">
      <w:rPr>
        <w:rStyle w:val="Nmerodepgina"/>
        <w:sz w:val="20"/>
        <w:szCs w:val="20"/>
      </w:rPr>
      <w:t>Página</w:t>
    </w:r>
    <w:r>
      <w:rPr>
        <w:rStyle w:val="Nmerodepgina"/>
      </w:rPr>
      <w:t xml:space="preserve"> </w:t>
    </w:r>
    <w:r w:rsidRPr="008459E2">
      <w:rPr>
        <w:rStyle w:val="Nmerodepgina"/>
        <w:sz w:val="20"/>
        <w:szCs w:val="20"/>
      </w:rPr>
      <w:fldChar w:fldCharType="begin"/>
    </w:r>
    <w:r w:rsidRPr="008459E2">
      <w:rPr>
        <w:rStyle w:val="Nmerodepgina"/>
        <w:sz w:val="20"/>
        <w:szCs w:val="20"/>
      </w:rPr>
      <w:instrText xml:space="preserve">PAGE  </w:instrText>
    </w:r>
    <w:r w:rsidRPr="008459E2">
      <w:rPr>
        <w:rStyle w:val="Nmerodepgina"/>
        <w:sz w:val="20"/>
        <w:szCs w:val="20"/>
      </w:rPr>
      <w:fldChar w:fldCharType="separate"/>
    </w:r>
    <w:r w:rsidR="00054B09">
      <w:rPr>
        <w:rStyle w:val="Nmerodepgina"/>
        <w:noProof/>
        <w:sz w:val="20"/>
        <w:szCs w:val="20"/>
      </w:rPr>
      <w:t>18</w:t>
    </w:r>
    <w:r w:rsidRPr="008459E2">
      <w:rPr>
        <w:rStyle w:val="Nmerodepgina"/>
        <w:sz w:val="20"/>
        <w:szCs w:val="20"/>
      </w:rPr>
      <w:fldChar w:fldCharType="end"/>
    </w:r>
  </w:p>
  <w:tbl>
    <w:tblPr>
      <w:tblW w:w="9790" w:type="dxa"/>
      <w:tblBorders>
        <w:top w:val="single" w:sz="4" w:space="0" w:color="auto"/>
        <w:insideH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490"/>
      <w:gridCol w:w="2700"/>
      <w:gridCol w:w="3600"/>
    </w:tblGrid>
    <w:tr w:rsidR="007B6698" w:rsidRPr="00277C69">
      <w:tc>
        <w:tcPr>
          <w:tcW w:w="3490" w:type="dxa"/>
        </w:tcPr>
        <w:p w:rsidR="007B6698" w:rsidRPr="00277C69" w:rsidRDefault="007B6698">
          <w:pPr>
            <w:pStyle w:val="Piedepgina"/>
            <w:tabs>
              <w:tab w:val="clear" w:pos="4419"/>
              <w:tab w:val="clear" w:pos="8838"/>
            </w:tabs>
            <w:rPr>
              <w:sz w:val="20"/>
              <w:szCs w:val="20"/>
              <w:lang w:val="en-US"/>
            </w:rPr>
          </w:pPr>
          <w:r w:rsidRPr="00277C69">
            <w:rPr>
              <w:sz w:val="20"/>
              <w:szCs w:val="20"/>
              <w:lang w:val="en-US"/>
            </w:rPr>
            <w:t>Confidencial</w:t>
          </w:r>
        </w:p>
      </w:tc>
      <w:tc>
        <w:tcPr>
          <w:tcW w:w="2700" w:type="dxa"/>
        </w:tcPr>
        <w:p w:rsidR="007B6698" w:rsidRPr="00277C69" w:rsidRDefault="007B6698">
          <w:pPr>
            <w:pStyle w:val="Piedepgina"/>
            <w:tabs>
              <w:tab w:val="clear" w:pos="4419"/>
              <w:tab w:val="clear" w:pos="8838"/>
            </w:tabs>
            <w:jc w:val="center"/>
            <w:rPr>
              <w:sz w:val="20"/>
              <w:szCs w:val="20"/>
              <w:lang w:val="en-US"/>
            </w:rPr>
          </w:pPr>
        </w:p>
      </w:tc>
      <w:tc>
        <w:tcPr>
          <w:tcW w:w="3600" w:type="dxa"/>
        </w:tcPr>
        <w:p w:rsidR="007B6698" w:rsidRPr="00277C69" w:rsidRDefault="007B6698">
          <w:pPr>
            <w:pStyle w:val="Piedepgina"/>
            <w:tabs>
              <w:tab w:val="clear" w:pos="4419"/>
              <w:tab w:val="clear" w:pos="8838"/>
            </w:tabs>
            <w:jc w:val="right"/>
            <w:rPr>
              <w:smallCaps/>
              <w:sz w:val="20"/>
              <w:szCs w:val="20"/>
              <w:lang w:val="en-US"/>
            </w:rPr>
          </w:pPr>
          <w:r w:rsidRPr="00277C69">
            <w:rPr>
              <w:smallCaps/>
              <w:sz w:val="20"/>
              <w:szCs w:val="20"/>
              <w:lang w:val="en-US"/>
            </w:rPr>
            <w:t>II/DAS</w:t>
          </w:r>
        </w:p>
      </w:tc>
    </w:tr>
  </w:tbl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77374" w:rsidRDefault="00F77374">
      <w:r>
        <w:separator/>
      </w:r>
    </w:p>
  </w:footnote>
  <w:footnote w:type="continuationSeparator" w:id="0">
    <w:p w:rsidR="00F77374" w:rsidRDefault="00F7737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9790" w:type="dxa"/>
      <w:tblBorders>
        <w:bottom w:val="single" w:sz="4" w:space="0" w:color="auto"/>
      </w:tblBorders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1940"/>
      <w:gridCol w:w="5682"/>
      <w:gridCol w:w="2168"/>
    </w:tblGrid>
    <w:tr w:rsidR="007B6698" w:rsidRPr="00277C69" w:rsidTr="00B81A3A">
      <w:trPr>
        <w:cantSplit/>
        <w:trHeight w:val="400"/>
      </w:trPr>
      <w:tc>
        <w:tcPr>
          <w:tcW w:w="1150" w:type="dxa"/>
          <w:vMerge w:val="restart"/>
          <w:tcBorders>
            <w:top w:val="single" w:sz="4" w:space="0" w:color="auto"/>
            <w:left w:val="single" w:sz="4" w:space="0" w:color="auto"/>
            <w:bottom w:val="nil"/>
            <w:right w:val="single" w:sz="4" w:space="0" w:color="auto"/>
          </w:tcBorders>
          <w:vAlign w:val="center"/>
        </w:tcPr>
        <w:p w:rsidR="007B6698" w:rsidRPr="008459E2" w:rsidRDefault="007B6698" w:rsidP="00D44B9C">
          <w:pPr>
            <w:tabs>
              <w:tab w:val="left" w:pos="916"/>
              <w:tab w:val="left" w:pos="1832"/>
              <w:tab w:val="left" w:pos="2748"/>
              <w:tab w:val="left" w:pos="3664"/>
              <w:tab w:val="left" w:pos="4580"/>
              <w:tab w:val="left" w:pos="5496"/>
              <w:tab w:val="left" w:pos="6412"/>
              <w:tab w:val="left" w:pos="7328"/>
              <w:tab w:val="left" w:pos="8244"/>
              <w:tab w:val="left" w:pos="9160"/>
              <w:tab w:val="left" w:pos="10076"/>
              <w:tab w:val="left" w:pos="10992"/>
              <w:tab w:val="left" w:pos="11908"/>
              <w:tab w:val="left" w:pos="12824"/>
              <w:tab w:val="left" w:pos="13740"/>
              <w:tab w:val="left" w:pos="14656"/>
            </w:tabs>
            <w:jc w:val="center"/>
            <w:rPr>
              <w:rFonts w:ascii="Courier New" w:hAnsi="Courier New" w:cs="Courier New"/>
              <w:sz w:val="20"/>
              <w:szCs w:val="20"/>
              <w:lang w:val="es-AR" w:eastAsia="es-AR"/>
            </w:rPr>
          </w:pPr>
          <w:r>
            <w:rPr>
              <w:noProof/>
            </w:rPr>
            <w:drawing>
              <wp:inline distT="0" distB="0" distL="0" distR="0" wp14:anchorId="6C2E4F06">
                <wp:extent cx="1143000" cy="866775"/>
                <wp:effectExtent l="0" t="0" r="0" b="0"/>
                <wp:docPr id="1" name="Imagen 334" descr="Imagen que contiene pájaro&#10;&#10;Descripción generada automáticamente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Imagen 334" descr="Imagen que contiene pájaro&#10;&#10;Descripción generada automáticamente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143000" cy="86677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8640" w:type="dxa"/>
          <w:gridSpan w:val="2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B6698" w:rsidRPr="00277C69" w:rsidRDefault="007B6698" w:rsidP="00D44B9C">
          <w:pPr>
            <w:rPr>
              <w:smallCaps/>
              <w:sz w:val="20"/>
              <w:szCs w:val="20"/>
            </w:rPr>
          </w:pPr>
          <w:r w:rsidRPr="00277C69">
            <w:rPr>
              <w:smallCaps/>
              <w:sz w:val="20"/>
              <w:szCs w:val="20"/>
            </w:rPr>
            <w:t>Ingeniería en Informática – Plan 2014</w:t>
          </w:r>
        </w:p>
        <w:p w:rsidR="007B6698" w:rsidRPr="00277C69" w:rsidRDefault="007B6698" w:rsidP="00D44B9C">
          <w:pPr>
            <w:rPr>
              <w:smallCaps/>
              <w:sz w:val="20"/>
              <w:szCs w:val="20"/>
            </w:rPr>
          </w:pPr>
          <w:r w:rsidRPr="00277C69">
            <w:rPr>
              <w:smallCaps/>
              <w:sz w:val="20"/>
              <w:szCs w:val="20"/>
            </w:rPr>
            <w:t>Diseño Avanzado de Software – 10° Cuatrimestre</w:t>
          </w:r>
        </w:p>
      </w:tc>
    </w:tr>
    <w:tr w:rsidR="007B6698" w:rsidRPr="00277C69">
      <w:trPr>
        <w:cantSplit/>
        <w:trHeight w:val="696"/>
      </w:trPr>
      <w:tc>
        <w:tcPr>
          <w:tcW w:w="1150" w:type="dxa"/>
          <w:vMerge/>
          <w:tcBorders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B6698" w:rsidRPr="00277C69" w:rsidRDefault="007B6698" w:rsidP="00D44B9C">
          <w:pPr>
            <w:jc w:val="center"/>
            <w:rPr>
              <w:smallCaps/>
              <w:sz w:val="20"/>
              <w:szCs w:val="20"/>
            </w:rPr>
          </w:pPr>
        </w:p>
      </w:tc>
      <w:tc>
        <w:tcPr>
          <w:tcW w:w="630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B6698" w:rsidRPr="00277C69" w:rsidRDefault="007B6698" w:rsidP="00D44B9C">
          <w:pPr>
            <w:rPr>
              <w:smallCaps/>
              <w:sz w:val="20"/>
              <w:szCs w:val="20"/>
            </w:rPr>
          </w:pPr>
        </w:p>
        <w:p w:rsidR="007B6698" w:rsidRPr="00277C69" w:rsidRDefault="007B6698" w:rsidP="00D44B9C">
          <w:pPr>
            <w:rPr>
              <w:smallCaps/>
              <w:sz w:val="20"/>
              <w:szCs w:val="20"/>
            </w:rPr>
          </w:pPr>
          <w:r w:rsidRPr="00277C69">
            <w:rPr>
              <w:smallCaps/>
              <w:sz w:val="20"/>
              <w:szCs w:val="20"/>
              <w:u w:val="single"/>
            </w:rPr>
            <w:t>Proyecto</w:t>
          </w:r>
          <w:r w:rsidRPr="00277C69">
            <w:rPr>
              <w:smallCaps/>
              <w:sz w:val="20"/>
              <w:szCs w:val="20"/>
            </w:rPr>
            <w:t>:</w:t>
          </w:r>
        </w:p>
        <w:p w:rsidR="007B6698" w:rsidRPr="00277C69" w:rsidRDefault="007B6698" w:rsidP="00C3500B">
          <w:pPr>
            <w:rPr>
              <w:smallCaps/>
              <w:sz w:val="20"/>
              <w:szCs w:val="20"/>
            </w:rPr>
          </w:pPr>
        </w:p>
        <w:p w:rsidR="007B6698" w:rsidRPr="00277C69" w:rsidRDefault="007B6698" w:rsidP="00C3500B">
          <w:pPr>
            <w:rPr>
              <w:smallCaps/>
              <w:sz w:val="20"/>
              <w:szCs w:val="20"/>
            </w:rPr>
          </w:pPr>
          <w:r w:rsidRPr="00277C69">
            <w:rPr>
              <w:smallCaps/>
              <w:sz w:val="20"/>
              <w:szCs w:val="20"/>
            </w:rPr>
            <w:t>Análisis de Requisitos</w:t>
          </w:r>
        </w:p>
        <w:p w:rsidR="007B6698" w:rsidRPr="00277C69" w:rsidRDefault="007B6698" w:rsidP="00C3500B">
          <w:pPr>
            <w:rPr>
              <w:smallCaps/>
              <w:sz w:val="20"/>
              <w:szCs w:val="20"/>
            </w:rPr>
          </w:pPr>
        </w:p>
      </w:tc>
      <w:tc>
        <w:tcPr>
          <w:tcW w:w="2340" w:type="dxa"/>
          <w:tc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</w:tcBorders>
        </w:tcPr>
        <w:p w:rsidR="007B6698" w:rsidRPr="00277C69" w:rsidRDefault="007B6698" w:rsidP="00D44B9C">
          <w:pPr>
            <w:rPr>
              <w:smallCaps/>
              <w:sz w:val="20"/>
              <w:szCs w:val="20"/>
            </w:rPr>
          </w:pPr>
          <w:r w:rsidRPr="00277C69">
            <w:rPr>
              <w:smallCaps/>
              <w:sz w:val="20"/>
              <w:szCs w:val="20"/>
            </w:rPr>
            <w:t xml:space="preserve">Versión: </w:t>
          </w:r>
        </w:p>
        <w:p w:rsidR="007B6698" w:rsidRPr="00277C69" w:rsidRDefault="007B6698" w:rsidP="00D44B9C">
          <w:pPr>
            <w:rPr>
              <w:smallCaps/>
              <w:sz w:val="20"/>
              <w:szCs w:val="20"/>
            </w:rPr>
          </w:pPr>
          <w:r w:rsidRPr="00277C69">
            <w:rPr>
              <w:smallCaps/>
              <w:sz w:val="20"/>
              <w:szCs w:val="20"/>
            </w:rPr>
            <w:t xml:space="preserve">Vigencia: </w:t>
          </w:r>
        </w:p>
      </w:tc>
    </w:tr>
  </w:tbl>
  <w:p w:rsidR="007B6698" w:rsidRDefault="007B6698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61013A"/>
    <w:multiLevelType w:val="hybridMultilevel"/>
    <w:tmpl w:val="771E2C5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EF0C2F"/>
    <w:multiLevelType w:val="hybridMultilevel"/>
    <w:tmpl w:val="21089AA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81D263E"/>
    <w:multiLevelType w:val="hybridMultilevel"/>
    <w:tmpl w:val="95427AF0"/>
    <w:lvl w:ilvl="0" w:tplc="82C66ABE">
      <w:start w:val="1"/>
      <w:numFmt w:val="decimal"/>
      <w:lvlText w:val="(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464C1BEA"/>
    <w:multiLevelType w:val="hybridMultilevel"/>
    <w:tmpl w:val="CDE8E3C4"/>
    <w:lvl w:ilvl="0" w:tplc="B67EA0D6">
      <w:start w:val="2"/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  <w:numIdMacAtCleanup w:val="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="f" fillcolor="white" stroke="f">
      <v:fill color="white" on="f"/>
      <v:stroke on="f"/>
      <o:colormru v:ext="edit" colors="#eaeaea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45EB"/>
    <w:rsid w:val="00000245"/>
    <w:rsid w:val="00002A8C"/>
    <w:rsid w:val="00002CD2"/>
    <w:rsid w:val="00006D52"/>
    <w:rsid w:val="00010756"/>
    <w:rsid w:val="00015353"/>
    <w:rsid w:val="00015449"/>
    <w:rsid w:val="000249B9"/>
    <w:rsid w:val="00025040"/>
    <w:rsid w:val="00027524"/>
    <w:rsid w:val="000328D9"/>
    <w:rsid w:val="000335B9"/>
    <w:rsid w:val="00044896"/>
    <w:rsid w:val="00045983"/>
    <w:rsid w:val="00047857"/>
    <w:rsid w:val="00051612"/>
    <w:rsid w:val="00054B09"/>
    <w:rsid w:val="00061ED6"/>
    <w:rsid w:val="00063B85"/>
    <w:rsid w:val="0007113F"/>
    <w:rsid w:val="00071BF2"/>
    <w:rsid w:val="00071CC4"/>
    <w:rsid w:val="000723E8"/>
    <w:rsid w:val="00073B0F"/>
    <w:rsid w:val="00075F24"/>
    <w:rsid w:val="000764E8"/>
    <w:rsid w:val="00080268"/>
    <w:rsid w:val="0008099C"/>
    <w:rsid w:val="0008288D"/>
    <w:rsid w:val="00082BBB"/>
    <w:rsid w:val="00083203"/>
    <w:rsid w:val="0008783A"/>
    <w:rsid w:val="000904C4"/>
    <w:rsid w:val="00091C3F"/>
    <w:rsid w:val="00094268"/>
    <w:rsid w:val="00094949"/>
    <w:rsid w:val="00097AA4"/>
    <w:rsid w:val="000A04C1"/>
    <w:rsid w:val="000A4FBE"/>
    <w:rsid w:val="000A79DA"/>
    <w:rsid w:val="000B3C03"/>
    <w:rsid w:val="000B5055"/>
    <w:rsid w:val="000B6C8B"/>
    <w:rsid w:val="000C06BC"/>
    <w:rsid w:val="000C4A4E"/>
    <w:rsid w:val="000C531E"/>
    <w:rsid w:val="000C6672"/>
    <w:rsid w:val="000D0170"/>
    <w:rsid w:val="000D16DF"/>
    <w:rsid w:val="000D22BB"/>
    <w:rsid w:val="000D3351"/>
    <w:rsid w:val="000D45B6"/>
    <w:rsid w:val="000D73DF"/>
    <w:rsid w:val="000D7533"/>
    <w:rsid w:val="000F3202"/>
    <w:rsid w:val="000F7BCE"/>
    <w:rsid w:val="00100555"/>
    <w:rsid w:val="00100670"/>
    <w:rsid w:val="00103A43"/>
    <w:rsid w:val="00113616"/>
    <w:rsid w:val="00114C8F"/>
    <w:rsid w:val="00125B8C"/>
    <w:rsid w:val="00126B28"/>
    <w:rsid w:val="0013277F"/>
    <w:rsid w:val="001341F2"/>
    <w:rsid w:val="00136AB5"/>
    <w:rsid w:val="0014058B"/>
    <w:rsid w:val="00140A7E"/>
    <w:rsid w:val="0014118A"/>
    <w:rsid w:val="00143C4E"/>
    <w:rsid w:val="00145640"/>
    <w:rsid w:val="001523DF"/>
    <w:rsid w:val="0015473C"/>
    <w:rsid w:val="00160401"/>
    <w:rsid w:val="00167194"/>
    <w:rsid w:val="00171A98"/>
    <w:rsid w:val="001741EE"/>
    <w:rsid w:val="00177BF4"/>
    <w:rsid w:val="001821CF"/>
    <w:rsid w:val="00183B61"/>
    <w:rsid w:val="001867ED"/>
    <w:rsid w:val="0019663A"/>
    <w:rsid w:val="00197E6D"/>
    <w:rsid w:val="001A13E2"/>
    <w:rsid w:val="001A5300"/>
    <w:rsid w:val="001B1687"/>
    <w:rsid w:val="001C0050"/>
    <w:rsid w:val="001C0539"/>
    <w:rsid w:val="001C626C"/>
    <w:rsid w:val="001C67B8"/>
    <w:rsid w:val="001C7B9B"/>
    <w:rsid w:val="001D2A63"/>
    <w:rsid w:val="001E2378"/>
    <w:rsid w:val="001E3C11"/>
    <w:rsid w:val="001E458E"/>
    <w:rsid w:val="001F00E6"/>
    <w:rsid w:val="001F3C94"/>
    <w:rsid w:val="001F627C"/>
    <w:rsid w:val="001F75DB"/>
    <w:rsid w:val="001F7EEB"/>
    <w:rsid w:val="002010F5"/>
    <w:rsid w:val="00201860"/>
    <w:rsid w:val="00201BE7"/>
    <w:rsid w:val="002066DE"/>
    <w:rsid w:val="002077E8"/>
    <w:rsid w:val="00207C1A"/>
    <w:rsid w:val="00211299"/>
    <w:rsid w:val="00212770"/>
    <w:rsid w:val="002157A4"/>
    <w:rsid w:val="00215979"/>
    <w:rsid w:val="00220CFE"/>
    <w:rsid w:val="002226FF"/>
    <w:rsid w:val="002228DA"/>
    <w:rsid w:val="00227AFE"/>
    <w:rsid w:val="00227F73"/>
    <w:rsid w:val="002300F1"/>
    <w:rsid w:val="0023481B"/>
    <w:rsid w:val="0023512D"/>
    <w:rsid w:val="00235210"/>
    <w:rsid w:val="0023698F"/>
    <w:rsid w:val="00240216"/>
    <w:rsid w:val="00242AC3"/>
    <w:rsid w:val="002447EF"/>
    <w:rsid w:val="00245171"/>
    <w:rsid w:val="00246706"/>
    <w:rsid w:val="00254003"/>
    <w:rsid w:val="002543F0"/>
    <w:rsid w:val="00257295"/>
    <w:rsid w:val="00257533"/>
    <w:rsid w:val="00261BF4"/>
    <w:rsid w:val="00263014"/>
    <w:rsid w:val="00264DC6"/>
    <w:rsid w:val="00264E1B"/>
    <w:rsid w:val="002662F1"/>
    <w:rsid w:val="002720C1"/>
    <w:rsid w:val="00272C7A"/>
    <w:rsid w:val="00277C69"/>
    <w:rsid w:val="002826F0"/>
    <w:rsid w:val="00282ECD"/>
    <w:rsid w:val="0028326D"/>
    <w:rsid w:val="0028473B"/>
    <w:rsid w:val="00292725"/>
    <w:rsid w:val="00292A45"/>
    <w:rsid w:val="0029585F"/>
    <w:rsid w:val="002972A7"/>
    <w:rsid w:val="002A533F"/>
    <w:rsid w:val="002B0EEE"/>
    <w:rsid w:val="002B2484"/>
    <w:rsid w:val="002B2A91"/>
    <w:rsid w:val="002B51DC"/>
    <w:rsid w:val="002B6E2A"/>
    <w:rsid w:val="002B75AC"/>
    <w:rsid w:val="002B7855"/>
    <w:rsid w:val="002C62E1"/>
    <w:rsid w:val="002C70B1"/>
    <w:rsid w:val="002C788E"/>
    <w:rsid w:val="002E2ACB"/>
    <w:rsid w:val="002E2B54"/>
    <w:rsid w:val="002E42EA"/>
    <w:rsid w:val="002E4E25"/>
    <w:rsid w:val="002E5020"/>
    <w:rsid w:val="002E6738"/>
    <w:rsid w:val="002E7ACB"/>
    <w:rsid w:val="002F5171"/>
    <w:rsid w:val="00300967"/>
    <w:rsid w:val="00303A8F"/>
    <w:rsid w:val="00306B3F"/>
    <w:rsid w:val="00310CC0"/>
    <w:rsid w:val="00311701"/>
    <w:rsid w:val="00311CCA"/>
    <w:rsid w:val="003138F3"/>
    <w:rsid w:val="00321FE9"/>
    <w:rsid w:val="00323FC3"/>
    <w:rsid w:val="00324061"/>
    <w:rsid w:val="00333762"/>
    <w:rsid w:val="003378B5"/>
    <w:rsid w:val="00341340"/>
    <w:rsid w:val="0034141E"/>
    <w:rsid w:val="0034268C"/>
    <w:rsid w:val="003439BF"/>
    <w:rsid w:val="00344272"/>
    <w:rsid w:val="0034459C"/>
    <w:rsid w:val="003470A3"/>
    <w:rsid w:val="00347498"/>
    <w:rsid w:val="00347A00"/>
    <w:rsid w:val="00353151"/>
    <w:rsid w:val="00360C51"/>
    <w:rsid w:val="00361D23"/>
    <w:rsid w:val="0036460B"/>
    <w:rsid w:val="0036496C"/>
    <w:rsid w:val="00364EE6"/>
    <w:rsid w:val="003657A9"/>
    <w:rsid w:val="00370AE8"/>
    <w:rsid w:val="00372DF9"/>
    <w:rsid w:val="00376755"/>
    <w:rsid w:val="00377528"/>
    <w:rsid w:val="00377DFE"/>
    <w:rsid w:val="003821B6"/>
    <w:rsid w:val="0038299C"/>
    <w:rsid w:val="00383143"/>
    <w:rsid w:val="00383AE0"/>
    <w:rsid w:val="00384F58"/>
    <w:rsid w:val="00391D91"/>
    <w:rsid w:val="00394371"/>
    <w:rsid w:val="0039719D"/>
    <w:rsid w:val="003A2AB1"/>
    <w:rsid w:val="003B2E94"/>
    <w:rsid w:val="003B65F6"/>
    <w:rsid w:val="003C19DC"/>
    <w:rsid w:val="003C3C34"/>
    <w:rsid w:val="003C44CB"/>
    <w:rsid w:val="003D19A9"/>
    <w:rsid w:val="003D1F79"/>
    <w:rsid w:val="003D3C28"/>
    <w:rsid w:val="003E5477"/>
    <w:rsid w:val="003E75AD"/>
    <w:rsid w:val="003F5F04"/>
    <w:rsid w:val="003F77E4"/>
    <w:rsid w:val="003F7F25"/>
    <w:rsid w:val="00402F52"/>
    <w:rsid w:val="00412BA0"/>
    <w:rsid w:val="00413C07"/>
    <w:rsid w:val="004152E6"/>
    <w:rsid w:val="0041799F"/>
    <w:rsid w:val="0042166B"/>
    <w:rsid w:val="00424A3B"/>
    <w:rsid w:val="00425E34"/>
    <w:rsid w:val="00426445"/>
    <w:rsid w:val="00426B3B"/>
    <w:rsid w:val="00427A70"/>
    <w:rsid w:val="00427BB8"/>
    <w:rsid w:val="00433F53"/>
    <w:rsid w:val="00435B04"/>
    <w:rsid w:val="004362BF"/>
    <w:rsid w:val="00436426"/>
    <w:rsid w:val="004365A9"/>
    <w:rsid w:val="004369A0"/>
    <w:rsid w:val="00437221"/>
    <w:rsid w:val="00445448"/>
    <w:rsid w:val="00451FFB"/>
    <w:rsid w:val="0045351F"/>
    <w:rsid w:val="0045788F"/>
    <w:rsid w:val="00461C4A"/>
    <w:rsid w:val="00461E3B"/>
    <w:rsid w:val="004620C2"/>
    <w:rsid w:val="0046399E"/>
    <w:rsid w:val="00463F4B"/>
    <w:rsid w:val="004720F9"/>
    <w:rsid w:val="00473E7A"/>
    <w:rsid w:val="0047677B"/>
    <w:rsid w:val="004818DE"/>
    <w:rsid w:val="004820B2"/>
    <w:rsid w:val="004926EA"/>
    <w:rsid w:val="004934DC"/>
    <w:rsid w:val="00494E88"/>
    <w:rsid w:val="004A26B2"/>
    <w:rsid w:val="004B00DA"/>
    <w:rsid w:val="004B0DFB"/>
    <w:rsid w:val="004B2298"/>
    <w:rsid w:val="004B3E0C"/>
    <w:rsid w:val="004B4D2B"/>
    <w:rsid w:val="004C7291"/>
    <w:rsid w:val="004D0B3D"/>
    <w:rsid w:val="004D19B5"/>
    <w:rsid w:val="004D49A9"/>
    <w:rsid w:val="004E38B0"/>
    <w:rsid w:val="004E44A4"/>
    <w:rsid w:val="004E475D"/>
    <w:rsid w:val="004E79F4"/>
    <w:rsid w:val="004F146F"/>
    <w:rsid w:val="004F1BC5"/>
    <w:rsid w:val="004F3140"/>
    <w:rsid w:val="004F53EF"/>
    <w:rsid w:val="00500DE1"/>
    <w:rsid w:val="005056BD"/>
    <w:rsid w:val="00511B42"/>
    <w:rsid w:val="00513296"/>
    <w:rsid w:val="00514759"/>
    <w:rsid w:val="00515078"/>
    <w:rsid w:val="005228BA"/>
    <w:rsid w:val="00526C49"/>
    <w:rsid w:val="00531D7D"/>
    <w:rsid w:val="00532F5B"/>
    <w:rsid w:val="00533207"/>
    <w:rsid w:val="005337A9"/>
    <w:rsid w:val="00534756"/>
    <w:rsid w:val="005348F7"/>
    <w:rsid w:val="005365DB"/>
    <w:rsid w:val="00537DBA"/>
    <w:rsid w:val="005410B4"/>
    <w:rsid w:val="005432FA"/>
    <w:rsid w:val="005457FC"/>
    <w:rsid w:val="00546956"/>
    <w:rsid w:val="00551EC2"/>
    <w:rsid w:val="00553C04"/>
    <w:rsid w:val="0056065F"/>
    <w:rsid w:val="00560BA4"/>
    <w:rsid w:val="00566E8A"/>
    <w:rsid w:val="0057111A"/>
    <w:rsid w:val="005803A8"/>
    <w:rsid w:val="00581330"/>
    <w:rsid w:val="0058264C"/>
    <w:rsid w:val="00583117"/>
    <w:rsid w:val="00585865"/>
    <w:rsid w:val="00593854"/>
    <w:rsid w:val="005A4769"/>
    <w:rsid w:val="005B689D"/>
    <w:rsid w:val="005C4335"/>
    <w:rsid w:val="005D0002"/>
    <w:rsid w:val="005D63EF"/>
    <w:rsid w:val="005E1F16"/>
    <w:rsid w:val="005E46A8"/>
    <w:rsid w:val="005E68CD"/>
    <w:rsid w:val="005F0141"/>
    <w:rsid w:val="005F1C03"/>
    <w:rsid w:val="005F6923"/>
    <w:rsid w:val="006001EA"/>
    <w:rsid w:val="00604796"/>
    <w:rsid w:val="00604D3E"/>
    <w:rsid w:val="00613DB2"/>
    <w:rsid w:val="0061643C"/>
    <w:rsid w:val="00616BB8"/>
    <w:rsid w:val="0061778B"/>
    <w:rsid w:val="00630FEE"/>
    <w:rsid w:val="00631081"/>
    <w:rsid w:val="006317C8"/>
    <w:rsid w:val="006331AD"/>
    <w:rsid w:val="00635B7C"/>
    <w:rsid w:val="00640230"/>
    <w:rsid w:val="00640870"/>
    <w:rsid w:val="00642D7B"/>
    <w:rsid w:val="00644368"/>
    <w:rsid w:val="0064499F"/>
    <w:rsid w:val="00646866"/>
    <w:rsid w:val="00653525"/>
    <w:rsid w:val="00655944"/>
    <w:rsid w:val="006578E1"/>
    <w:rsid w:val="0066351F"/>
    <w:rsid w:val="00666841"/>
    <w:rsid w:val="00675439"/>
    <w:rsid w:val="006800CA"/>
    <w:rsid w:val="00680504"/>
    <w:rsid w:val="0068086D"/>
    <w:rsid w:val="0068368B"/>
    <w:rsid w:val="00690319"/>
    <w:rsid w:val="0069154B"/>
    <w:rsid w:val="00696AAC"/>
    <w:rsid w:val="00696D16"/>
    <w:rsid w:val="006A443B"/>
    <w:rsid w:val="006A45EB"/>
    <w:rsid w:val="006A7752"/>
    <w:rsid w:val="006B6EA2"/>
    <w:rsid w:val="006C1AE9"/>
    <w:rsid w:val="006C1D79"/>
    <w:rsid w:val="006C5D0C"/>
    <w:rsid w:val="006D2451"/>
    <w:rsid w:val="006D24C1"/>
    <w:rsid w:val="006D2D4A"/>
    <w:rsid w:val="006D580D"/>
    <w:rsid w:val="006E16DE"/>
    <w:rsid w:val="006E1947"/>
    <w:rsid w:val="006E6799"/>
    <w:rsid w:val="006E7C68"/>
    <w:rsid w:val="006F00CE"/>
    <w:rsid w:val="006F1228"/>
    <w:rsid w:val="006F3BED"/>
    <w:rsid w:val="00700099"/>
    <w:rsid w:val="00701DCD"/>
    <w:rsid w:val="007043A4"/>
    <w:rsid w:val="00706B09"/>
    <w:rsid w:val="00706D9B"/>
    <w:rsid w:val="00713031"/>
    <w:rsid w:val="007149AD"/>
    <w:rsid w:val="0071539E"/>
    <w:rsid w:val="00717BC9"/>
    <w:rsid w:val="007201F2"/>
    <w:rsid w:val="007314EA"/>
    <w:rsid w:val="00733D82"/>
    <w:rsid w:val="0073678D"/>
    <w:rsid w:val="00740802"/>
    <w:rsid w:val="0074122B"/>
    <w:rsid w:val="00742758"/>
    <w:rsid w:val="00745FFD"/>
    <w:rsid w:val="00760B60"/>
    <w:rsid w:val="00763793"/>
    <w:rsid w:val="0077136A"/>
    <w:rsid w:val="0077198C"/>
    <w:rsid w:val="00771A46"/>
    <w:rsid w:val="0077303D"/>
    <w:rsid w:val="00784A32"/>
    <w:rsid w:val="007939F8"/>
    <w:rsid w:val="00793D6D"/>
    <w:rsid w:val="00794289"/>
    <w:rsid w:val="00796E7B"/>
    <w:rsid w:val="0079752A"/>
    <w:rsid w:val="007976DE"/>
    <w:rsid w:val="00797AD6"/>
    <w:rsid w:val="007A170A"/>
    <w:rsid w:val="007A313F"/>
    <w:rsid w:val="007B2CC2"/>
    <w:rsid w:val="007B4669"/>
    <w:rsid w:val="007B6698"/>
    <w:rsid w:val="007B6DCD"/>
    <w:rsid w:val="007C1420"/>
    <w:rsid w:val="007C4222"/>
    <w:rsid w:val="007C4D0D"/>
    <w:rsid w:val="007C5E0C"/>
    <w:rsid w:val="007D04B6"/>
    <w:rsid w:val="007D35CA"/>
    <w:rsid w:val="007D3673"/>
    <w:rsid w:val="007D5D92"/>
    <w:rsid w:val="007D7C13"/>
    <w:rsid w:val="007E1964"/>
    <w:rsid w:val="007E44E5"/>
    <w:rsid w:val="007E50F8"/>
    <w:rsid w:val="007F486E"/>
    <w:rsid w:val="007F4B6D"/>
    <w:rsid w:val="007F53F0"/>
    <w:rsid w:val="00801905"/>
    <w:rsid w:val="00801A4A"/>
    <w:rsid w:val="00801FF6"/>
    <w:rsid w:val="008021E7"/>
    <w:rsid w:val="008062C1"/>
    <w:rsid w:val="008138BA"/>
    <w:rsid w:val="00813E7B"/>
    <w:rsid w:val="0081636B"/>
    <w:rsid w:val="008212B9"/>
    <w:rsid w:val="00821EEC"/>
    <w:rsid w:val="0082424D"/>
    <w:rsid w:val="0082618F"/>
    <w:rsid w:val="008261BE"/>
    <w:rsid w:val="008270F8"/>
    <w:rsid w:val="00827338"/>
    <w:rsid w:val="008303F2"/>
    <w:rsid w:val="008309FA"/>
    <w:rsid w:val="00832A33"/>
    <w:rsid w:val="008415D3"/>
    <w:rsid w:val="00845213"/>
    <w:rsid w:val="008459E2"/>
    <w:rsid w:val="00851037"/>
    <w:rsid w:val="00853C83"/>
    <w:rsid w:val="008552B7"/>
    <w:rsid w:val="008634CB"/>
    <w:rsid w:val="00867556"/>
    <w:rsid w:val="00870690"/>
    <w:rsid w:val="008707F8"/>
    <w:rsid w:val="008721F3"/>
    <w:rsid w:val="00874D38"/>
    <w:rsid w:val="00875765"/>
    <w:rsid w:val="00876362"/>
    <w:rsid w:val="0087748D"/>
    <w:rsid w:val="008909C4"/>
    <w:rsid w:val="00890C20"/>
    <w:rsid w:val="00897E24"/>
    <w:rsid w:val="008A34FC"/>
    <w:rsid w:val="008A399A"/>
    <w:rsid w:val="008A5B3D"/>
    <w:rsid w:val="008A73FE"/>
    <w:rsid w:val="008B02F0"/>
    <w:rsid w:val="008B09CD"/>
    <w:rsid w:val="008B0F57"/>
    <w:rsid w:val="008B3F73"/>
    <w:rsid w:val="008B4C60"/>
    <w:rsid w:val="008C0A09"/>
    <w:rsid w:val="008C4B9B"/>
    <w:rsid w:val="008C5D83"/>
    <w:rsid w:val="008D7118"/>
    <w:rsid w:val="008E1D7D"/>
    <w:rsid w:val="008E2411"/>
    <w:rsid w:val="008E5D48"/>
    <w:rsid w:val="008E74E3"/>
    <w:rsid w:val="008F3780"/>
    <w:rsid w:val="00903957"/>
    <w:rsid w:val="009112B3"/>
    <w:rsid w:val="009208A8"/>
    <w:rsid w:val="0092094E"/>
    <w:rsid w:val="00922B9D"/>
    <w:rsid w:val="00927A42"/>
    <w:rsid w:val="00927F7A"/>
    <w:rsid w:val="0093329D"/>
    <w:rsid w:val="0094110D"/>
    <w:rsid w:val="00944F0B"/>
    <w:rsid w:val="00946D5D"/>
    <w:rsid w:val="009517AE"/>
    <w:rsid w:val="0095394F"/>
    <w:rsid w:val="00954419"/>
    <w:rsid w:val="00956B19"/>
    <w:rsid w:val="00957932"/>
    <w:rsid w:val="00957DEA"/>
    <w:rsid w:val="00957F20"/>
    <w:rsid w:val="00960A8C"/>
    <w:rsid w:val="009612A5"/>
    <w:rsid w:val="009630F1"/>
    <w:rsid w:val="0096429E"/>
    <w:rsid w:val="00973992"/>
    <w:rsid w:val="00975E69"/>
    <w:rsid w:val="00976F9E"/>
    <w:rsid w:val="00980D77"/>
    <w:rsid w:val="00980FFD"/>
    <w:rsid w:val="009811A1"/>
    <w:rsid w:val="0099060E"/>
    <w:rsid w:val="0099289C"/>
    <w:rsid w:val="00993A28"/>
    <w:rsid w:val="009950DA"/>
    <w:rsid w:val="00997A9D"/>
    <w:rsid w:val="009A1D7D"/>
    <w:rsid w:val="009A2A25"/>
    <w:rsid w:val="009A5C02"/>
    <w:rsid w:val="009B3E5F"/>
    <w:rsid w:val="009B4625"/>
    <w:rsid w:val="009B4A28"/>
    <w:rsid w:val="009C1DDA"/>
    <w:rsid w:val="009C6CCB"/>
    <w:rsid w:val="009D1BFF"/>
    <w:rsid w:val="009D2C6A"/>
    <w:rsid w:val="009D5423"/>
    <w:rsid w:val="009D69D2"/>
    <w:rsid w:val="009D7676"/>
    <w:rsid w:val="009E0A9E"/>
    <w:rsid w:val="009E2383"/>
    <w:rsid w:val="009E35FF"/>
    <w:rsid w:val="009F1B4D"/>
    <w:rsid w:val="00A03753"/>
    <w:rsid w:val="00A04257"/>
    <w:rsid w:val="00A13EDE"/>
    <w:rsid w:val="00A164C7"/>
    <w:rsid w:val="00A166BC"/>
    <w:rsid w:val="00A17BA6"/>
    <w:rsid w:val="00A271B4"/>
    <w:rsid w:val="00A35F94"/>
    <w:rsid w:val="00A41362"/>
    <w:rsid w:val="00A42DAF"/>
    <w:rsid w:val="00A43674"/>
    <w:rsid w:val="00A44B22"/>
    <w:rsid w:val="00A52251"/>
    <w:rsid w:val="00A573B1"/>
    <w:rsid w:val="00A6101D"/>
    <w:rsid w:val="00A66C70"/>
    <w:rsid w:val="00A70E05"/>
    <w:rsid w:val="00A76427"/>
    <w:rsid w:val="00A86C95"/>
    <w:rsid w:val="00A873B4"/>
    <w:rsid w:val="00A87A40"/>
    <w:rsid w:val="00A90BFA"/>
    <w:rsid w:val="00A91AEB"/>
    <w:rsid w:val="00A91E4D"/>
    <w:rsid w:val="00A943E2"/>
    <w:rsid w:val="00A95DDF"/>
    <w:rsid w:val="00A96F3F"/>
    <w:rsid w:val="00AA23DC"/>
    <w:rsid w:val="00AA41B6"/>
    <w:rsid w:val="00AA5B60"/>
    <w:rsid w:val="00AA6D36"/>
    <w:rsid w:val="00AA7BF2"/>
    <w:rsid w:val="00AB05AC"/>
    <w:rsid w:val="00AB0AC9"/>
    <w:rsid w:val="00AB12A5"/>
    <w:rsid w:val="00AB1B16"/>
    <w:rsid w:val="00AB2DF3"/>
    <w:rsid w:val="00AB3036"/>
    <w:rsid w:val="00AC12B0"/>
    <w:rsid w:val="00AC32B6"/>
    <w:rsid w:val="00AD04A6"/>
    <w:rsid w:val="00AD10DE"/>
    <w:rsid w:val="00AD278B"/>
    <w:rsid w:val="00AD6194"/>
    <w:rsid w:val="00AD7313"/>
    <w:rsid w:val="00AE1AA7"/>
    <w:rsid w:val="00AE45A8"/>
    <w:rsid w:val="00AE4FE5"/>
    <w:rsid w:val="00AE60C0"/>
    <w:rsid w:val="00AE64D5"/>
    <w:rsid w:val="00AF32E3"/>
    <w:rsid w:val="00AF3401"/>
    <w:rsid w:val="00AF5742"/>
    <w:rsid w:val="00AF7DC3"/>
    <w:rsid w:val="00B009A2"/>
    <w:rsid w:val="00B04DFE"/>
    <w:rsid w:val="00B051E3"/>
    <w:rsid w:val="00B145C1"/>
    <w:rsid w:val="00B14EC3"/>
    <w:rsid w:val="00B150A6"/>
    <w:rsid w:val="00B23279"/>
    <w:rsid w:val="00B2367C"/>
    <w:rsid w:val="00B2494C"/>
    <w:rsid w:val="00B26B6F"/>
    <w:rsid w:val="00B3046E"/>
    <w:rsid w:val="00B30D69"/>
    <w:rsid w:val="00B3409B"/>
    <w:rsid w:val="00B3437D"/>
    <w:rsid w:val="00B370CC"/>
    <w:rsid w:val="00B406ED"/>
    <w:rsid w:val="00B40E28"/>
    <w:rsid w:val="00B45D0E"/>
    <w:rsid w:val="00B56803"/>
    <w:rsid w:val="00B56D8E"/>
    <w:rsid w:val="00B73166"/>
    <w:rsid w:val="00B758C5"/>
    <w:rsid w:val="00B80195"/>
    <w:rsid w:val="00B81A3A"/>
    <w:rsid w:val="00B8767B"/>
    <w:rsid w:val="00B96ABE"/>
    <w:rsid w:val="00B96F7F"/>
    <w:rsid w:val="00BA0707"/>
    <w:rsid w:val="00BA09EC"/>
    <w:rsid w:val="00BA0CC6"/>
    <w:rsid w:val="00BA1154"/>
    <w:rsid w:val="00BA49B7"/>
    <w:rsid w:val="00BA5C8A"/>
    <w:rsid w:val="00BA66A2"/>
    <w:rsid w:val="00BA697E"/>
    <w:rsid w:val="00BB07F3"/>
    <w:rsid w:val="00BB14DF"/>
    <w:rsid w:val="00BB7F92"/>
    <w:rsid w:val="00BC0A76"/>
    <w:rsid w:val="00BC148F"/>
    <w:rsid w:val="00BC48B8"/>
    <w:rsid w:val="00BC5D7A"/>
    <w:rsid w:val="00BC6EC8"/>
    <w:rsid w:val="00BC77F8"/>
    <w:rsid w:val="00BD05CF"/>
    <w:rsid w:val="00BD1022"/>
    <w:rsid w:val="00BD159D"/>
    <w:rsid w:val="00BD6EC9"/>
    <w:rsid w:val="00BD7BDF"/>
    <w:rsid w:val="00BE03AD"/>
    <w:rsid w:val="00BF2BCA"/>
    <w:rsid w:val="00BF3A62"/>
    <w:rsid w:val="00BF3F64"/>
    <w:rsid w:val="00BF4406"/>
    <w:rsid w:val="00BF4C1C"/>
    <w:rsid w:val="00C00190"/>
    <w:rsid w:val="00C10E2B"/>
    <w:rsid w:val="00C10E8E"/>
    <w:rsid w:val="00C11B64"/>
    <w:rsid w:val="00C13A4E"/>
    <w:rsid w:val="00C145EB"/>
    <w:rsid w:val="00C17F21"/>
    <w:rsid w:val="00C17F34"/>
    <w:rsid w:val="00C237A8"/>
    <w:rsid w:val="00C2605A"/>
    <w:rsid w:val="00C2656C"/>
    <w:rsid w:val="00C3500B"/>
    <w:rsid w:val="00C35A9B"/>
    <w:rsid w:val="00C36B13"/>
    <w:rsid w:val="00C4525E"/>
    <w:rsid w:val="00C46186"/>
    <w:rsid w:val="00C511D3"/>
    <w:rsid w:val="00C56F61"/>
    <w:rsid w:val="00C61162"/>
    <w:rsid w:val="00C61CC7"/>
    <w:rsid w:val="00C62A84"/>
    <w:rsid w:val="00C635C2"/>
    <w:rsid w:val="00C643BB"/>
    <w:rsid w:val="00C71C11"/>
    <w:rsid w:val="00C732EA"/>
    <w:rsid w:val="00C803BC"/>
    <w:rsid w:val="00C82681"/>
    <w:rsid w:val="00C84789"/>
    <w:rsid w:val="00C90FFD"/>
    <w:rsid w:val="00C96521"/>
    <w:rsid w:val="00C9755D"/>
    <w:rsid w:val="00CA0306"/>
    <w:rsid w:val="00CA1A3E"/>
    <w:rsid w:val="00CA1B6C"/>
    <w:rsid w:val="00CB231C"/>
    <w:rsid w:val="00CB2B7C"/>
    <w:rsid w:val="00CB3555"/>
    <w:rsid w:val="00CB3CFA"/>
    <w:rsid w:val="00CB747C"/>
    <w:rsid w:val="00CB7A64"/>
    <w:rsid w:val="00CC0152"/>
    <w:rsid w:val="00CC0316"/>
    <w:rsid w:val="00CC6994"/>
    <w:rsid w:val="00CD1724"/>
    <w:rsid w:val="00CD192F"/>
    <w:rsid w:val="00CD1D67"/>
    <w:rsid w:val="00CD2DF1"/>
    <w:rsid w:val="00CD5BE0"/>
    <w:rsid w:val="00CE6866"/>
    <w:rsid w:val="00CE7E02"/>
    <w:rsid w:val="00CF4CCC"/>
    <w:rsid w:val="00CF6BA1"/>
    <w:rsid w:val="00D036AA"/>
    <w:rsid w:val="00D066E8"/>
    <w:rsid w:val="00D07E09"/>
    <w:rsid w:val="00D11D97"/>
    <w:rsid w:val="00D17A6D"/>
    <w:rsid w:val="00D36F7A"/>
    <w:rsid w:val="00D3738D"/>
    <w:rsid w:val="00D42F74"/>
    <w:rsid w:val="00D44B9C"/>
    <w:rsid w:val="00D45536"/>
    <w:rsid w:val="00D459B1"/>
    <w:rsid w:val="00D46EDE"/>
    <w:rsid w:val="00D47725"/>
    <w:rsid w:val="00D5275B"/>
    <w:rsid w:val="00D53689"/>
    <w:rsid w:val="00D55843"/>
    <w:rsid w:val="00D5710D"/>
    <w:rsid w:val="00D61FB4"/>
    <w:rsid w:val="00D634F6"/>
    <w:rsid w:val="00D648A9"/>
    <w:rsid w:val="00D64FC9"/>
    <w:rsid w:val="00D6607D"/>
    <w:rsid w:val="00D66924"/>
    <w:rsid w:val="00D72DEF"/>
    <w:rsid w:val="00D870CD"/>
    <w:rsid w:val="00D93344"/>
    <w:rsid w:val="00D93EB0"/>
    <w:rsid w:val="00D9534A"/>
    <w:rsid w:val="00DA0BED"/>
    <w:rsid w:val="00DA62FA"/>
    <w:rsid w:val="00DB128E"/>
    <w:rsid w:val="00DB1A73"/>
    <w:rsid w:val="00DB66B5"/>
    <w:rsid w:val="00DB7B10"/>
    <w:rsid w:val="00DC1DA3"/>
    <w:rsid w:val="00DC5095"/>
    <w:rsid w:val="00DD0313"/>
    <w:rsid w:val="00DD18C7"/>
    <w:rsid w:val="00DE124A"/>
    <w:rsid w:val="00DE222C"/>
    <w:rsid w:val="00DE4777"/>
    <w:rsid w:val="00DE5C6A"/>
    <w:rsid w:val="00DE66BB"/>
    <w:rsid w:val="00DE7458"/>
    <w:rsid w:val="00DE77BC"/>
    <w:rsid w:val="00DF23B6"/>
    <w:rsid w:val="00DF3414"/>
    <w:rsid w:val="00DF472C"/>
    <w:rsid w:val="00DF4B2F"/>
    <w:rsid w:val="00DF60C1"/>
    <w:rsid w:val="00DF60D0"/>
    <w:rsid w:val="00E04561"/>
    <w:rsid w:val="00E0545D"/>
    <w:rsid w:val="00E07350"/>
    <w:rsid w:val="00E100AA"/>
    <w:rsid w:val="00E141D9"/>
    <w:rsid w:val="00E203B1"/>
    <w:rsid w:val="00E22396"/>
    <w:rsid w:val="00E23FF9"/>
    <w:rsid w:val="00E24723"/>
    <w:rsid w:val="00E27C67"/>
    <w:rsid w:val="00E27D89"/>
    <w:rsid w:val="00E32A2C"/>
    <w:rsid w:val="00E33162"/>
    <w:rsid w:val="00E3417B"/>
    <w:rsid w:val="00E40416"/>
    <w:rsid w:val="00E4456C"/>
    <w:rsid w:val="00E517A6"/>
    <w:rsid w:val="00E52E86"/>
    <w:rsid w:val="00E538F6"/>
    <w:rsid w:val="00E55696"/>
    <w:rsid w:val="00E5687F"/>
    <w:rsid w:val="00E601BA"/>
    <w:rsid w:val="00E62215"/>
    <w:rsid w:val="00E623D9"/>
    <w:rsid w:val="00E6360B"/>
    <w:rsid w:val="00E63C60"/>
    <w:rsid w:val="00E6518C"/>
    <w:rsid w:val="00E65C83"/>
    <w:rsid w:val="00E66255"/>
    <w:rsid w:val="00E6635F"/>
    <w:rsid w:val="00E74920"/>
    <w:rsid w:val="00E80FD9"/>
    <w:rsid w:val="00E81161"/>
    <w:rsid w:val="00E8290E"/>
    <w:rsid w:val="00E829EB"/>
    <w:rsid w:val="00E82A91"/>
    <w:rsid w:val="00E833CD"/>
    <w:rsid w:val="00E83D54"/>
    <w:rsid w:val="00E92386"/>
    <w:rsid w:val="00E93281"/>
    <w:rsid w:val="00E946DB"/>
    <w:rsid w:val="00E95D5F"/>
    <w:rsid w:val="00EA5E6B"/>
    <w:rsid w:val="00EB446A"/>
    <w:rsid w:val="00EC0336"/>
    <w:rsid w:val="00EC14EA"/>
    <w:rsid w:val="00EC1C47"/>
    <w:rsid w:val="00EC1E3E"/>
    <w:rsid w:val="00ED0F0A"/>
    <w:rsid w:val="00ED3079"/>
    <w:rsid w:val="00ED732E"/>
    <w:rsid w:val="00EE0BE1"/>
    <w:rsid w:val="00EE12B2"/>
    <w:rsid w:val="00EE24B3"/>
    <w:rsid w:val="00EE2BC7"/>
    <w:rsid w:val="00EE6344"/>
    <w:rsid w:val="00EF3548"/>
    <w:rsid w:val="00EF514C"/>
    <w:rsid w:val="00F03A97"/>
    <w:rsid w:val="00F04D8D"/>
    <w:rsid w:val="00F10037"/>
    <w:rsid w:val="00F2576A"/>
    <w:rsid w:val="00F26FF2"/>
    <w:rsid w:val="00F3284B"/>
    <w:rsid w:val="00F33619"/>
    <w:rsid w:val="00F33720"/>
    <w:rsid w:val="00F3519E"/>
    <w:rsid w:val="00F408F2"/>
    <w:rsid w:val="00F53535"/>
    <w:rsid w:val="00F625D3"/>
    <w:rsid w:val="00F62E91"/>
    <w:rsid w:val="00F652F1"/>
    <w:rsid w:val="00F67323"/>
    <w:rsid w:val="00F675B8"/>
    <w:rsid w:val="00F72463"/>
    <w:rsid w:val="00F75FEF"/>
    <w:rsid w:val="00F763CB"/>
    <w:rsid w:val="00F76747"/>
    <w:rsid w:val="00F77027"/>
    <w:rsid w:val="00F77374"/>
    <w:rsid w:val="00F81583"/>
    <w:rsid w:val="00F818A4"/>
    <w:rsid w:val="00F819C1"/>
    <w:rsid w:val="00F81D61"/>
    <w:rsid w:val="00F84104"/>
    <w:rsid w:val="00F85FE6"/>
    <w:rsid w:val="00F86013"/>
    <w:rsid w:val="00F91931"/>
    <w:rsid w:val="00F9356A"/>
    <w:rsid w:val="00F956B7"/>
    <w:rsid w:val="00F96039"/>
    <w:rsid w:val="00F9635D"/>
    <w:rsid w:val="00FA235E"/>
    <w:rsid w:val="00FA2815"/>
    <w:rsid w:val="00FA3CED"/>
    <w:rsid w:val="00FA5B8C"/>
    <w:rsid w:val="00FA60DD"/>
    <w:rsid w:val="00FA7EF6"/>
    <w:rsid w:val="00FB1B3A"/>
    <w:rsid w:val="00FB3306"/>
    <w:rsid w:val="00FB33AC"/>
    <w:rsid w:val="00FB3799"/>
    <w:rsid w:val="00FB5D94"/>
    <w:rsid w:val="00FB6954"/>
    <w:rsid w:val="00FB7C0C"/>
    <w:rsid w:val="00FC2765"/>
    <w:rsid w:val="00FC5862"/>
    <w:rsid w:val="00FD0ACD"/>
    <w:rsid w:val="00FD45C7"/>
    <w:rsid w:val="00FD6E6E"/>
    <w:rsid w:val="00FE3066"/>
    <w:rsid w:val="00FE791B"/>
    <w:rsid w:val="00FF55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  <o:colormru v:ext="edit" colors="#eaeaea"/>
    </o:shapedefaults>
    <o:shapelayout v:ext="edit">
      <o:idmap v:ext="edit" data="1"/>
    </o:shapelayout>
  </w:shapeDefaults>
  <w:decimalSymbol w:val=","/>
  <w:listSeparator w:val=";"/>
  <w14:docId w14:val="31F2557D"/>
  <w15:chartTrackingRefBased/>
  <w15:docId w15:val="{9E8D4423-EDBF-4133-ABC0-17401BAABC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s-AR" w:eastAsia="es-A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HTML Variable" w:semiHidden="1" w:unhideWhenUsed="1"/>
    <w:lsdException w:name="Normal T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70E05"/>
    <w:rPr>
      <w:rFonts w:ascii="Calibri" w:hAnsi="Calibri" w:cs="Tahoma"/>
      <w:sz w:val="22"/>
      <w:szCs w:val="16"/>
      <w:lang w:val="es-ES" w:eastAsia="es-ES"/>
    </w:rPr>
  </w:style>
  <w:style w:type="paragraph" w:styleId="Ttulo1">
    <w:name w:val="heading 1"/>
    <w:basedOn w:val="Normal"/>
    <w:next w:val="Normal"/>
    <w:qFormat/>
    <w:rsid w:val="008459E2"/>
    <w:pPr>
      <w:keepNext/>
      <w:jc w:val="both"/>
      <w:outlineLvl w:val="0"/>
    </w:pPr>
    <w:rPr>
      <w:rFonts w:cs="Courier New"/>
      <w:b/>
      <w:smallCaps/>
      <w:spacing w:val="20"/>
      <w:sz w:val="28"/>
      <w:szCs w:val="20"/>
    </w:rPr>
  </w:style>
  <w:style w:type="paragraph" w:styleId="Ttulo2">
    <w:name w:val="heading 2"/>
    <w:basedOn w:val="Normal"/>
    <w:next w:val="Normal"/>
    <w:qFormat/>
    <w:rsid w:val="008459E2"/>
    <w:pPr>
      <w:keepNext/>
      <w:outlineLvl w:val="1"/>
    </w:pPr>
    <w:rPr>
      <w:b/>
      <w:bCs/>
      <w:spacing w:val="20"/>
      <w:lang w:val="es-MX"/>
    </w:rPr>
  </w:style>
  <w:style w:type="paragraph" w:styleId="Ttulo3">
    <w:name w:val="heading 3"/>
    <w:basedOn w:val="Normal"/>
    <w:next w:val="Normal"/>
    <w:qFormat/>
    <w:pPr>
      <w:keepNext/>
      <w:autoSpaceDE w:val="0"/>
      <w:autoSpaceDN w:val="0"/>
      <w:adjustRightInd w:val="0"/>
      <w:outlineLvl w:val="2"/>
    </w:pPr>
    <w:rPr>
      <w:rFonts w:cs="Times New Roman"/>
      <w:b/>
      <w:bCs/>
      <w:szCs w:val="22"/>
    </w:rPr>
  </w:style>
  <w:style w:type="paragraph" w:styleId="Ttulo4">
    <w:name w:val="heading 4"/>
    <w:basedOn w:val="Normal"/>
    <w:next w:val="Normal"/>
    <w:qFormat/>
    <w:pPr>
      <w:keepNext/>
      <w:autoSpaceDE w:val="0"/>
      <w:autoSpaceDN w:val="0"/>
      <w:adjustRightInd w:val="0"/>
      <w:outlineLvl w:val="3"/>
    </w:pPr>
    <w:rPr>
      <w:rFonts w:cs="Times New Roman"/>
      <w:szCs w:val="20"/>
      <w:u w:val="single"/>
    </w:rPr>
  </w:style>
  <w:style w:type="paragraph" w:styleId="Ttulo5">
    <w:name w:val="heading 5"/>
    <w:basedOn w:val="Normal"/>
    <w:next w:val="Normal"/>
    <w:qFormat/>
    <w:pPr>
      <w:keepNext/>
      <w:jc w:val="both"/>
      <w:outlineLvl w:val="4"/>
    </w:pPr>
    <w:rPr>
      <w:b/>
      <w:bCs/>
      <w:smallCaps/>
      <w:lang w:val="es-MX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Sangradetextonormal">
    <w:name w:val="Body Text Indent"/>
    <w:basedOn w:val="Normal"/>
    <w:pPr>
      <w:ind w:left="360"/>
    </w:pPr>
    <w:rPr>
      <w:rFonts w:ascii="Tahoma" w:hAnsi="Tahoma"/>
      <w:b/>
      <w:bCs/>
      <w:sz w:val="20"/>
    </w:rPr>
  </w:style>
  <w:style w:type="paragraph" w:styleId="Encabezado">
    <w:name w:val="header"/>
    <w:basedOn w:val="Normal"/>
    <w:link w:val="EncabezadoCar"/>
    <w:pPr>
      <w:tabs>
        <w:tab w:val="center" w:pos="4419"/>
        <w:tab w:val="right" w:pos="8838"/>
      </w:tabs>
    </w:pPr>
  </w:style>
  <w:style w:type="paragraph" w:styleId="Piedepgina">
    <w:name w:val="footer"/>
    <w:basedOn w:val="Normal"/>
    <w:pPr>
      <w:tabs>
        <w:tab w:val="center" w:pos="4419"/>
        <w:tab w:val="right" w:pos="8838"/>
      </w:tabs>
    </w:pPr>
  </w:style>
  <w:style w:type="character" w:styleId="Nmerodepgina">
    <w:name w:val="page number"/>
    <w:basedOn w:val="Fuentedeprrafopredeter"/>
  </w:style>
  <w:style w:type="character" w:styleId="Hipervnculo">
    <w:name w:val="Hyperlink"/>
    <w:uiPriority w:val="99"/>
    <w:rPr>
      <w:color w:val="0000FF"/>
      <w:u w:val="single"/>
    </w:rPr>
  </w:style>
  <w:style w:type="character" w:styleId="Hipervnculovisitado">
    <w:name w:val="FollowedHyperlink"/>
    <w:rPr>
      <w:color w:val="800080"/>
      <w:u w:val="single"/>
    </w:rPr>
  </w:style>
  <w:style w:type="paragraph" w:styleId="NormalWeb">
    <w:name w:val="Normal (Web)"/>
    <w:basedOn w:val="Normal"/>
    <w:pPr>
      <w:spacing w:before="100" w:beforeAutospacing="1" w:after="100" w:afterAutospacing="1"/>
    </w:pPr>
    <w:rPr>
      <w:rFonts w:ascii="Times New Roman" w:hAnsi="Times New Roman" w:cs="Times New Roman"/>
      <w:sz w:val="24"/>
      <w:szCs w:val="24"/>
    </w:rPr>
  </w:style>
  <w:style w:type="paragraph" w:styleId="Textodeglobo">
    <w:name w:val="Balloon Text"/>
    <w:basedOn w:val="Normal"/>
    <w:semiHidden/>
    <w:rPr>
      <w:rFonts w:ascii="Tahoma" w:hAnsi="Tahoma"/>
    </w:rPr>
  </w:style>
  <w:style w:type="paragraph" w:styleId="HTMLconformatoprevio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paragraph" w:styleId="Textoindependiente">
    <w:name w:val="Body Text"/>
    <w:basedOn w:val="Normal"/>
    <w:rPr>
      <w:rFonts w:ascii="Courier New" w:hAnsi="Courier New" w:cs="Courier New"/>
      <w:sz w:val="20"/>
      <w:szCs w:val="20"/>
    </w:rPr>
  </w:style>
  <w:style w:type="paragraph" w:styleId="Textoindependiente2">
    <w:name w:val="Body Text 2"/>
    <w:basedOn w:val="Normal"/>
    <w:pPr>
      <w:jc w:val="both"/>
    </w:pPr>
    <w:rPr>
      <w:rFonts w:cs="Courier New"/>
      <w:szCs w:val="20"/>
    </w:rPr>
  </w:style>
  <w:style w:type="paragraph" w:styleId="Textoindependiente3">
    <w:name w:val="Body Text 3"/>
    <w:basedOn w:val="Normal"/>
    <w:pPr>
      <w:jc w:val="center"/>
    </w:pPr>
    <w:rPr>
      <w:lang w:val="es-MX"/>
    </w:rPr>
  </w:style>
  <w:style w:type="paragraph" w:customStyle="1" w:styleId="TtulodeTDC">
    <w:name w:val="Título de TDC"/>
    <w:basedOn w:val="Ttulo1"/>
    <w:next w:val="Normal"/>
    <w:uiPriority w:val="39"/>
    <w:unhideWhenUsed/>
    <w:qFormat/>
    <w:rsid w:val="002B0EEE"/>
    <w:pPr>
      <w:keepLines/>
      <w:spacing w:before="240" w:line="259" w:lineRule="auto"/>
      <w:jc w:val="left"/>
      <w:outlineLvl w:val="9"/>
    </w:pPr>
    <w:rPr>
      <w:rFonts w:ascii="Calibri Light" w:hAnsi="Calibri Light" w:cs="Times New Roman"/>
      <w:b w:val="0"/>
      <w:smallCaps w:val="0"/>
      <w:color w:val="2E74B5"/>
      <w:spacing w:val="0"/>
      <w:sz w:val="32"/>
      <w:szCs w:val="32"/>
      <w:lang w:val="es-AR" w:eastAsia="es-AR"/>
    </w:rPr>
  </w:style>
  <w:style w:type="paragraph" w:styleId="TDC1">
    <w:name w:val="toc 1"/>
    <w:basedOn w:val="Normal"/>
    <w:next w:val="Normal"/>
    <w:autoRedefine/>
    <w:uiPriority w:val="39"/>
    <w:rsid w:val="002B0EEE"/>
  </w:style>
  <w:style w:type="paragraph" w:styleId="TDC2">
    <w:name w:val="toc 2"/>
    <w:basedOn w:val="Normal"/>
    <w:next w:val="Normal"/>
    <w:autoRedefine/>
    <w:uiPriority w:val="39"/>
    <w:rsid w:val="002B0EEE"/>
    <w:pPr>
      <w:ind w:left="160"/>
    </w:pPr>
  </w:style>
  <w:style w:type="table" w:styleId="Tablaconcuadrcula">
    <w:name w:val="Table Grid"/>
    <w:basedOn w:val="Tablanormal"/>
    <w:uiPriority w:val="59"/>
    <w:rsid w:val="008459E2"/>
    <w:rPr>
      <w:rFonts w:ascii="Calibri" w:hAnsi="Calibri"/>
      <w:sz w:val="22"/>
      <w:szCs w:val="22"/>
      <w:lang w:val="es-ES" w:eastAsia="es-ES"/>
    </w:rPr>
    <w:tblPr>
      <w:tblInd w:w="0" w:type="nil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paragraph" w:customStyle="1" w:styleId="EstiloTtulo1CuerpoCalibri11pto">
    <w:name w:val="Estilo Título 1 + +Cuerpo (Calibri) 11 pto"/>
    <w:basedOn w:val="Ttulo1"/>
    <w:rsid w:val="008459E2"/>
    <w:rPr>
      <w:bCs/>
    </w:rPr>
  </w:style>
  <w:style w:type="paragraph" w:customStyle="1" w:styleId="EstiloTtulo2CuerpoCalibri11pto">
    <w:name w:val="Estilo Título 2 + +Cuerpo (Calibri) 11 pto"/>
    <w:basedOn w:val="Ttulo2"/>
    <w:rsid w:val="008459E2"/>
  </w:style>
  <w:style w:type="paragraph" w:styleId="Ttulo">
    <w:name w:val="Title"/>
    <w:basedOn w:val="Normal"/>
    <w:next w:val="Normal"/>
    <w:link w:val="TtuloCar"/>
    <w:qFormat/>
    <w:rsid w:val="008459E2"/>
    <w:pPr>
      <w:spacing w:before="240" w:after="60"/>
      <w:jc w:val="center"/>
      <w:outlineLvl w:val="0"/>
    </w:pPr>
    <w:rPr>
      <w:rFonts w:ascii="Calibri Light" w:hAnsi="Calibri Light" w:cs="Times New Roman"/>
      <w:b/>
      <w:bCs/>
      <w:kern w:val="28"/>
      <w:sz w:val="32"/>
      <w:szCs w:val="32"/>
    </w:rPr>
  </w:style>
  <w:style w:type="character" w:customStyle="1" w:styleId="TtuloCar">
    <w:name w:val="Título Car"/>
    <w:link w:val="Ttulo"/>
    <w:rsid w:val="008459E2"/>
    <w:rPr>
      <w:rFonts w:ascii="Calibri Light" w:eastAsia="Times New Roman" w:hAnsi="Calibri Light" w:cs="Times New Roman"/>
      <w:b/>
      <w:bCs/>
      <w:kern w:val="28"/>
      <w:sz w:val="32"/>
      <w:szCs w:val="32"/>
      <w:lang w:val="es-ES" w:eastAsia="es-ES"/>
    </w:rPr>
  </w:style>
  <w:style w:type="paragraph" w:customStyle="1" w:styleId="Casodeuso">
    <w:name w:val="Caso de uso"/>
    <w:basedOn w:val="Encabezado"/>
    <w:rsid w:val="00DC5095"/>
    <w:pPr>
      <w:tabs>
        <w:tab w:val="clear" w:pos="4419"/>
        <w:tab w:val="clear" w:pos="8838"/>
      </w:tabs>
    </w:pPr>
    <w:rPr>
      <w:rFonts w:ascii="Verdana" w:hAnsi="Verdana" w:cs="TimesNewRoman"/>
      <w:bCs/>
      <w:i/>
      <w:iCs/>
      <w:color w:val="3366FF"/>
      <w:sz w:val="16"/>
      <w:lang w:val="es-MX"/>
    </w:rPr>
  </w:style>
  <w:style w:type="paragraph" w:styleId="Prrafodelista">
    <w:name w:val="List Paragraph"/>
    <w:basedOn w:val="Normal"/>
    <w:uiPriority w:val="34"/>
    <w:qFormat/>
    <w:rsid w:val="00BA66A2"/>
    <w:pPr>
      <w:ind w:left="720"/>
      <w:contextualSpacing/>
    </w:pPr>
  </w:style>
  <w:style w:type="character" w:customStyle="1" w:styleId="EncabezadoCar">
    <w:name w:val="Encabezado Car"/>
    <w:basedOn w:val="Fuentedeprrafopredeter"/>
    <w:link w:val="Encabezado"/>
    <w:rsid w:val="00F408F2"/>
    <w:rPr>
      <w:rFonts w:ascii="Calibri" w:hAnsi="Calibri" w:cs="Tahoma"/>
      <w:sz w:val="22"/>
      <w:szCs w:val="16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3502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gux\Desktop\Proyecto%20DAS\Requisitos\01-An&#225;lisis%20de%20Requerimientos.dotx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F82DC5B-4E9E-48BD-97C7-58C455C89CF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01-Análisis de Requerimientos.dotx</Template>
  <TotalTime>0</TotalTime>
  <Pages>18</Pages>
  <Words>4016</Words>
  <Characters>22088</Characters>
  <Application>Microsoft Office Word</Application>
  <DocSecurity>0</DocSecurity>
  <Lines>184</Lines>
  <Paragraphs>52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 BLAS PASCAL</vt:lpstr>
    </vt:vector>
  </TitlesOfParts>
  <Company>Universidad Blas Pascal</Company>
  <LinksUpToDate>false</LinksUpToDate>
  <CharactersWithSpaces>26052</CharactersWithSpaces>
  <SharedDoc>false</SharedDoc>
  <HLinks>
    <vt:vector size="42" baseType="variant">
      <vt:variant>
        <vt:i4>1769521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_Toc402815618</vt:lpwstr>
      </vt:variant>
      <vt:variant>
        <vt:i4>1769521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_Toc402815617</vt:lpwstr>
      </vt:variant>
      <vt:variant>
        <vt:i4>1769521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_Toc402815616</vt:lpwstr>
      </vt:variant>
      <vt:variant>
        <vt:i4>1769521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_Toc402815615</vt:lpwstr>
      </vt:variant>
      <vt:variant>
        <vt:i4>1769521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_Toc402815614</vt:lpwstr>
      </vt:variant>
      <vt:variant>
        <vt:i4>1769521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_Toc402815613</vt:lpwstr>
      </vt:variant>
      <vt:variant>
        <vt:i4>1769521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_Toc402815612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 BLAS PASCAL</dc:title>
  <dc:subject/>
  <dc:creator>Usuario de Windows</dc:creator>
  <cp:keywords/>
  <dc:description/>
  <cp:lastModifiedBy>Usuario de Windows</cp:lastModifiedBy>
  <cp:revision>2</cp:revision>
  <cp:lastPrinted>2007-09-24T02:51:00Z</cp:lastPrinted>
  <dcterms:created xsi:type="dcterms:W3CDTF">2024-12-04T01:47:00Z</dcterms:created>
  <dcterms:modified xsi:type="dcterms:W3CDTF">2024-12-04T01:47:00Z</dcterms:modified>
</cp:coreProperties>
</file>