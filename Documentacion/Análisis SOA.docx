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pacing w:val="20"/>
          <w:sz w:val="22"/>
          <w:szCs w:val="22"/>
        </w:rPr>
      </w:pPr>
      <w:r w:rsidRPr="00D36C91">
        <w:rPr>
          <w:rFonts w:ascii="Calibri" w:hAnsi="Calibri" w:cs="Calibri"/>
          <w:bCs w:val="0"/>
          <w:smallCaps/>
          <w:spacing w:val="20"/>
          <w:sz w:val="22"/>
          <w:szCs w:val="22"/>
        </w:rPr>
        <w:t>Control de Cambios</w:t>
      </w:r>
    </w:p>
    <w:p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6"/>
        <w:gridCol w:w="765"/>
        <w:gridCol w:w="3899"/>
        <w:gridCol w:w="1954"/>
        <w:gridCol w:w="1953"/>
      </w:tblGrid>
      <w:tr w:rsidR="00150FAD" w:rsidRPr="00D36C91" w:rsidTr="0072610C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Pr="00D36C91" w:rsidRDefault="00150FAD" w:rsidP="009B5B17">
            <w:pPr>
              <w:jc w:val="center"/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Pr="00D36C91" w:rsidRDefault="00150FAD" w:rsidP="0072610C">
            <w:pPr>
              <w:rPr>
                <w:rFonts w:cs="Calibri"/>
                <w:smallCaps/>
                <w:sz w:val="20"/>
                <w:szCs w:val="20"/>
              </w:rPr>
            </w:pPr>
            <w:r w:rsidRPr="00D36C91">
              <w:rPr>
                <w:rFonts w:cs="Calibri"/>
                <w:smallCaps/>
                <w:sz w:val="20"/>
                <w:szCs w:val="20"/>
              </w:rPr>
              <w:t>Aprobó</w:t>
            </w:r>
          </w:p>
        </w:tc>
      </w:tr>
      <w:tr w:rsidR="00150FAD" w:rsidRPr="00D36C91" w:rsidTr="0072610C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Pr="00D36C91" w:rsidRDefault="00F1028F" w:rsidP="009B5B17">
            <w:pPr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25/04/2023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Pr="00D36C91" w:rsidRDefault="00F1028F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Pr="00D36C91" w:rsidRDefault="00F1028F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Creación del documento. Se agregan los procesos de negocio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Pr="00D36C91" w:rsidRDefault="00F1028F" w:rsidP="0072610C">
            <w:pPr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Arias Agustín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0FAD" w:rsidRPr="00D36C91" w:rsidRDefault="00150FAD" w:rsidP="0072610C">
            <w:pPr>
              <w:rPr>
                <w:rFonts w:cs="Calibri"/>
                <w:sz w:val="20"/>
                <w:szCs w:val="20"/>
              </w:rPr>
            </w:pPr>
          </w:p>
        </w:tc>
      </w:tr>
    </w:tbl>
    <w:p w:rsidR="00150FAD" w:rsidRPr="00D36C91" w:rsidRDefault="00150FAD" w:rsidP="00150FAD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p w:rsidR="00150FAD" w:rsidRPr="00D36C91" w:rsidRDefault="00150FAD" w:rsidP="00116E8B">
      <w:pPr>
        <w:rPr>
          <w:rFonts w:cs="Calibri"/>
          <w:b/>
          <w:smallCaps/>
          <w:szCs w:val="22"/>
          <w:u w:val="single"/>
        </w:rPr>
      </w:pPr>
    </w:p>
    <w:p w:rsidR="00150FAD" w:rsidRPr="00D36C91" w:rsidRDefault="00150FAD" w:rsidP="00150FAD">
      <w:pPr>
        <w:rPr>
          <w:rFonts w:cs="Calibri"/>
          <w:szCs w:val="22"/>
        </w:rPr>
      </w:pPr>
    </w:p>
    <w:p w:rsidR="00150FAD" w:rsidRPr="00D36C91" w:rsidRDefault="00150FAD" w:rsidP="00150FAD">
      <w:pPr>
        <w:rPr>
          <w:rFonts w:cs="Calibri"/>
          <w:szCs w:val="22"/>
        </w:rPr>
      </w:pPr>
    </w:p>
    <w:p w:rsidR="00150FAD" w:rsidRPr="00D36C91" w:rsidRDefault="00150FAD" w:rsidP="00150FAD">
      <w:pPr>
        <w:rPr>
          <w:rFonts w:cs="Calibri"/>
          <w:szCs w:val="22"/>
        </w:rPr>
      </w:pPr>
    </w:p>
    <w:p w:rsidR="00150FAD" w:rsidRPr="00D36C91" w:rsidRDefault="00150FAD" w:rsidP="00150FAD">
      <w:pPr>
        <w:rPr>
          <w:rFonts w:cs="Calibri"/>
          <w:szCs w:val="22"/>
        </w:rPr>
      </w:pPr>
    </w:p>
    <w:p w:rsidR="00150FAD" w:rsidRPr="00D36C91" w:rsidRDefault="00150FAD" w:rsidP="00150FAD">
      <w:pPr>
        <w:rPr>
          <w:rFonts w:cs="Calibri"/>
          <w:szCs w:val="22"/>
        </w:rPr>
      </w:pPr>
    </w:p>
    <w:p w:rsidR="00150FAD" w:rsidRPr="00D36C91" w:rsidRDefault="00150FAD" w:rsidP="00150FAD">
      <w:pPr>
        <w:rPr>
          <w:rFonts w:cs="Calibri"/>
          <w:szCs w:val="22"/>
        </w:rPr>
      </w:pPr>
    </w:p>
    <w:p w:rsidR="00150FAD" w:rsidRPr="00D36C91" w:rsidRDefault="00150FAD" w:rsidP="00150FAD">
      <w:pPr>
        <w:rPr>
          <w:rFonts w:cs="Calibri"/>
          <w:szCs w:val="22"/>
        </w:rPr>
      </w:pPr>
    </w:p>
    <w:p w:rsidR="00150FAD" w:rsidRPr="00D36C91" w:rsidRDefault="00150FAD" w:rsidP="00150FAD">
      <w:pPr>
        <w:rPr>
          <w:rFonts w:cs="Calibri"/>
          <w:szCs w:val="22"/>
        </w:rPr>
      </w:pPr>
    </w:p>
    <w:p w:rsidR="00150FAD" w:rsidRPr="00D36C91" w:rsidRDefault="00150FAD" w:rsidP="00150FAD">
      <w:pPr>
        <w:rPr>
          <w:rFonts w:cs="Calibri"/>
          <w:szCs w:val="22"/>
        </w:rPr>
      </w:pPr>
    </w:p>
    <w:p w:rsidR="00150FAD" w:rsidRPr="00D36C91" w:rsidRDefault="00150FAD" w:rsidP="00150FAD">
      <w:pPr>
        <w:rPr>
          <w:rFonts w:cs="Calibri"/>
          <w:szCs w:val="22"/>
        </w:rPr>
      </w:pPr>
    </w:p>
    <w:p w:rsidR="00150FAD" w:rsidRPr="00D36C91" w:rsidRDefault="00150FAD" w:rsidP="00150FAD">
      <w:pPr>
        <w:rPr>
          <w:rFonts w:cs="Calibri"/>
          <w:szCs w:val="22"/>
        </w:rPr>
      </w:pPr>
    </w:p>
    <w:p w:rsidR="00150FAD" w:rsidRPr="00D36C91" w:rsidRDefault="00150FAD" w:rsidP="00150FAD">
      <w:pPr>
        <w:rPr>
          <w:rFonts w:cs="Calibri"/>
          <w:szCs w:val="22"/>
        </w:rPr>
      </w:pPr>
    </w:p>
    <w:p w:rsidR="00150FAD" w:rsidRPr="00D36C91" w:rsidRDefault="00150FAD" w:rsidP="00150FAD">
      <w:pPr>
        <w:rPr>
          <w:rFonts w:cs="Calibri"/>
          <w:szCs w:val="22"/>
        </w:rPr>
      </w:pPr>
    </w:p>
    <w:p w:rsidR="00150FAD" w:rsidRPr="00D36C91" w:rsidRDefault="00150FAD" w:rsidP="00150FAD">
      <w:pPr>
        <w:rPr>
          <w:rFonts w:cs="Calibri"/>
          <w:szCs w:val="22"/>
        </w:rPr>
      </w:pPr>
    </w:p>
    <w:p w:rsidR="00150FAD" w:rsidRPr="00D36C91" w:rsidRDefault="00150FAD" w:rsidP="00150FAD">
      <w:pPr>
        <w:rPr>
          <w:rFonts w:cs="Calibri"/>
          <w:szCs w:val="22"/>
        </w:rPr>
      </w:pPr>
    </w:p>
    <w:p w:rsidR="00150FAD" w:rsidRPr="00D36C91" w:rsidRDefault="00150FAD" w:rsidP="00150FAD">
      <w:pPr>
        <w:rPr>
          <w:rFonts w:cs="Calibri"/>
          <w:szCs w:val="22"/>
        </w:rPr>
      </w:pPr>
    </w:p>
    <w:p w:rsidR="00150FAD" w:rsidRPr="00D36C91" w:rsidRDefault="00150FAD" w:rsidP="00150FAD">
      <w:pPr>
        <w:rPr>
          <w:rFonts w:cs="Calibri"/>
          <w:szCs w:val="22"/>
        </w:rPr>
      </w:pPr>
    </w:p>
    <w:p w:rsidR="00150FAD" w:rsidRPr="00D36C91" w:rsidRDefault="00150FAD" w:rsidP="00150FAD">
      <w:pPr>
        <w:rPr>
          <w:rFonts w:cs="Calibri"/>
          <w:szCs w:val="22"/>
        </w:rPr>
      </w:pPr>
    </w:p>
    <w:p w:rsidR="00150FAD" w:rsidRPr="00D36C91" w:rsidRDefault="00150FAD" w:rsidP="00150FAD">
      <w:pPr>
        <w:rPr>
          <w:rFonts w:cs="Calibri"/>
          <w:szCs w:val="22"/>
        </w:rPr>
      </w:pPr>
    </w:p>
    <w:p w:rsidR="00150FAD" w:rsidRPr="00D36C91" w:rsidRDefault="00150FAD" w:rsidP="00150FAD">
      <w:pPr>
        <w:rPr>
          <w:rFonts w:cs="Calibri"/>
          <w:szCs w:val="22"/>
        </w:rPr>
      </w:pPr>
    </w:p>
    <w:p w:rsidR="00150FAD" w:rsidRPr="00D36C91" w:rsidRDefault="00150FAD" w:rsidP="00116E8B">
      <w:pPr>
        <w:rPr>
          <w:rFonts w:cs="Calibri"/>
          <w:szCs w:val="22"/>
        </w:rPr>
      </w:pPr>
    </w:p>
    <w:p w:rsidR="00150FAD" w:rsidRPr="00D36C91" w:rsidRDefault="00150FAD" w:rsidP="00150FAD">
      <w:pPr>
        <w:jc w:val="center"/>
        <w:rPr>
          <w:rFonts w:cs="Calibri"/>
          <w:szCs w:val="22"/>
        </w:rPr>
      </w:pPr>
    </w:p>
    <w:p w:rsidR="00230C31" w:rsidRDefault="00230C31" w:rsidP="00865D7D">
      <w:pPr>
        <w:jc w:val="center"/>
      </w:pPr>
    </w:p>
    <w:p w:rsidR="00230C31" w:rsidRDefault="00230C31" w:rsidP="00865D7D">
      <w:pPr>
        <w:jc w:val="center"/>
      </w:pPr>
    </w:p>
    <w:p w:rsidR="00230C31" w:rsidRDefault="00230C31" w:rsidP="00865D7D">
      <w:pPr>
        <w:jc w:val="center"/>
      </w:pPr>
    </w:p>
    <w:p w:rsidR="00230C31" w:rsidRDefault="00230C31" w:rsidP="00230C31">
      <w:pPr>
        <w:tabs>
          <w:tab w:val="left" w:pos="5445"/>
        </w:tabs>
      </w:pPr>
      <w:r>
        <w:tab/>
      </w:r>
    </w:p>
    <w:p w:rsidR="00150FAD" w:rsidRPr="00865D7D" w:rsidRDefault="00150FAD" w:rsidP="00865D7D">
      <w:pPr>
        <w:jc w:val="center"/>
        <w:rPr>
          <w:b/>
          <w:sz w:val="32"/>
          <w:szCs w:val="32"/>
        </w:rPr>
      </w:pPr>
      <w:r w:rsidRPr="00230C31">
        <w:br w:type="page"/>
      </w:r>
      <w:r w:rsidRPr="00865D7D">
        <w:rPr>
          <w:b/>
          <w:sz w:val="32"/>
          <w:szCs w:val="32"/>
        </w:rPr>
        <w:lastRenderedPageBreak/>
        <w:t>Tabla de Contenidos</w:t>
      </w:r>
    </w:p>
    <w:p w:rsidR="00913D89" w:rsidRPr="00D36C91" w:rsidRDefault="00913D89" w:rsidP="00913D89">
      <w:pPr>
        <w:pStyle w:val="Ttulo1"/>
        <w:rPr>
          <w:rFonts w:cs="Calibri"/>
          <w:sz w:val="22"/>
          <w:szCs w:val="22"/>
        </w:rPr>
      </w:pPr>
    </w:p>
    <w:p w:rsidR="00865D7D" w:rsidRPr="00D36C91" w:rsidRDefault="00913D89">
      <w:pPr>
        <w:pStyle w:val="TDC1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r w:rsidRPr="00D36C91">
        <w:rPr>
          <w:rFonts w:cs="Calibri"/>
          <w:szCs w:val="22"/>
        </w:rPr>
        <w:fldChar w:fldCharType="begin"/>
      </w:r>
      <w:r w:rsidRPr="00D36C91">
        <w:rPr>
          <w:rFonts w:cs="Calibri"/>
          <w:szCs w:val="22"/>
        </w:rPr>
        <w:instrText xml:space="preserve"> TOC \o "1-3" \h \z \u </w:instrText>
      </w:r>
      <w:r w:rsidRPr="00D36C91">
        <w:rPr>
          <w:rFonts w:cs="Calibri"/>
          <w:szCs w:val="22"/>
        </w:rPr>
        <w:fldChar w:fldCharType="separate"/>
      </w:r>
      <w:hyperlink w:anchor="_Toc497908542" w:history="1">
        <w:r w:rsidR="00865D7D" w:rsidRPr="008115F7">
          <w:rPr>
            <w:rStyle w:val="Hipervnculo"/>
            <w:noProof/>
          </w:rPr>
          <w:t>Introducción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_Toc497908542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F1028F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:rsidR="00865D7D" w:rsidRPr="00D36C91" w:rsidRDefault="00B83BEC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8543" w:history="1">
        <w:r w:rsidR="00865D7D" w:rsidRPr="008115F7">
          <w:rPr>
            <w:rStyle w:val="Hipervnculo"/>
            <w:noProof/>
          </w:rPr>
          <w:t>Objetivos del Documento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_Toc497908543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F1028F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:rsidR="00865D7D" w:rsidRPr="00D36C91" w:rsidRDefault="00B83BEC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8544" w:history="1">
        <w:r w:rsidR="00865D7D" w:rsidRPr="008115F7">
          <w:rPr>
            <w:rStyle w:val="Hipervnculo"/>
            <w:noProof/>
          </w:rPr>
          <w:t>Definiciones y Abreviaturas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_Toc497908544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F1028F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:rsidR="00865D7D" w:rsidRPr="00D36C91" w:rsidRDefault="00B83BEC">
      <w:pPr>
        <w:pStyle w:val="TDC1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8545" w:history="1">
        <w:r w:rsidR="00865D7D" w:rsidRPr="008115F7">
          <w:rPr>
            <w:rStyle w:val="Hipervnculo"/>
            <w:noProof/>
          </w:rPr>
          <w:t>Procesos de Negocio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_Toc497908545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F1028F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:rsidR="00865D7D" w:rsidRPr="00D36C91" w:rsidRDefault="00B83BEC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8546" w:history="1">
        <w:r w:rsidR="00865D7D" w:rsidRPr="008115F7">
          <w:rPr>
            <w:rStyle w:val="Hipervnculo"/>
            <w:noProof/>
          </w:rPr>
          <w:t>Proceso de Negocio N°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_Toc497908546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F1028F">
          <w:rPr>
            <w:noProof/>
            <w:webHidden/>
          </w:rPr>
          <w:t>3</w:t>
        </w:r>
        <w:r w:rsidR="00865D7D">
          <w:rPr>
            <w:noProof/>
            <w:webHidden/>
          </w:rPr>
          <w:fldChar w:fldCharType="end"/>
        </w:r>
      </w:hyperlink>
    </w:p>
    <w:p w:rsidR="00865D7D" w:rsidRPr="00D36C91" w:rsidRDefault="00B83BEC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497908547" w:history="1">
        <w:r w:rsidR="00865D7D" w:rsidRPr="008115F7">
          <w:rPr>
            <w:rStyle w:val="Hipervnculo"/>
            <w:noProof/>
          </w:rPr>
          <w:t>Proceso de Negocio N°</w:t>
        </w:r>
        <w:r w:rsidR="00865D7D">
          <w:rPr>
            <w:noProof/>
            <w:webHidden/>
          </w:rPr>
          <w:tab/>
        </w:r>
        <w:r w:rsidR="00865D7D">
          <w:rPr>
            <w:noProof/>
            <w:webHidden/>
          </w:rPr>
          <w:fldChar w:fldCharType="begin"/>
        </w:r>
        <w:r w:rsidR="00865D7D">
          <w:rPr>
            <w:noProof/>
            <w:webHidden/>
          </w:rPr>
          <w:instrText xml:space="preserve"> PAGEREF _Toc497908547 \h </w:instrText>
        </w:r>
        <w:r w:rsidR="00865D7D">
          <w:rPr>
            <w:noProof/>
            <w:webHidden/>
          </w:rPr>
        </w:r>
        <w:r w:rsidR="00865D7D">
          <w:rPr>
            <w:noProof/>
            <w:webHidden/>
          </w:rPr>
          <w:fldChar w:fldCharType="separate"/>
        </w:r>
        <w:r w:rsidR="00F1028F">
          <w:rPr>
            <w:noProof/>
            <w:webHidden/>
          </w:rPr>
          <w:t>4</w:t>
        </w:r>
        <w:r w:rsidR="00865D7D">
          <w:rPr>
            <w:noProof/>
            <w:webHidden/>
          </w:rPr>
          <w:fldChar w:fldCharType="end"/>
        </w:r>
      </w:hyperlink>
    </w:p>
    <w:p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b/>
          <w:bCs/>
          <w:szCs w:val="22"/>
        </w:rPr>
        <w:fldChar w:fldCharType="end"/>
      </w:r>
    </w:p>
    <w:p w:rsidR="00767FDC" w:rsidRDefault="00150FAD" w:rsidP="00767FDC">
      <w:pPr>
        <w:pStyle w:val="Ttulo1"/>
      </w:pPr>
      <w:r w:rsidRPr="00865D7D">
        <w:br w:type="page"/>
      </w:r>
      <w:bookmarkStart w:id="0" w:name="_Toc497908542"/>
      <w:r w:rsidR="00913D89" w:rsidRPr="00865D7D">
        <w:lastRenderedPageBreak/>
        <w:t>Introducción</w:t>
      </w:r>
      <w:bookmarkEnd w:id="0"/>
    </w:p>
    <w:p w:rsidR="00767FDC" w:rsidRDefault="00767FDC" w:rsidP="00767FDC"/>
    <w:p w:rsidR="00767FDC" w:rsidRPr="00767FDC" w:rsidRDefault="00767FDC" w:rsidP="00767FDC">
      <w:r>
        <w:t>El fin de este documento es presentar los diagramas de SOA (Arquitectura Orientada a Servicios) del proyecto. Con el propósito de facilitar la comprensión y la implementación de la arquitectura del sistema.</w:t>
      </w:r>
    </w:p>
    <w:p w:rsidR="00913D89" w:rsidRPr="00D36C91" w:rsidRDefault="00913D89" w:rsidP="00116E8B">
      <w:pPr>
        <w:rPr>
          <w:rFonts w:cs="Calibri"/>
          <w:szCs w:val="22"/>
        </w:rPr>
      </w:pPr>
    </w:p>
    <w:p w:rsidR="00767FDC" w:rsidRDefault="00913D89" w:rsidP="00767FDC">
      <w:pPr>
        <w:pStyle w:val="Ttulo2"/>
      </w:pPr>
      <w:bookmarkStart w:id="1" w:name="_Toc497908543"/>
      <w:r w:rsidRPr="00865D7D">
        <w:t>Objetivos del Documento</w:t>
      </w:r>
      <w:bookmarkEnd w:id="1"/>
    </w:p>
    <w:p w:rsidR="00E1542B" w:rsidRDefault="00E1542B" w:rsidP="00E1542B"/>
    <w:p w:rsidR="00E1542B" w:rsidRDefault="00E1542B" w:rsidP="00E1542B">
      <w:r>
        <w:t xml:space="preserve">Los objetivos del documento son los </w:t>
      </w:r>
      <w:r w:rsidR="00073655">
        <w:t>siguientes:</w:t>
      </w:r>
      <w:r>
        <w:t xml:space="preserve"> </w:t>
      </w:r>
    </w:p>
    <w:p w:rsidR="00E1542B" w:rsidRDefault="00E1542B" w:rsidP="00E1542B">
      <w:pPr>
        <w:pStyle w:val="Prrafodelista"/>
        <w:numPr>
          <w:ilvl w:val="0"/>
          <w:numId w:val="30"/>
        </w:numPr>
      </w:pPr>
      <w:r>
        <w:t>Mostrar los diagramas de arquitectura SOA para facilitar la comprensión del sistema.</w:t>
      </w:r>
    </w:p>
    <w:p w:rsidR="00913D89" w:rsidRPr="00073655" w:rsidRDefault="00073655" w:rsidP="00116E8B">
      <w:pPr>
        <w:pStyle w:val="Prrafodelista"/>
        <w:numPr>
          <w:ilvl w:val="0"/>
          <w:numId w:val="30"/>
        </w:numPr>
      </w:pPr>
      <w:r>
        <w:t>Describir la interacción de los servicios implementados en la arquitectura SOA.</w:t>
      </w:r>
    </w:p>
    <w:p w:rsidR="00913D89" w:rsidRPr="00D36C91" w:rsidRDefault="00913D89" w:rsidP="00116E8B">
      <w:pPr>
        <w:rPr>
          <w:rFonts w:cs="Calibri"/>
          <w:szCs w:val="22"/>
        </w:rPr>
      </w:pPr>
    </w:p>
    <w:p w:rsidR="00913D89" w:rsidRDefault="00913D89" w:rsidP="00865D7D">
      <w:pPr>
        <w:pStyle w:val="Ttulo2"/>
      </w:pPr>
      <w:bookmarkStart w:id="2" w:name="_Toc497908544"/>
      <w:r w:rsidRPr="00865D7D">
        <w:t>Definiciones y Abreviaturas</w:t>
      </w:r>
      <w:bookmarkEnd w:id="2"/>
    </w:p>
    <w:p w:rsidR="00073655" w:rsidRDefault="00073655" w:rsidP="00073655">
      <w:pPr>
        <w:pStyle w:val="Prrafodelista"/>
        <w:numPr>
          <w:ilvl w:val="0"/>
          <w:numId w:val="31"/>
        </w:numPr>
      </w:pPr>
      <w:r>
        <w:t>SOA: Arquitectura Orientada a Servicios</w:t>
      </w:r>
    </w:p>
    <w:p w:rsidR="00073655" w:rsidRDefault="00073655" w:rsidP="00073655">
      <w:pPr>
        <w:pStyle w:val="Prrafodelista"/>
        <w:numPr>
          <w:ilvl w:val="0"/>
          <w:numId w:val="31"/>
        </w:numPr>
      </w:pPr>
      <w:r>
        <w:t>Servicio: Unidad de trabajo independiente y autónoma que se expone a través de una interfaz</w:t>
      </w:r>
    </w:p>
    <w:p w:rsidR="00913D89" w:rsidRDefault="00913D89" w:rsidP="00CD7283">
      <w:pPr>
        <w:pStyle w:val="Prrafodelista"/>
        <w:ind w:left="720"/>
      </w:pPr>
    </w:p>
    <w:p w:rsidR="00CD7283" w:rsidRDefault="00CD7283" w:rsidP="00CD7283"/>
    <w:p w:rsidR="00CD7283" w:rsidRPr="00CD7283" w:rsidRDefault="00CD7283" w:rsidP="00CD7283"/>
    <w:p w:rsidR="00913D89" w:rsidRDefault="00913D89" w:rsidP="00865D7D">
      <w:pPr>
        <w:pStyle w:val="Ttulo1"/>
      </w:pPr>
      <w:bookmarkStart w:id="3" w:name="_Toc497908545"/>
      <w:r w:rsidRPr="00865D7D">
        <w:t>Procesos de Negocio</w:t>
      </w:r>
      <w:bookmarkEnd w:id="3"/>
    </w:p>
    <w:p w:rsidR="00C071B7" w:rsidRDefault="00C071B7" w:rsidP="00C071B7"/>
    <w:p w:rsidR="00C071B7" w:rsidRDefault="00C071B7" w:rsidP="00C071B7">
      <w:r>
        <w:t>Listado:</w:t>
      </w:r>
    </w:p>
    <w:p w:rsidR="00C071B7" w:rsidRDefault="00A8400E" w:rsidP="00C071B7">
      <w:pPr>
        <w:pStyle w:val="Prrafodelista"/>
        <w:numPr>
          <w:ilvl w:val="0"/>
          <w:numId w:val="32"/>
        </w:numPr>
      </w:pPr>
      <w:r>
        <w:t>Armado del Pedido</w:t>
      </w:r>
    </w:p>
    <w:p w:rsidR="00A91079" w:rsidRDefault="00A8400E" w:rsidP="00354A61">
      <w:pPr>
        <w:pStyle w:val="Prrafodelista"/>
        <w:numPr>
          <w:ilvl w:val="0"/>
          <w:numId w:val="32"/>
        </w:numPr>
      </w:pPr>
      <w:r>
        <w:t>Registrar Pedido</w:t>
      </w:r>
    </w:p>
    <w:p w:rsidR="009C5FAA" w:rsidRDefault="009C5FAA" w:rsidP="00354A61">
      <w:pPr>
        <w:pStyle w:val="Prrafodelista"/>
        <w:numPr>
          <w:ilvl w:val="0"/>
          <w:numId w:val="32"/>
        </w:numPr>
      </w:pPr>
      <w:r>
        <w:t>Consultar Pedidos</w:t>
      </w:r>
    </w:p>
    <w:p w:rsidR="00A8400E" w:rsidRDefault="00A8400E" w:rsidP="00C071B7">
      <w:pPr>
        <w:pStyle w:val="Prrafodelista"/>
        <w:numPr>
          <w:ilvl w:val="0"/>
          <w:numId w:val="32"/>
        </w:numPr>
      </w:pPr>
      <w:r>
        <w:t>Cancelar Pedido</w:t>
      </w:r>
    </w:p>
    <w:p w:rsidR="00A8400E" w:rsidRDefault="00A8400E" w:rsidP="00C071B7">
      <w:pPr>
        <w:pStyle w:val="Prrafodelista"/>
        <w:numPr>
          <w:ilvl w:val="0"/>
          <w:numId w:val="32"/>
        </w:numPr>
      </w:pPr>
      <w:r>
        <w:t>Evaluar Pedido</w:t>
      </w:r>
    </w:p>
    <w:p w:rsidR="00C071B7" w:rsidRPr="00C071B7" w:rsidRDefault="00C071B7" w:rsidP="00C071B7">
      <w:pPr>
        <w:pStyle w:val="Prrafodelista"/>
        <w:numPr>
          <w:ilvl w:val="0"/>
          <w:numId w:val="32"/>
        </w:numPr>
      </w:pPr>
      <w:r>
        <w:t>Alta de Proveedores</w:t>
      </w:r>
    </w:p>
    <w:p w:rsidR="00913D89" w:rsidRPr="00D36C91" w:rsidRDefault="00913D89" w:rsidP="00116E8B">
      <w:pPr>
        <w:rPr>
          <w:rFonts w:cs="Calibri"/>
          <w:szCs w:val="22"/>
        </w:rPr>
      </w:pPr>
    </w:p>
    <w:p w:rsidR="00116E8B" w:rsidRPr="00865D7D" w:rsidRDefault="00116E8B" w:rsidP="00865D7D">
      <w:pPr>
        <w:pStyle w:val="Ttulo2"/>
      </w:pPr>
      <w:bookmarkStart w:id="4" w:name="_Toc497908546"/>
      <w:r w:rsidRPr="00865D7D">
        <w:t>Proceso de Negocio</w:t>
      </w:r>
      <w:r w:rsidR="00604FE1" w:rsidRPr="00865D7D">
        <w:t xml:space="preserve"> N°</w:t>
      </w:r>
      <w:bookmarkEnd w:id="4"/>
      <w:r w:rsidRPr="00865D7D">
        <w:t xml:space="preserve"> </w:t>
      </w:r>
      <w:r w:rsidR="00E87EC2">
        <w:t>1</w:t>
      </w:r>
    </w:p>
    <w:p w:rsidR="00116E8B" w:rsidRPr="00D36C91" w:rsidRDefault="00116E8B" w:rsidP="00116E8B">
      <w:pPr>
        <w:rPr>
          <w:rFonts w:cs="Calibri"/>
          <w:b/>
          <w:szCs w:val="22"/>
        </w:rPr>
      </w:pPr>
    </w:p>
    <w:p w:rsidR="00913D89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>:</w:t>
      </w:r>
      <w:r w:rsidR="00A01338">
        <w:rPr>
          <w:rFonts w:cs="Calibri"/>
          <w:szCs w:val="22"/>
        </w:rPr>
        <w:t xml:space="preserve"> </w:t>
      </w:r>
      <w:r w:rsidR="009D3C3C">
        <w:rPr>
          <w:rFonts w:cs="Calibri"/>
          <w:szCs w:val="22"/>
        </w:rPr>
        <w:t>Armado del Pedido</w:t>
      </w:r>
    </w:p>
    <w:p w:rsidR="00A01338" w:rsidRPr="00D36C91" w:rsidRDefault="00A01338" w:rsidP="00116E8B">
      <w:pPr>
        <w:rPr>
          <w:rFonts w:cs="Calibri"/>
          <w:szCs w:val="22"/>
        </w:rPr>
      </w:pPr>
    </w:p>
    <w:p w:rsidR="00913D89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A01338">
        <w:rPr>
          <w:rFonts w:cs="Calibri"/>
          <w:szCs w:val="22"/>
        </w:rPr>
        <w:t xml:space="preserve"> </w:t>
      </w:r>
      <w:r w:rsidR="00564D1D">
        <w:rPr>
          <w:rFonts w:cs="Calibri"/>
          <w:szCs w:val="22"/>
        </w:rPr>
        <w:t>Permitir realizar un pedido de productos del supermercado a los proveedores</w:t>
      </w:r>
      <w:r w:rsidR="007849CF">
        <w:rPr>
          <w:rFonts w:cs="Calibri"/>
          <w:szCs w:val="22"/>
        </w:rPr>
        <w:t xml:space="preserve"> de manera automática por el sistema.</w:t>
      </w:r>
      <w:r w:rsidR="00564D1D">
        <w:rPr>
          <w:rFonts w:cs="Calibri"/>
          <w:szCs w:val="22"/>
        </w:rPr>
        <w:t xml:space="preserve"> </w:t>
      </w:r>
    </w:p>
    <w:p w:rsidR="00564D1D" w:rsidRPr="00D36C91" w:rsidRDefault="00564D1D" w:rsidP="00116E8B">
      <w:pPr>
        <w:rPr>
          <w:rFonts w:cs="Calibri"/>
          <w:szCs w:val="22"/>
          <w:lang w:val="es-AR"/>
        </w:rPr>
      </w:pPr>
    </w:p>
    <w:p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>:</w:t>
      </w:r>
      <w:r w:rsidR="00564D1D">
        <w:rPr>
          <w:rFonts w:cs="Calibri"/>
          <w:szCs w:val="22"/>
        </w:rPr>
        <w:t xml:space="preserve"> Comienza desde que un producto del Supermercado</w:t>
      </w:r>
      <w:r w:rsidR="008A6523">
        <w:rPr>
          <w:rFonts w:cs="Calibri"/>
          <w:szCs w:val="22"/>
        </w:rPr>
        <w:t xml:space="preserve"> baja de una determinada cantidad de stock (punto de reposición) hasta que el pedido entra en el “estado pendiente”</w:t>
      </w:r>
      <w:r w:rsidR="00564D1D">
        <w:rPr>
          <w:rFonts w:cs="Calibri"/>
          <w:szCs w:val="22"/>
        </w:rPr>
        <w:t xml:space="preserve"> </w:t>
      </w:r>
      <w:r w:rsidRPr="00D36C91">
        <w:rPr>
          <w:rFonts w:cs="Calibri"/>
          <w:szCs w:val="22"/>
        </w:rPr>
        <w:t xml:space="preserve"> </w:t>
      </w:r>
    </w:p>
    <w:p w:rsidR="00913D89" w:rsidRPr="00D36C91" w:rsidRDefault="00913D89" w:rsidP="00116E8B">
      <w:pPr>
        <w:rPr>
          <w:rFonts w:cs="Calibri"/>
          <w:szCs w:val="22"/>
          <w:lang w:val="es-AR"/>
        </w:rPr>
      </w:pPr>
    </w:p>
    <w:p w:rsidR="00116E8B" w:rsidRPr="00D36C91" w:rsidRDefault="00116E8B" w:rsidP="00116E8B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816712">
        <w:rPr>
          <w:rFonts w:cs="Calibri"/>
          <w:szCs w:val="22"/>
        </w:rPr>
        <w:t xml:space="preserve"> Ver diagrama “A</w:t>
      </w:r>
      <w:r w:rsidR="00C96BF9">
        <w:rPr>
          <w:rFonts w:cs="Calibri"/>
          <w:szCs w:val="22"/>
        </w:rPr>
        <w:t>rmado del Pedido</w:t>
      </w:r>
      <w:r w:rsidR="00816712">
        <w:rPr>
          <w:rFonts w:cs="Calibri"/>
          <w:szCs w:val="22"/>
        </w:rPr>
        <w:t>”</w:t>
      </w:r>
    </w:p>
    <w:p w:rsidR="00116E8B" w:rsidRPr="00D36C91" w:rsidRDefault="00116E8B" w:rsidP="00116E8B">
      <w:pPr>
        <w:rPr>
          <w:rFonts w:cs="Calibri"/>
          <w:szCs w:val="22"/>
          <w:lang w:val="es-AR"/>
        </w:rPr>
      </w:pPr>
    </w:p>
    <w:p w:rsidR="00913D89" w:rsidRPr="00D36C91" w:rsidRDefault="00913D89" w:rsidP="00116E8B">
      <w:pPr>
        <w:rPr>
          <w:rFonts w:cs="Calibri"/>
          <w:szCs w:val="22"/>
          <w:lang w:val="es-AR"/>
        </w:rPr>
      </w:pPr>
    </w:p>
    <w:p w:rsidR="00116E8B" w:rsidRPr="00D36C91" w:rsidRDefault="00116E8B" w:rsidP="00116E8B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:rsidR="00116E8B" w:rsidRPr="00D36C91" w:rsidRDefault="00116E8B" w:rsidP="00116E8B">
      <w:pPr>
        <w:rPr>
          <w:rFonts w:cs="Calibri"/>
          <w:szCs w:val="22"/>
        </w:rPr>
      </w:pPr>
    </w:p>
    <w:p w:rsidR="00116E8B" w:rsidRPr="00D36C91" w:rsidRDefault="00116E8B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78089B">
        <w:rPr>
          <w:rFonts w:cs="Calibri"/>
          <w:szCs w:val="22"/>
        </w:rPr>
        <w:t>S1</w:t>
      </w:r>
    </w:p>
    <w:p w:rsidR="00116E8B" w:rsidRPr="00D36C91" w:rsidRDefault="00116E8B" w:rsidP="00116E8B">
      <w:pPr>
        <w:rPr>
          <w:rFonts w:cs="Calibri"/>
          <w:szCs w:val="22"/>
        </w:rPr>
      </w:pPr>
    </w:p>
    <w:p w:rsidR="00913D89" w:rsidRPr="00D36C91" w:rsidRDefault="00913D89" w:rsidP="00116E8B">
      <w:pPr>
        <w:rPr>
          <w:rFonts w:cs="Calibri"/>
          <w:szCs w:val="22"/>
        </w:rPr>
      </w:pPr>
    </w:p>
    <w:p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lastRenderedPageBreak/>
        <w:t>Descripción</w:t>
      </w:r>
      <w:r w:rsidRPr="00D36C91">
        <w:rPr>
          <w:rFonts w:cs="Calibri"/>
          <w:szCs w:val="22"/>
        </w:rPr>
        <w:t>:</w:t>
      </w:r>
      <w:r w:rsidR="0078089B">
        <w:rPr>
          <w:rFonts w:cs="Calibri"/>
          <w:szCs w:val="22"/>
        </w:rPr>
        <w:t xml:space="preserve"> P</w:t>
      </w:r>
      <w:r w:rsidR="00362988">
        <w:rPr>
          <w:rFonts w:cs="Calibri"/>
          <w:szCs w:val="22"/>
        </w:rPr>
        <w:t>ermite tener una actualización de precios del producto solicitado por el supermercado al proveedor</w:t>
      </w:r>
    </w:p>
    <w:p w:rsidR="00FF783D" w:rsidRPr="00D36C91" w:rsidRDefault="00FF783D" w:rsidP="00116E8B">
      <w:pPr>
        <w:rPr>
          <w:rFonts w:cs="Calibri"/>
          <w:szCs w:val="22"/>
        </w:rPr>
      </w:pPr>
    </w:p>
    <w:p w:rsidR="00913D89" w:rsidRPr="00D36C91" w:rsidRDefault="00913D89" w:rsidP="00116E8B">
      <w:pPr>
        <w:rPr>
          <w:rFonts w:cs="Calibri"/>
          <w:szCs w:val="22"/>
        </w:rPr>
      </w:pPr>
    </w:p>
    <w:p w:rsidR="00FF783D" w:rsidRPr="00D36C91" w:rsidRDefault="00FF783D" w:rsidP="00116E8B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>:</w:t>
      </w:r>
      <w:r w:rsidR="007E1D71">
        <w:rPr>
          <w:rFonts w:cs="Calibri"/>
          <w:szCs w:val="22"/>
        </w:rPr>
        <w:t xml:space="preserve"> </w:t>
      </w:r>
      <w:r w:rsidR="00C34BB1">
        <w:rPr>
          <w:rFonts w:cs="Calibri"/>
          <w:szCs w:val="22"/>
        </w:rPr>
        <w:t>Sistema del Proveedor</w:t>
      </w:r>
    </w:p>
    <w:p w:rsidR="00FF783D" w:rsidRPr="00D36C91" w:rsidRDefault="00FF783D" w:rsidP="00116E8B">
      <w:pPr>
        <w:rPr>
          <w:rFonts w:cs="Calibri"/>
          <w:szCs w:val="22"/>
        </w:rPr>
      </w:pPr>
    </w:p>
    <w:p w:rsidR="00913D89" w:rsidRPr="00D36C91" w:rsidRDefault="00913D89" w:rsidP="00116E8B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4"/>
        <w:gridCol w:w="1360"/>
        <w:gridCol w:w="1456"/>
        <w:gridCol w:w="1181"/>
        <w:gridCol w:w="3497"/>
      </w:tblGrid>
      <w:tr w:rsidR="001E1B01" w:rsidRPr="00D36C91" w:rsidTr="0099670D">
        <w:tc>
          <w:tcPr>
            <w:tcW w:w="9628" w:type="dxa"/>
            <w:gridSpan w:val="5"/>
            <w:shd w:val="clear" w:color="auto" w:fill="9CC2E5"/>
          </w:tcPr>
          <w:p w:rsidR="001E1B01" w:rsidRPr="00D36C91" w:rsidRDefault="00604FE1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EB61B5">
              <w:rPr>
                <w:rFonts w:cs="Calibri"/>
                <w:szCs w:val="22"/>
              </w:rPr>
              <w:t xml:space="preserve"> Solicitar precios</w:t>
            </w:r>
            <w:r w:rsidR="002D26B2">
              <w:rPr>
                <w:rFonts w:cs="Calibri"/>
                <w:szCs w:val="22"/>
              </w:rPr>
              <w:t xml:space="preserve"> de los</w:t>
            </w:r>
            <w:r w:rsidR="0021696F">
              <w:rPr>
                <w:rFonts w:cs="Calibri"/>
                <w:szCs w:val="22"/>
              </w:rPr>
              <w:t xml:space="preserve"> productos</w:t>
            </w:r>
            <w:r w:rsidR="00EB61B5">
              <w:rPr>
                <w:rFonts w:cs="Calibri"/>
                <w:szCs w:val="22"/>
              </w:rPr>
              <w:t xml:space="preserve"> al proveedor</w:t>
            </w:r>
          </w:p>
        </w:tc>
      </w:tr>
      <w:tr w:rsidR="00F24DC4" w:rsidRPr="00D36C91" w:rsidTr="0099670D">
        <w:tc>
          <w:tcPr>
            <w:tcW w:w="9628" w:type="dxa"/>
            <w:gridSpan w:val="5"/>
            <w:shd w:val="clear" w:color="auto" w:fill="auto"/>
          </w:tcPr>
          <w:p w:rsidR="00F24DC4" w:rsidRPr="00D36C91" w:rsidRDefault="00604FE1" w:rsidP="00FD1C6B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B848F3">
              <w:rPr>
                <w:rFonts w:cs="Calibri"/>
                <w:szCs w:val="22"/>
              </w:rPr>
              <w:t xml:space="preserve"> Permite obtener </w:t>
            </w:r>
            <w:r w:rsidR="002D26B2">
              <w:rPr>
                <w:rFonts w:cs="Calibri"/>
                <w:szCs w:val="22"/>
              </w:rPr>
              <w:t>los precios de</w:t>
            </w:r>
            <w:r w:rsidR="00FD1C6B">
              <w:rPr>
                <w:rFonts w:cs="Calibri"/>
                <w:szCs w:val="22"/>
              </w:rPr>
              <w:t xml:space="preserve"> los productos</w:t>
            </w:r>
            <w:r w:rsidR="00B848F3">
              <w:rPr>
                <w:rFonts w:cs="Calibri"/>
                <w:szCs w:val="22"/>
              </w:rPr>
              <w:t xml:space="preserve"> solicitados al proveedor</w:t>
            </w:r>
          </w:p>
        </w:tc>
      </w:tr>
      <w:tr w:rsidR="001E1B01" w:rsidRPr="00D36C91" w:rsidTr="0099670D">
        <w:tc>
          <w:tcPr>
            <w:tcW w:w="9628" w:type="dxa"/>
            <w:gridSpan w:val="5"/>
            <w:shd w:val="clear" w:color="auto" w:fill="BDD6EE"/>
          </w:tcPr>
          <w:p w:rsidR="001E1B01" w:rsidRPr="00D36C91" w:rsidRDefault="00AD16C8" w:rsidP="00116E8B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02383A" w:rsidRPr="00D36C91" w:rsidTr="0099670D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39" w:type="dxa"/>
            <w:shd w:val="clear" w:color="auto" w:fill="auto"/>
            <w:vAlign w:val="center"/>
          </w:tcPr>
          <w:p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497" w:type="dxa"/>
            <w:shd w:val="clear" w:color="auto" w:fill="auto"/>
            <w:vAlign w:val="center"/>
          </w:tcPr>
          <w:p w:rsidR="00AD16C8" w:rsidRPr="00D36C91" w:rsidRDefault="00AD16C8" w:rsidP="00AD16C8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2383A" w:rsidRPr="00D36C91" w:rsidTr="0099670D">
        <w:trPr>
          <w:trHeight w:val="202"/>
        </w:trPr>
        <w:tc>
          <w:tcPr>
            <w:tcW w:w="1823" w:type="dxa"/>
            <w:shd w:val="clear" w:color="auto" w:fill="auto"/>
          </w:tcPr>
          <w:p w:rsidR="00AD16C8" w:rsidRPr="00D36C91" w:rsidRDefault="00F2271A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URL</w:t>
            </w:r>
          </w:p>
        </w:tc>
        <w:tc>
          <w:tcPr>
            <w:tcW w:w="1460" w:type="dxa"/>
            <w:shd w:val="clear" w:color="auto" w:fill="auto"/>
          </w:tcPr>
          <w:p w:rsidR="00AD16C8" w:rsidRPr="00D36C91" w:rsidRDefault="00012FE3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39" w:type="dxa"/>
            <w:shd w:val="clear" w:color="auto" w:fill="auto"/>
          </w:tcPr>
          <w:p w:rsidR="00AD16C8" w:rsidRPr="00D36C91" w:rsidRDefault="00F2271A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09" w:type="dxa"/>
            <w:shd w:val="clear" w:color="auto" w:fill="auto"/>
          </w:tcPr>
          <w:p w:rsidR="00AD16C8" w:rsidRPr="00D36C91" w:rsidRDefault="00F2271A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200</w:t>
            </w:r>
            <w:r w:rsidR="00012FE3">
              <w:rPr>
                <w:rFonts w:cs="Calibri"/>
                <w:szCs w:val="22"/>
              </w:rPr>
              <w:t>]</w:t>
            </w:r>
          </w:p>
        </w:tc>
        <w:tc>
          <w:tcPr>
            <w:tcW w:w="3497" w:type="dxa"/>
            <w:shd w:val="clear" w:color="auto" w:fill="auto"/>
          </w:tcPr>
          <w:p w:rsidR="00AD16C8" w:rsidRPr="00D36C91" w:rsidRDefault="00B83BEC" w:rsidP="00FA066A">
            <w:pPr>
              <w:rPr>
                <w:rFonts w:cs="Calibri"/>
                <w:szCs w:val="22"/>
              </w:rPr>
            </w:pPr>
            <w:hyperlink r:id="rId8" w:history="1">
              <w:r w:rsidR="00FA066A" w:rsidRPr="00D80D60">
                <w:rPr>
                  <w:rStyle w:val="Hipervnculo"/>
                  <w:rFonts w:cs="Calibri"/>
                  <w:szCs w:val="22"/>
                </w:rPr>
                <w:t>https://www.sistemaProveedor.com</w:t>
              </w:r>
            </w:hyperlink>
          </w:p>
        </w:tc>
      </w:tr>
      <w:tr w:rsidR="0002383A" w:rsidRPr="00D36C91" w:rsidTr="0099670D">
        <w:trPr>
          <w:trHeight w:val="202"/>
        </w:trPr>
        <w:tc>
          <w:tcPr>
            <w:tcW w:w="1823" w:type="dxa"/>
            <w:shd w:val="clear" w:color="auto" w:fill="auto"/>
          </w:tcPr>
          <w:p w:rsidR="00AD16C8" w:rsidRPr="00D36C91" w:rsidRDefault="00EB61B5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</w:t>
            </w:r>
          </w:p>
        </w:tc>
        <w:tc>
          <w:tcPr>
            <w:tcW w:w="1460" w:type="dxa"/>
            <w:shd w:val="clear" w:color="auto" w:fill="auto"/>
          </w:tcPr>
          <w:p w:rsidR="00AD16C8" w:rsidRPr="00D36C91" w:rsidRDefault="00EB61B5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39" w:type="dxa"/>
            <w:shd w:val="clear" w:color="auto" w:fill="auto"/>
          </w:tcPr>
          <w:p w:rsidR="00AD16C8" w:rsidRPr="00D36C91" w:rsidRDefault="00EB61B5" w:rsidP="00AD16C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09" w:type="dxa"/>
            <w:shd w:val="clear" w:color="auto" w:fill="auto"/>
          </w:tcPr>
          <w:p w:rsidR="00AD16C8" w:rsidRPr="00D36C91" w:rsidRDefault="00EB61B5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[10,10]</w:t>
            </w:r>
          </w:p>
        </w:tc>
        <w:tc>
          <w:tcPr>
            <w:tcW w:w="3497" w:type="dxa"/>
            <w:shd w:val="clear" w:color="auto" w:fill="auto"/>
          </w:tcPr>
          <w:p w:rsidR="00AD16C8" w:rsidRPr="00D36C91" w:rsidRDefault="00EB61B5" w:rsidP="00116E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Zh45LMnOp2</w:t>
            </w:r>
          </w:p>
        </w:tc>
      </w:tr>
      <w:tr w:rsidR="00AD16C8" w:rsidRPr="00D36C91" w:rsidTr="0099670D">
        <w:tc>
          <w:tcPr>
            <w:tcW w:w="9628" w:type="dxa"/>
            <w:gridSpan w:val="5"/>
            <w:shd w:val="clear" w:color="auto" w:fill="BDD6EE"/>
          </w:tcPr>
          <w:p w:rsidR="00AD16C8" w:rsidRPr="00D36C91" w:rsidRDefault="00AD16C8" w:rsidP="003E5482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02383A" w:rsidRPr="00D36C91" w:rsidTr="0099670D">
        <w:trPr>
          <w:trHeight w:val="203"/>
        </w:trPr>
        <w:tc>
          <w:tcPr>
            <w:tcW w:w="1823" w:type="dxa"/>
            <w:shd w:val="clear" w:color="auto" w:fill="auto"/>
            <w:vAlign w:val="center"/>
          </w:tcPr>
          <w:p w:rsidR="00AD16C8" w:rsidRPr="00D36C91" w:rsidRDefault="00AD16C8" w:rsidP="003E5482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460" w:type="dxa"/>
            <w:shd w:val="clear" w:color="auto" w:fill="auto"/>
            <w:vAlign w:val="center"/>
          </w:tcPr>
          <w:p w:rsidR="00AD16C8" w:rsidRPr="00D36C91" w:rsidRDefault="00AD16C8" w:rsidP="003E5482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39" w:type="dxa"/>
            <w:shd w:val="clear" w:color="auto" w:fill="auto"/>
            <w:vAlign w:val="center"/>
          </w:tcPr>
          <w:p w:rsidR="00AD16C8" w:rsidRPr="00D36C91" w:rsidRDefault="00AD16C8" w:rsidP="003E5482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09" w:type="dxa"/>
            <w:shd w:val="clear" w:color="auto" w:fill="auto"/>
            <w:vAlign w:val="center"/>
          </w:tcPr>
          <w:p w:rsidR="00AD16C8" w:rsidRPr="00D36C91" w:rsidRDefault="00AD16C8" w:rsidP="003E5482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497" w:type="dxa"/>
            <w:shd w:val="clear" w:color="auto" w:fill="auto"/>
            <w:vAlign w:val="center"/>
          </w:tcPr>
          <w:p w:rsidR="00AD16C8" w:rsidRPr="00D36C91" w:rsidRDefault="00AD16C8" w:rsidP="003E5482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02383A" w:rsidRPr="00D36C91" w:rsidTr="0099670D">
        <w:trPr>
          <w:trHeight w:val="202"/>
        </w:trPr>
        <w:tc>
          <w:tcPr>
            <w:tcW w:w="1823" w:type="dxa"/>
            <w:shd w:val="clear" w:color="auto" w:fill="auto"/>
          </w:tcPr>
          <w:p w:rsidR="00AD16C8" w:rsidRPr="00D36C91" w:rsidRDefault="00404258" w:rsidP="003E5482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Cod_respuesta</w:t>
            </w:r>
          </w:p>
        </w:tc>
        <w:tc>
          <w:tcPr>
            <w:tcW w:w="1460" w:type="dxa"/>
            <w:shd w:val="clear" w:color="auto" w:fill="auto"/>
          </w:tcPr>
          <w:p w:rsidR="00AD16C8" w:rsidRPr="00D36C91" w:rsidRDefault="00A500E9" w:rsidP="003E5482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39" w:type="dxa"/>
            <w:shd w:val="clear" w:color="auto" w:fill="auto"/>
          </w:tcPr>
          <w:p w:rsidR="00AD16C8" w:rsidRPr="00D36C91" w:rsidRDefault="00A500E9" w:rsidP="003E5482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309" w:type="dxa"/>
            <w:shd w:val="clear" w:color="auto" w:fill="auto"/>
          </w:tcPr>
          <w:p w:rsidR="00AD16C8" w:rsidRPr="00D36C91" w:rsidRDefault="00A500E9" w:rsidP="003E5482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497" w:type="dxa"/>
            <w:shd w:val="clear" w:color="auto" w:fill="auto"/>
          </w:tcPr>
          <w:p w:rsidR="00AD16C8" w:rsidRPr="00D36C91" w:rsidRDefault="00A500E9" w:rsidP="003E5482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0B2188" w:rsidRPr="00D36C91" w:rsidTr="0099670D">
        <w:trPr>
          <w:trHeight w:val="202"/>
        </w:trPr>
        <w:tc>
          <w:tcPr>
            <w:tcW w:w="1823" w:type="dxa"/>
            <w:shd w:val="clear" w:color="auto" w:fill="auto"/>
          </w:tcPr>
          <w:p w:rsidR="000B2188" w:rsidRDefault="000B2188" w:rsidP="0099670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</w:t>
            </w:r>
            <w:r w:rsidR="0099670D">
              <w:rPr>
                <w:rFonts w:cs="Calibri"/>
                <w:szCs w:val="22"/>
              </w:rPr>
              <w:t>ontenido</w:t>
            </w:r>
            <w:r w:rsidR="00B83BEC">
              <w:rPr>
                <w:rFonts w:cs="Calibri"/>
                <w:szCs w:val="22"/>
              </w:rPr>
              <w:t>_respuesta</w:t>
            </w:r>
          </w:p>
        </w:tc>
        <w:tc>
          <w:tcPr>
            <w:tcW w:w="1460" w:type="dxa"/>
            <w:shd w:val="clear" w:color="auto" w:fill="auto"/>
          </w:tcPr>
          <w:p w:rsidR="000B2188" w:rsidRDefault="000B2188" w:rsidP="003E5482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39" w:type="dxa"/>
            <w:shd w:val="clear" w:color="auto" w:fill="auto"/>
          </w:tcPr>
          <w:p w:rsidR="000B2188" w:rsidRDefault="00404258" w:rsidP="003E5482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309" w:type="dxa"/>
            <w:shd w:val="clear" w:color="auto" w:fill="auto"/>
          </w:tcPr>
          <w:p w:rsidR="000B2188" w:rsidRDefault="000B2188" w:rsidP="0099670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</w:t>
            </w:r>
            <w:r w:rsidR="0099670D">
              <w:rPr>
                <w:rFonts w:cs="Calibri"/>
                <w:szCs w:val="22"/>
              </w:rPr>
              <w:t>10000</w:t>
            </w:r>
            <w:r>
              <w:rPr>
                <w:rFonts w:cs="Calibri"/>
                <w:szCs w:val="22"/>
              </w:rPr>
              <w:t>]</w:t>
            </w:r>
          </w:p>
        </w:tc>
        <w:tc>
          <w:tcPr>
            <w:tcW w:w="3497" w:type="dxa"/>
            <w:shd w:val="clear" w:color="auto" w:fill="auto"/>
          </w:tcPr>
          <w:p w:rsidR="0099670D" w:rsidRDefault="0099670D" w:rsidP="003E5482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:rsidR="0099670D" w:rsidRDefault="0099670D" w:rsidP="003E5482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“cod_barra”: “</w:t>
            </w:r>
            <w:r w:rsidR="00DB7C11">
              <w:rPr>
                <w:rFonts w:cs="Calibri"/>
                <w:szCs w:val="22"/>
              </w:rPr>
              <w:t>djgory</w:t>
            </w:r>
            <w:r>
              <w:rPr>
                <w:rFonts w:cs="Calibri"/>
                <w:szCs w:val="22"/>
              </w:rPr>
              <w:t>1234</w:t>
            </w:r>
            <w:r w:rsidR="00DB7C11">
              <w:rPr>
                <w:rFonts w:cs="Calibri"/>
                <w:szCs w:val="22"/>
              </w:rPr>
              <w:t>sd</w:t>
            </w:r>
            <w:r>
              <w:rPr>
                <w:rFonts w:cs="Calibri"/>
                <w:szCs w:val="22"/>
              </w:rPr>
              <w:t>57”,</w:t>
            </w:r>
          </w:p>
          <w:p w:rsidR="0099670D" w:rsidRDefault="0099670D" w:rsidP="003E5482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“precio”: 1350.45</w:t>
            </w:r>
          </w:p>
          <w:p w:rsidR="000B2188" w:rsidRDefault="0099670D" w:rsidP="0099670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} </w:t>
            </w:r>
          </w:p>
        </w:tc>
      </w:tr>
    </w:tbl>
    <w:p w:rsidR="00116E8B" w:rsidRPr="00D36C91" w:rsidRDefault="00116E8B" w:rsidP="00604FE1">
      <w:pPr>
        <w:rPr>
          <w:rFonts w:cs="Calibri"/>
          <w:szCs w:val="22"/>
        </w:rPr>
      </w:pPr>
    </w:p>
    <w:p w:rsidR="00865CDA" w:rsidRPr="00D36C91" w:rsidRDefault="00865CDA" w:rsidP="00604FE1">
      <w:pPr>
        <w:rPr>
          <w:rFonts w:cs="Calibri"/>
          <w:szCs w:val="22"/>
        </w:rPr>
      </w:pPr>
    </w:p>
    <w:p w:rsidR="008258A5" w:rsidRPr="00D36C91" w:rsidRDefault="008258A5" w:rsidP="00604FE1">
      <w:pPr>
        <w:rPr>
          <w:rFonts w:cs="Calibri"/>
          <w:szCs w:val="22"/>
        </w:rPr>
      </w:pPr>
    </w:p>
    <w:p w:rsidR="00913D89" w:rsidRPr="00865D7D" w:rsidRDefault="00913D89" w:rsidP="00865D7D">
      <w:pPr>
        <w:pStyle w:val="Ttulo2"/>
      </w:pPr>
      <w:bookmarkStart w:id="5" w:name="_Toc497908547"/>
      <w:r w:rsidRPr="00865D7D">
        <w:t>Proceso de Negocio N°</w:t>
      </w:r>
      <w:bookmarkEnd w:id="5"/>
      <w:r w:rsidRPr="00865D7D">
        <w:t xml:space="preserve"> </w:t>
      </w:r>
      <w:r w:rsidR="00E87EC2">
        <w:t>2</w:t>
      </w:r>
    </w:p>
    <w:p w:rsidR="00913D89" w:rsidRPr="00D36C91" w:rsidRDefault="00913D89" w:rsidP="00913D89">
      <w:pPr>
        <w:rPr>
          <w:rFonts w:cs="Calibri"/>
          <w:b/>
          <w:szCs w:val="22"/>
        </w:rPr>
      </w:pPr>
    </w:p>
    <w:p w:rsidR="00913D89" w:rsidRPr="00B95B39" w:rsidRDefault="00913D89" w:rsidP="00913D89">
      <w:pPr>
        <w:rPr>
          <w:rFonts w:cs="Calibri"/>
          <w:szCs w:val="22"/>
          <w:u w:val="single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 w:rsidR="00CF09DD">
        <w:rPr>
          <w:rFonts w:cs="Calibri"/>
          <w:szCs w:val="22"/>
        </w:rPr>
        <w:t xml:space="preserve"> </w:t>
      </w:r>
      <w:r w:rsidR="00952B68">
        <w:rPr>
          <w:rFonts w:cs="Calibri"/>
          <w:szCs w:val="22"/>
        </w:rPr>
        <w:t>Registrar Pe</w:t>
      </w:r>
      <w:r w:rsidR="00B95B39">
        <w:rPr>
          <w:rFonts w:cs="Calibri"/>
          <w:szCs w:val="22"/>
        </w:rPr>
        <w:t>dido</w:t>
      </w:r>
    </w:p>
    <w:p w:rsidR="00913D89" w:rsidRPr="00D36C91" w:rsidRDefault="00913D89" w:rsidP="00913D89">
      <w:pPr>
        <w:rPr>
          <w:rFonts w:cs="Calibri"/>
          <w:szCs w:val="22"/>
        </w:rPr>
      </w:pPr>
    </w:p>
    <w:p w:rsidR="00913D89" w:rsidRPr="00D36C91" w:rsidRDefault="00913D89" w:rsidP="00913D89">
      <w:pPr>
        <w:rPr>
          <w:rFonts w:cs="Calibri"/>
          <w:szCs w:val="22"/>
        </w:rPr>
      </w:pPr>
    </w:p>
    <w:p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 w:rsidR="00CD73F0">
        <w:rPr>
          <w:rFonts w:cs="Calibri"/>
          <w:szCs w:val="22"/>
        </w:rPr>
        <w:t xml:space="preserve"> </w:t>
      </w:r>
      <w:r w:rsidR="00E373A3">
        <w:rPr>
          <w:rFonts w:cs="Calibri"/>
          <w:szCs w:val="22"/>
        </w:rPr>
        <w:t xml:space="preserve"> Mandar un Pedido de forma automática desde el Supermercado al Proveedor</w:t>
      </w:r>
    </w:p>
    <w:p w:rsidR="00913D89" w:rsidRPr="00D36C91" w:rsidRDefault="00913D89" w:rsidP="00913D89">
      <w:pPr>
        <w:rPr>
          <w:rFonts w:cs="Calibri"/>
          <w:szCs w:val="22"/>
          <w:lang w:val="es-AR"/>
        </w:rPr>
      </w:pPr>
    </w:p>
    <w:p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 w:rsidR="007B4AB8">
        <w:rPr>
          <w:rFonts w:cs="Calibri"/>
          <w:szCs w:val="22"/>
        </w:rPr>
        <w:t xml:space="preserve">Empieza desde que el sistema </w:t>
      </w:r>
      <w:r w:rsidR="00C54611">
        <w:rPr>
          <w:rFonts w:cs="Calibri"/>
          <w:szCs w:val="22"/>
        </w:rPr>
        <w:t xml:space="preserve">del Supermercado armo el pedido con sus correspondientes productos y su proveedor </w:t>
      </w:r>
      <w:r w:rsidR="00B81A50">
        <w:rPr>
          <w:rFonts w:cs="Calibri"/>
          <w:szCs w:val="22"/>
        </w:rPr>
        <w:t>al que va a enviar, hasta que el</w:t>
      </w:r>
      <w:r w:rsidR="00C54611">
        <w:rPr>
          <w:rFonts w:cs="Calibri"/>
          <w:szCs w:val="22"/>
        </w:rPr>
        <w:t xml:space="preserve"> pedido entra en estado “Pendiente” cuando lo envió al proveedor correspondiente.</w:t>
      </w:r>
    </w:p>
    <w:p w:rsidR="00913D89" w:rsidRPr="00D36C91" w:rsidRDefault="00913D89" w:rsidP="00913D89">
      <w:pPr>
        <w:rPr>
          <w:rFonts w:cs="Calibri"/>
          <w:szCs w:val="22"/>
          <w:lang w:val="es-AR"/>
        </w:rPr>
      </w:pPr>
    </w:p>
    <w:p w:rsidR="00913D89" w:rsidRPr="00D36C91" w:rsidRDefault="00913D89" w:rsidP="00913D89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 w:rsidR="00092122">
        <w:rPr>
          <w:rFonts w:cs="Calibri"/>
          <w:szCs w:val="22"/>
        </w:rPr>
        <w:t>Ver diagrama “</w:t>
      </w:r>
      <w:r w:rsidR="00E373A3">
        <w:rPr>
          <w:rFonts w:cs="Calibri"/>
          <w:szCs w:val="22"/>
        </w:rPr>
        <w:t>Registrar Pedido</w:t>
      </w:r>
      <w:r w:rsidR="00207376">
        <w:rPr>
          <w:rFonts w:cs="Calibri"/>
          <w:szCs w:val="22"/>
        </w:rPr>
        <w:t>”</w:t>
      </w:r>
    </w:p>
    <w:p w:rsidR="00913D89" w:rsidRPr="00D36C91" w:rsidRDefault="00913D89" w:rsidP="00913D89">
      <w:pPr>
        <w:rPr>
          <w:rFonts w:cs="Calibri"/>
          <w:szCs w:val="22"/>
          <w:lang w:val="es-AR"/>
        </w:rPr>
      </w:pPr>
    </w:p>
    <w:p w:rsidR="00913D89" w:rsidRPr="00D36C91" w:rsidRDefault="00913D89" w:rsidP="00913D89">
      <w:pPr>
        <w:rPr>
          <w:rFonts w:cs="Calibri"/>
          <w:szCs w:val="22"/>
          <w:lang w:val="es-AR"/>
        </w:rPr>
      </w:pPr>
    </w:p>
    <w:p w:rsidR="00913D89" w:rsidRPr="00D36C91" w:rsidRDefault="00913D89" w:rsidP="00913D89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:rsidR="00913D89" w:rsidRPr="00D36C91" w:rsidRDefault="00913D89" w:rsidP="00913D89">
      <w:pPr>
        <w:rPr>
          <w:rFonts w:cs="Calibri"/>
          <w:szCs w:val="22"/>
        </w:rPr>
      </w:pPr>
    </w:p>
    <w:p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 w:rsidR="00C52CD8">
        <w:rPr>
          <w:rFonts w:cs="Calibri"/>
          <w:szCs w:val="22"/>
        </w:rPr>
        <w:t xml:space="preserve"> S1</w:t>
      </w:r>
    </w:p>
    <w:p w:rsidR="00913D89" w:rsidRPr="00D36C91" w:rsidRDefault="00913D89" w:rsidP="00913D89">
      <w:pPr>
        <w:rPr>
          <w:rFonts w:cs="Calibri"/>
          <w:szCs w:val="22"/>
        </w:rPr>
      </w:pPr>
    </w:p>
    <w:p w:rsidR="00913D89" w:rsidRPr="00D36C91" w:rsidRDefault="00913D89" w:rsidP="00913D89">
      <w:pPr>
        <w:rPr>
          <w:rFonts w:cs="Calibri"/>
          <w:szCs w:val="22"/>
        </w:rPr>
      </w:pPr>
    </w:p>
    <w:p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 w:rsidR="00C52CD8">
        <w:rPr>
          <w:rFonts w:cs="Calibri"/>
          <w:szCs w:val="22"/>
        </w:rPr>
        <w:t xml:space="preserve"> El proveedor </w:t>
      </w:r>
      <w:r w:rsidR="00203C56">
        <w:rPr>
          <w:rFonts w:cs="Calibri"/>
          <w:szCs w:val="22"/>
        </w:rPr>
        <w:t>se encarga de preparar el pedido para poder enviárselo al supermercado.</w:t>
      </w:r>
    </w:p>
    <w:p w:rsidR="00913D89" w:rsidRPr="00D36C91" w:rsidRDefault="00913D89" w:rsidP="00913D89">
      <w:pPr>
        <w:rPr>
          <w:rFonts w:cs="Calibri"/>
          <w:szCs w:val="22"/>
        </w:rPr>
      </w:pPr>
    </w:p>
    <w:p w:rsidR="00913D89" w:rsidRPr="00D36C91" w:rsidRDefault="00913D89" w:rsidP="00913D8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 w:rsidR="00C52CD8">
        <w:rPr>
          <w:rFonts w:cs="Calibri"/>
          <w:szCs w:val="22"/>
        </w:rPr>
        <w:t>Sistema del Proveedor</w:t>
      </w:r>
    </w:p>
    <w:p w:rsidR="00913D89" w:rsidRPr="00D36C91" w:rsidRDefault="00913D89" w:rsidP="00913D89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4"/>
        <w:gridCol w:w="1360"/>
        <w:gridCol w:w="1454"/>
        <w:gridCol w:w="1183"/>
        <w:gridCol w:w="3497"/>
      </w:tblGrid>
      <w:tr w:rsidR="00865D7D" w:rsidRPr="00D36C91" w:rsidTr="00750BFA">
        <w:tc>
          <w:tcPr>
            <w:tcW w:w="9628" w:type="dxa"/>
            <w:gridSpan w:val="5"/>
            <w:shd w:val="clear" w:color="auto" w:fill="9CC2E5"/>
          </w:tcPr>
          <w:p w:rsidR="00865D7D" w:rsidRPr="00D36C91" w:rsidRDefault="00865D7D" w:rsidP="00B83BE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0213A4">
              <w:rPr>
                <w:rFonts w:cs="Calibri"/>
                <w:szCs w:val="22"/>
              </w:rPr>
              <w:t xml:space="preserve"> </w:t>
            </w:r>
            <w:r w:rsidR="00D5529A">
              <w:rPr>
                <w:rFonts w:cs="Calibri"/>
                <w:szCs w:val="22"/>
              </w:rPr>
              <w:t>Registrar Pedido</w:t>
            </w:r>
          </w:p>
        </w:tc>
      </w:tr>
      <w:tr w:rsidR="00865D7D" w:rsidRPr="00D36C91" w:rsidTr="00750BFA">
        <w:tc>
          <w:tcPr>
            <w:tcW w:w="9628" w:type="dxa"/>
            <w:gridSpan w:val="5"/>
            <w:shd w:val="clear" w:color="auto" w:fill="auto"/>
          </w:tcPr>
          <w:p w:rsidR="00865D7D" w:rsidRPr="00D36C91" w:rsidRDefault="00865D7D" w:rsidP="008D3A74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 w:rsidR="00D91243">
              <w:rPr>
                <w:rFonts w:cs="Calibri"/>
                <w:szCs w:val="22"/>
              </w:rPr>
              <w:t xml:space="preserve"> </w:t>
            </w:r>
            <w:r w:rsidR="008D3A74">
              <w:rPr>
                <w:rFonts w:cs="Calibri"/>
                <w:szCs w:val="22"/>
              </w:rPr>
              <w:t>El Sistema del Supermercado manda el pedido al proveedor correspondiente</w:t>
            </w:r>
          </w:p>
        </w:tc>
      </w:tr>
      <w:tr w:rsidR="00865D7D" w:rsidRPr="00D36C91" w:rsidTr="00750BFA">
        <w:tc>
          <w:tcPr>
            <w:tcW w:w="9628" w:type="dxa"/>
            <w:gridSpan w:val="5"/>
            <w:shd w:val="clear" w:color="auto" w:fill="BDD6EE"/>
          </w:tcPr>
          <w:p w:rsidR="00865D7D" w:rsidRPr="00D36C91" w:rsidRDefault="00865D7D" w:rsidP="00B83BE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B83BEC" w:rsidRPr="00D36C91" w:rsidTr="00DB7C11">
        <w:trPr>
          <w:trHeight w:val="203"/>
        </w:trPr>
        <w:tc>
          <w:tcPr>
            <w:tcW w:w="1850" w:type="dxa"/>
            <w:shd w:val="clear" w:color="auto" w:fill="auto"/>
            <w:vAlign w:val="center"/>
          </w:tcPr>
          <w:p w:rsidR="00865D7D" w:rsidRPr="00D36C91" w:rsidRDefault="00865D7D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449" w:type="dxa"/>
            <w:shd w:val="clear" w:color="auto" w:fill="auto"/>
            <w:vAlign w:val="center"/>
          </w:tcPr>
          <w:p w:rsidR="00865D7D" w:rsidRPr="00D36C91" w:rsidRDefault="00865D7D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865D7D" w:rsidRPr="00D36C91" w:rsidRDefault="00865D7D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865D7D" w:rsidRPr="00D36C91" w:rsidRDefault="00865D7D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497" w:type="dxa"/>
            <w:shd w:val="clear" w:color="auto" w:fill="auto"/>
            <w:vAlign w:val="center"/>
          </w:tcPr>
          <w:p w:rsidR="00865D7D" w:rsidRPr="00D36C91" w:rsidRDefault="00865D7D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83BEC" w:rsidRPr="00D36C91" w:rsidTr="00DB7C11">
        <w:trPr>
          <w:trHeight w:val="202"/>
        </w:trPr>
        <w:tc>
          <w:tcPr>
            <w:tcW w:w="1850" w:type="dxa"/>
            <w:shd w:val="clear" w:color="auto" w:fill="auto"/>
          </w:tcPr>
          <w:p w:rsidR="00750BFA" w:rsidRPr="00D36C91" w:rsidRDefault="00750BFA" w:rsidP="00750BFA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</w:t>
            </w:r>
          </w:p>
        </w:tc>
        <w:tc>
          <w:tcPr>
            <w:tcW w:w="1449" w:type="dxa"/>
            <w:shd w:val="clear" w:color="auto" w:fill="auto"/>
          </w:tcPr>
          <w:p w:rsidR="00750BFA" w:rsidRPr="00D36C91" w:rsidRDefault="00750BFA" w:rsidP="00750BFA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29" w:type="dxa"/>
            <w:shd w:val="clear" w:color="auto" w:fill="auto"/>
          </w:tcPr>
          <w:p w:rsidR="00750BFA" w:rsidRPr="00D36C91" w:rsidRDefault="00750BFA" w:rsidP="00750BFA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03" w:type="dxa"/>
            <w:shd w:val="clear" w:color="auto" w:fill="auto"/>
          </w:tcPr>
          <w:p w:rsidR="00750BFA" w:rsidRPr="00D36C91" w:rsidRDefault="00750BFA" w:rsidP="00750BFA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[10,10]</w:t>
            </w:r>
          </w:p>
        </w:tc>
        <w:tc>
          <w:tcPr>
            <w:tcW w:w="3497" w:type="dxa"/>
            <w:shd w:val="clear" w:color="auto" w:fill="auto"/>
          </w:tcPr>
          <w:p w:rsidR="00750BFA" w:rsidRPr="00D36C91" w:rsidRDefault="00750BFA" w:rsidP="00750BFA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Zh45LMnOp2</w:t>
            </w:r>
          </w:p>
        </w:tc>
      </w:tr>
      <w:tr w:rsidR="00B83BEC" w:rsidRPr="00D36C91" w:rsidTr="00DB7C11">
        <w:trPr>
          <w:trHeight w:val="202"/>
        </w:trPr>
        <w:tc>
          <w:tcPr>
            <w:tcW w:w="1850" w:type="dxa"/>
            <w:shd w:val="clear" w:color="auto" w:fill="auto"/>
          </w:tcPr>
          <w:p w:rsidR="00E074C3" w:rsidRPr="00D36C91" w:rsidRDefault="00E074C3" w:rsidP="00E074C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URL</w:t>
            </w:r>
          </w:p>
        </w:tc>
        <w:tc>
          <w:tcPr>
            <w:tcW w:w="1449" w:type="dxa"/>
            <w:shd w:val="clear" w:color="auto" w:fill="auto"/>
          </w:tcPr>
          <w:p w:rsidR="00E074C3" w:rsidRPr="00D36C91" w:rsidRDefault="00E074C3" w:rsidP="00E074C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29" w:type="dxa"/>
            <w:shd w:val="clear" w:color="auto" w:fill="auto"/>
          </w:tcPr>
          <w:p w:rsidR="00E074C3" w:rsidRPr="00D36C91" w:rsidRDefault="00E074C3" w:rsidP="00E074C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303" w:type="dxa"/>
            <w:shd w:val="clear" w:color="auto" w:fill="auto"/>
          </w:tcPr>
          <w:p w:rsidR="00E074C3" w:rsidRPr="00D36C91" w:rsidRDefault="00E074C3" w:rsidP="00E074C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 200]</w:t>
            </w:r>
          </w:p>
        </w:tc>
        <w:tc>
          <w:tcPr>
            <w:tcW w:w="3497" w:type="dxa"/>
            <w:shd w:val="clear" w:color="auto" w:fill="auto"/>
          </w:tcPr>
          <w:p w:rsidR="00E074C3" w:rsidRPr="00D36C91" w:rsidRDefault="00EE13D9" w:rsidP="00E074C3">
            <w:pPr>
              <w:rPr>
                <w:rFonts w:cs="Calibri"/>
                <w:szCs w:val="22"/>
              </w:rPr>
            </w:pPr>
            <w:hyperlink r:id="rId9" w:history="1">
              <w:r w:rsidRPr="00D80D60">
                <w:rPr>
                  <w:rStyle w:val="Hipervnculo"/>
                  <w:rFonts w:cs="Calibri"/>
                  <w:szCs w:val="22"/>
                </w:rPr>
                <w:t>https://www.sistemaProveedor.com</w:t>
              </w:r>
            </w:hyperlink>
          </w:p>
        </w:tc>
      </w:tr>
      <w:tr w:rsidR="00C2525F" w:rsidRPr="00D36C91" w:rsidTr="00DB7C11">
        <w:trPr>
          <w:trHeight w:val="202"/>
        </w:trPr>
        <w:tc>
          <w:tcPr>
            <w:tcW w:w="1850" w:type="dxa"/>
            <w:shd w:val="clear" w:color="auto" w:fill="auto"/>
          </w:tcPr>
          <w:p w:rsidR="000B2188" w:rsidRDefault="00B83BEC" w:rsidP="00E074C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Contenido_solicitud</w:t>
            </w:r>
          </w:p>
        </w:tc>
        <w:tc>
          <w:tcPr>
            <w:tcW w:w="1449" w:type="dxa"/>
            <w:shd w:val="clear" w:color="auto" w:fill="auto"/>
          </w:tcPr>
          <w:p w:rsidR="000B2188" w:rsidRDefault="00C2525F" w:rsidP="00E074C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29" w:type="dxa"/>
            <w:shd w:val="clear" w:color="auto" w:fill="auto"/>
          </w:tcPr>
          <w:p w:rsidR="000B2188" w:rsidRDefault="00DB7C11" w:rsidP="00E074C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303" w:type="dxa"/>
            <w:shd w:val="clear" w:color="auto" w:fill="auto"/>
          </w:tcPr>
          <w:p w:rsidR="000B2188" w:rsidRDefault="00C2525F" w:rsidP="00E074C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</w:t>
            </w:r>
            <w:r w:rsidR="00DB7C11">
              <w:rPr>
                <w:rFonts w:cs="Calibri"/>
                <w:szCs w:val="22"/>
              </w:rPr>
              <w:t>1,10000</w:t>
            </w:r>
            <w:r>
              <w:rPr>
                <w:rFonts w:cs="Calibri"/>
                <w:szCs w:val="22"/>
              </w:rPr>
              <w:t>]</w:t>
            </w:r>
          </w:p>
        </w:tc>
        <w:tc>
          <w:tcPr>
            <w:tcW w:w="3497" w:type="dxa"/>
            <w:shd w:val="clear" w:color="auto" w:fill="auto"/>
          </w:tcPr>
          <w:p w:rsidR="00DB7C11" w:rsidRDefault="00DB7C11" w:rsidP="00DB7C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</w:t>
            </w:r>
          </w:p>
          <w:p w:rsidR="00DB7C11" w:rsidRDefault="00DB7C11" w:rsidP="00DB7C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{</w:t>
            </w:r>
          </w:p>
          <w:p w:rsidR="00DB7C11" w:rsidRDefault="00DB7C11" w:rsidP="00DB7C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“cod_barra”: “djgory1234sd57”,</w:t>
            </w:r>
          </w:p>
          <w:p w:rsidR="00DB7C11" w:rsidRDefault="00DB7C11" w:rsidP="00DB7C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“precio_unitario”: 150.35,</w:t>
            </w:r>
          </w:p>
          <w:p w:rsidR="00DB7C11" w:rsidRDefault="00DB7C11" w:rsidP="00DB7C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“cantidad”: 50</w:t>
            </w:r>
          </w:p>
          <w:p w:rsidR="00DB7C11" w:rsidRDefault="00DB7C11" w:rsidP="00DB7C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} </w:t>
            </w:r>
          </w:p>
          <w:p w:rsidR="000B2188" w:rsidRDefault="00DB7C11" w:rsidP="00DB7C11">
            <w:r>
              <w:rPr>
                <w:rFonts w:cs="Calibri"/>
                <w:szCs w:val="22"/>
              </w:rPr>
              <w:t>]</w:t>
            </w:r>
          </w:p>
        </w:tc>
      </w:tr>
      <w:tr w:rsidR="00750BFA" w:rsidRPr="00D36C91" w:rsidTr="00750BFA">
        <w:tc>
          <w:tcPr>
            <w:tcW w:w="9628" w:type="dxa"/>
            <w:gridSpan w:val="5"/>
            <w:shd w:val="clear" w:color="auto" w:fill="BDD6EE"/>
          </w:tcPr>
          <w:p w:rsidR="00750BFA" w:rsidRPr="00D36C91" w:rsidRDefault="00750BFA" w:rsidP="00750BFA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B83BEC" w:rsidRPr="00D36C91" w:rsidTr="00DB7C11">
        <w:trPr>
          <w:trHeight w:val="203"/>
        </w:trPr>
        <w:tc>
          <w:tcPr>
            <w:tcW w:w="1850" w:type="dxa"/>
            <w:shd w:val="clear" w:color="auto" w:fill="auto"/>
            <w:vAlign w:val="center"/>
          </w:tcPr>
          <w:p w:rsidR="00750BFA" w:rsidRPr="00D36C91" w:rsidRDefault="00750BFA" w:rsidP="00750BFA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449" w:type="dxa"/>
            <w:shd w:val="clear" w:color="auto" w:fill="auto"/>
            <w:vAlign w:val="center"/>
          </w:tcPr>
          <w:p w:rsidR="00750BFA" w:rsidRPr="00D36C91" w:rsidRDefault="00750BFA" w:rsidP="00750BFA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750BFA" w:rsidRPr="00D36C91" w:rsidRDefault="00750BFA" w:rsidP="00750BFA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750BFA" w:rsidRPr="00D36C91" w:rsidRDefault="00750BFA" w:rsidP="00750BFA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497" w:type="dxa"/>
            <w:shd w:val="clear" w:color="auto" w:fill="auto"/>
            <w:vAlign w:val="center"/>
          </w:tcPr>
          <w:p w:rsidR="00750BFA" w:rsidRPr="00D36C91" w:rsidRDefault="00750BFA" w:rsidP="00750BFA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B83BEC" w:rsidRPr="00D36C91" w:rsidTr="00DB7C11">
        <w:trPr>
          <w:trHeight w:val="202"/>
        </w:trPr>
        <w:tc>
          <w:tcPr>
            <w:tcW w:w="1850" w:type="dxa"/>
            <w:shd w:val="clear" w:color="auto" w:fill="auto"/>
          </w:tcPr>
          <w:p w:rsidR="00BD4188" w:rsidRPr="00D36C91" w:rsidRDefault="00BD4188" w:rsidP="00DB7C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</w:t>
            </w:r>
            <w:r w:rsidR="00DB7C11">
              <w:rPr>
                <w:rFonts w:cs="Calibri"/>
                <w:szCs w:val="22"/>
              </w:rPr>
              <w:t>od</w:t>
            </w:r>
            <w:r w:rsidR="00C2525F">
              <w:rPr>
                <w:rFonts w:cs="Calibri"/>
                <w:szCs w:val="22"/>
              </w:rPr>
              <w:t>_respuesta</w:t>
            </w:r>
          </w:p>
        </w:tc>
        <w:tc>
          <w:tcPr>
            <w:tcW w:w="1449" w:type="dxa"/>
            <w:shd w:val="clear" w:color="auto" w:fill="auto"/>
          </w:tcPr>
          <w:p w:rsidR="00BD4188" w:rsidRPr="00D36C91" w:rsidRDefault="00BD4188" w:rsidP="00BD418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29" w:type="dxa"/>
            <w:shd w:val="clear" w:color="auto" w:fill="auto"/>
          </w:tcPr>
          <w:p w:rsidR="00BD4188" w:rsidRPr="00D36C91" w:rsidRDefault="00BD4188" w:rsidP="00BD418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303" w:type="dxa"/>
            <w:shd w:val="clear" w:color="auto" w:fill="auto"/>
          </w:tcPr>
          <w:p w:rsidR="00BD4188" w:rsidRPr="00D36C91" w:rsidRDefault="00BD4188" w:rsidP="00BD418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497" w:type="dxa"/>
            <w:shd w:val="clear" w:color="auto" w:fill="auto"/>
          </w:tcPr>
          <w:p w:rsidR="00BD4188" w:rsidRPr="00D36C91" w:rsidRDefault="00BD4188" w:rsidP="00BD418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B83BEC" w:rsidRPr="00D36C91" w:rsidTr="00DB7C11">
        <w:trPr>
          <w:trHeight w:val="202"/>
        </w:trPr>
        <w:tc>
          <w:tcPr>
            <w:tcW w:w="1850" w:type="dxa"/>
            <w:shd w:val="clear" w:color="auto" w:fill="auto"/>
          </w:tcPr>
          <w:p w:rsidR="00BD4188" w:rsidRPr="00D36C91" w:rsidRDefault="00B83BEC" w:rsidP="00BD418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</w:t>
            </w:r>
            <w:r w:rsidR="00DB7C11">
              <w:rPr>
                <w:rFonts w:cs="Calibri"/>
                <w:szCs w:val="22"/>
              </w:rPr>
              <w:t>ontenido</w:t>
            </w:r>
            <w:r>
              <w:rPr>
                <w:rFonts w:cs="Calibri"/>
                <w:szCs w:val="22"/>
              </w:rPr>
              <w:t>_respuesta</w:t>
            </w:r>
          </w:p>
        </w:tc>
        <w:tc>
          <w:tcPr>
            <w:tcW w:w="1449" w:type="dxa"/>
            <w:shd w:val="clear" w:color="auto" w:fill="auto"/>
          </w:tcPr>
          <w:p w:rsidR="00BD4188" w:rsidRPr="00D36C91" w:rsidRDefault="00BD4188" w:rsidP="00BD418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529" w:type="dxa"/>
            <w:shd w:val="clear" w:color="auto" w:fill="auto"/>
          </w:tcPr>
          <w:p w:rsidR="00BD4188" w:rsidRPr="00D36C91" w:rsidRDefault="00DB7C11" w:rsidP="00BD418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303" w:type="dxa"/>
            <w:shd w:val="clear" w:color="auto" w:fill="auto"/>
          </w:tcPr>
          <w:p w:rsidR="00BD4188" w:rsidRPr="00D36C91" w:rsidRDefault="00DB7C11" w:rsidP="00BD418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</w:t>
            </w:r>
            <w:r w:rsidR="00BD4188">
              <w:rPr>
                <w:rFonts w:cs="Calibri"/>
                <w:szCs w:val="22"/>
              </w:rPr>
              <w:t>]</w:t>
            </w:r>
          </w:p>
        </w:tc>
        <w:tc>
          <w:tcPr>
            <w:tcW w:w="3497" w:type="dxa"/>
            <w:shd w:val="clear" w:color="auto" w:fill="auto"/>
          </w:tcPr>
          <w:p w:rsidR="00DB7C11" w:rsidRPr="00DB7C11" w:rsidRDefault="00DB7C11" w:rsidP="00DB7C11">
            <w:pPr>
              <w:rPr>
                <w:rFonts w:cs="Calibri"/>
                <w:szCs w:val="22"/>
              </w:rPr>
            </w:pPr>
            <w:r w:rsidRPr="00DB7C11">
              <w:rPr>
                <w:rFonts w:cs="Calibri"/>
                <w:szCs w:val="22"/>
              </w:rPr>
              <w:t xml:space="preserve">  {</w:t>
            </w:r>
          </w:p>
          <w:p w:rsidR="00DB7C11" w:rsidRPr="00DB7C11" w:rsidRDefault="00DB7C11" w:rsidP="00DB7C11">
            <w:pPr>
              <w:rPr>
                <w:rFonts w:cs="Calibri"/>
                <w:szCs w:val="22"/>
              </w:rPr>
            </w:pPr>
            <w:r w:rsidRPr="00DB7C11">
              <w:rPr>
                <w:rFonts w:cs="Calibri"/>
                <w:szCs w:val="22"/>
              </w:rPr>
              <w:t xml:space="preserve">    "id_pedido</w:t>
            </w:r>
            <w:r>
              <w:rPr>
                <w:rFonts w:cs="Calibri"/>
                <w:szCs w:val="22"/>
              </w:rPr>
              <w:t>_proveedor</w:t>
            </w:r>
            <w:r w:rsidRPr="00DB7C11">
              <w:rPr>
                <w:rFonts w:cs="Calibri"/>
                <w:szCs w:val="22"/>
              </w:rPr>
              <w:t>”: 137</w:t>
            </w:r>
          </w:p>
          <w:p w:rsidR="00BD4188" w:rsidRPr="00D36C91" w:rsidRDefault="00DB7C11" w:rsidP="00DB7C11">
            <w:pPr>
              <w:rPr>
                <w:rFonts w:cs="Calibri"/>
                <w:szCs w:val="22"/>
              </w:rPr>
            </w:pPr>
            <w:r w:rsidRPr="00DB7C11">
              <w:rPr>
                <w:rFonts w:cs="Calibri"/>
                <w:szCs w:val="22"/>
              </w:rPr>
              <w:t xml:space="preserve">  }</w:t>
            </w:r>
          </w:p>
        </w:tc>
      </w:tr>
    </w:tbl>
    <w:p w:rsidR="00A74C67" w:rsidRDefault="00A74C67" w:rsidP="00604FE1">
      <w:pPr>
        <w:rPr>
          <w:rFonts w:cs="Calibri"/>
          <w:szCs w:val="22"/>
        </w:rPr>
      </w:pPr>
    </w:p>
    <w:p w:rsidR="0004730B" w:rsidRDefault="0004730B" w:rsidP="00604FE1">
      <w:pPr>
        <w:rPr>
          <w:rFonts w:cs="Calibri"/>
          <w:szCs w:val="22"/>
        </w:rPr>
      </w:pPr>
    </w:p>
    <w:p w:rsidR="0004730B" w:rsidRDefault="0004730B" w:rsidP="0004730B">
      <w:pPr>
        <w:pStyle w:val="Ttulo2"/>
      </w:pPr>
      <w:r w:rsidRPr="00865D7D">
        <w:t xml:space="preserve">Proceso de Negocio N° </w:t>
      </w:r>
      <w:r>
        <w:t>3</w:t>
      </w:r>
    </w:p>
    <w:p w:rsidR="00BD33DA" w:rsidRDefault="00BD33DA" w:rsidP="00BD33DA"/>
    <w:p w:rsidR="00BD33DA" w:rsidRDefault="00BD33DA" w:rsidP="00BD33DA">
      <w:r w:rsidRPr="00BD33DA">
        <w:rPr>
          <w:rFonts w:cs="Calibri"/>
          <w:i/>
          <w:szCs w:val="22"/>
        </w:rPr>
        <w:t>Nombre</w:t>
      </w:r>
      <w:r w:rsidRPr="00BD33DA">
        <w:rPr>
          <w:rFonts w:cs="Calibri"/>
          <w:szCs w:val="22"/>
        </w:rPr>
        <w:t xml:space="preserve">:  </w:t>
      </w:r>
      <w:r w:rsidR="00CD43EC">
        <w:t>Consultar Pedido</w:t>
      </w:r>
    </w:p>
    <w:p w:rsidR="00BD33DA" w:rsidRPr="00D36C91" w:rsidRDefault="00BD33DA" w:rsidP="00BD33DA">
      <w:pPr>
        <w:rPr>
          <w:rFonts w:cs="Calibri"/>
          <w:szCs w:val="22"/>
        </w:rPr>
      </w:pPr>
    </w:p>
    <w:p w:rsidR="00BD33DA" w:rsidRPr="00D36C91" w:rsidRDefault="00BD33DA" w:rsidP="00BD33DA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 El sistema del </w:t>
      </w:r>
      <w:r w:rsidR="009751B0">
        <w:rPr>
          <w:rFonts w:cs="Calibri"/>
          <w:szCs w:val="22"/>
        </w:rPr>
        <w:t>Supermercado consulta</w:t>
      </w:r>
      <w:r w:rsidR="004B5C57">
        <w:rPr>
          <w:rFonts w:cs="Calibri"/>
          <w:szCs w:val="22"/>
        </w:rPr>
        <w:t xml:space="preserve"> a los proveedores los pedidos registrados a su nombre para ver si hubo un cambio y actualizarlos.</w:t>
      </w:r>
    </w:p>
    <w:p w:rsidR="00BD33DA" w:rsidRPr="00D36C91" w:rsidRDefault="00BD33DA" w:rsidP="00BD33DA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Empieza desde </w:t>
      </w:r>
      <w:r w:rsidR="009751B0">
        <w:rPr>
          <w:rFonts w:cs="Calibri"/>
          <w:szCs w:val="22"/>
        </w:rPr>
        <w:t xml:space="preserve">que se determinan la cantidad de proveedores en el sistema </w:t>
      </w:r>
      <w:r w:rsidR="00741151">
        <w:rPr>
          <w:rFonts w:cs="Calibri"/>
          <w:szCs w:val="22"/>
        </w:rPr>
        <w:t>hasta ya no quedan proveedores que se les consulte el pedido</w:t>
      </w:r>
      <w:r>
        <w:rPr>
          <w:rFonts w:cs="Calibri"/>
          <w:szCs w:val="22"/>
        </w:rPr>
        <w:t>.</w:t>
      </w:r>
    </w:p>
    <w:p w:rsidR="00BD33DA" w:rsidRPr="00D36C91" w:rsidRDefault="00BD33DA" w:rsidP="00BD33DA">
      <w:pPr>
        <w:rPr>
          <w:rFonts w:cs="Calibri"/>
          <w:szCs w:val="22"/>
          <w:lang w:val="es-AR"/>
        </w:rPr>
      </w:pPr>
    </w:p>
    <w:p w:rsidR="00BD33DA" w:rsidRDefault="00BD33DA" w:rsidP="00BD33DA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097DEE">
        <w:rPr>
          <w:rFonts w:cs="Calibri"/>
          <w:szCs w:val="22"/>
        </w:rPr>
        <w:t>Consultar Pedido</w:t>
      </w:r>
      <w:r>
        <w:rPr>
          <w:rFonts w:cs="Calibri"/>
          <w:szCs w:val="22"/>
        </w:rPr>
        <w:t>”</w:t>
      </w:r>
    </w:p>
    <w:p w:rsidR="001D23D0" w:rsidRDefault="001D23D0" w:rsidP="00BD33DA">
      <w:pPr>
        <w:rPr>
          <w:rFonts w:cs="Calibri"/>
          <w:szCs w:val="22"/>
        </w:rPr>
      </w:pPr>
    </w:p>
    <w:p w:rsidR="007407A5" w:rsidRDefault="007407A5" w:rsidP="00BD33DA">
      <w:pPr>
        <w:rPr>
          <w:rFonts w:cs="Calibri"/>
          <w:szCs w:val="22"/>
        </w:rPr>
      </w:pPr>
    </w:p>
    <w:p w:rsidR="007407A5" w:rsidRDefault="007407A5" w:rsidP="00BD33DA">
      <w:pPr>
        <w:rPr>
          <w:rFonts w:cs="Calibri"/>
          <w:szCs w:val="22"/>
        </w:rPr>
      </w:pPr>
    </w:p>
    <w:p w:rsidR="001D23D0" w:rsidRPr="00D36C91" w:rsidRDefault="001D23D0" w:rsidP="001D23D0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:rsidR="001D23D0" w:rsidRPr="00D36C91" w:rsidRDefault="001D23D0" w:rsidP="001D23D0">
      <w:pPr>
        <w:rPr>
          <w:rFonts w:cs="Calibri"/>
          <w:szCs w:val="22"/>
        </w:rPr>
      </w:pPr>
    </w:p>
    <w:p w:rsidR="001D23D0" w:rsidRPr="00D36C91" w:rsidRDefault="001D23D0" w:rsidP="001D23D0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lastRenderedPageBreak/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 S1</w:t>
      </w:r>
    </w:p>
    <w:p w:rsidR="001D23D0" w:rsidRPr="00D36C91" w:rsidRDefault="001D23D0" w:rsidP="001D23D0">
      <w:pPr>
        <w:rPr>
          <w:rFonts w:cs="Calibri"/>
          <w:szCs w:val="22"/>
        </w:rPr>
      </w:pPr>
    </w:p>
    <w:p w:rsidR="001D23D0" w:rsidRDefault="001D23D0" w:rsidP="001D23D0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El </w:t>
      </w:r>
      <w:r w:rsidR="001531AC">
        <w:rPr>
          <w:rFonts w:cs="Calibri"/>
          <w:szCs w:val="22"/>
        </w:rPr>
        <w:t>Sistema</w:t>
      </w:r>
      <w:r w:rsidR="00FA2823">
        <w:rPr>
          <w:rFonts w:cs="Calibri"/>
          <w:szCs w:val="22"/>
        </w:rPr>
        <w:t xml:space="preserve"> </w:t>
      </w:r>
      <w:r w:rsidR="001531AC">
        <w:rPr>
          <w:rFonts w:cs="Calibri"/>
          <w:szCs w:val="22"/>
        </w:rPr>
        <w:t>consulta los pedidos</w:t>
      </w:r>
      <w:r w:rsidR="0087340F">
        <w:rPr>
          <w:rFonts w:cs="Calibri"/>
          <w:szCs w:val="22"/>
        </w:rPr>
        <w:t xml:space="preserve"> registrados</w:t>
      </w:r>
      <w:r w:rsidR="001531AC">
        <w:rPr>
          <w:rFonts w:cs="Calibri"/>
          <w:szCs w:val="22"/>
        </w:rPr>
        <w:t xml:space="preserve"> a los proveedores</w:t>
      </w:r>
      <w:r w:rsidR="0087340F">
        <w:rPr>
          <w:rFonts w:cs="Calibri"/>
          <w:szCs w:val="22"/>
        </w:rPr>
        <w:t xml:space="preserve"> para ver si hubo un cambio y </w:t>
      </w:r>
      <w:r w:rsidR="00BE6A52">
        <w:rPr>
          <w:rFonts w:cs="Calibri"/>
          <w:szCs w:val="22"/>
        </w:rPr>
        <w:t>actualizarlos.</w:t>
      </w:r>
    </w:p>
    <w:p w:rsidR="008D6106" w:rsidRPr="00D36C91" w:rsidRDefault="008D6106" w:rsidP="001D23D0">
      <w:pPr>
        <w:rPr>
          <w:rFonts w:cs="Calibri"/>
          <w:szCs w:val="22"/>
        </w:rPr>
      </w:pPr>
    </w:p>
    <w:p w:rsidR="001D23D0" w:rsidRPr="00D36C91" w:rsidRDefault="001D23D0" w:rsidP="001D23D0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Sistema del Proveedor</w:t>
      </w:r>
    </w:p>
    <w:p w:rsidR="001D23D0" w:rsidRDefault="001D23D0" w:rsidP="001D23D0">
      <w:pPr>
        <w:rPr>
          <w:rFonts w:cs="Calibri"/>
          <w:szCs w:val="22"/>
        </w:rPr>
      </w:pPr>
    </w:p>
    <w:p w:rsidR="007407A5" w:rsidRDefault="007407A5" w:rsidP="001D23D0">
      <w:pPr>
        <w:rPr>
          <w:rFonts w:cs="Calibri"/>
          <w:szCs w:val="22"/>
        </w:rPr>
      </w:pPr>
    </w:p>
    <w:p w:rsidR="007407A5" w:rsidRPr="00D36C91" w:rsidRDefault="007407A5" w:rsidP="001D23D0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4"/>
        <w:gridCol w:w="1287"/>
        <w:gridCol w:w="1394"/>
        <w:gridCol w:w="1075"/>
        <w:gridCol w:w="3708"/>
      </w:tblGrid>
      <w:tr w:rsidR="001D23D0" w:rsidRPr="00D36C91" w:rsidTr="00B83BEC">
        <w:tc>
          <w:tcPr>
            <w:tcW w:w="9628" w:type="dxa"/>
            <w:gridSpan w:val="5"/>
            <w:shd w:val="clear" w:color="auto" w:fill="9CC2E5"/>
          </w:tcPr>
          <w:p w:rsidR="001D23D0" w:rsidRPr="00D36C91" w:rsidRDefault="001D23D0" w:rsidP="0087340F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87340F">
              <w:rPr>
                <w:rFonts w:cs="Calibri"/>
                <w:szCs w:val="22"/>
              </w:rPr>
              <w:t>Consultar Pedido</w:t>
            </w:r>
          </w:p>
        </w:tc>
      </w:tr>
      <w:tr w:rsidR="001D23D0" w:rsidRPr="00D36C91" w:rsidTr="00B83BEC">
        <w:tc>
          <w:tcPr>
            <w:tcW w:w="9628" w:type="dxa"/>
            <w:gridSpan w:val="5"/>
            <w:shd w:val="clear" w:color="auto" w:fill="auto"/>
          </w:tcPr>
          <w:p w:rsidR="001D23D0" w:rsidRPr="00D36C91" w:rsidRDefault="001D23D0" w:rsidP="0087340F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El </w:t>
            </w:r>
            <w:r w:rsidR="0087340F">
              <w:rPr>
                <w:rFonts w:cs="Calibri"/>
                <w:szCs w:val="22"/>
              </w:rPr>
              <w:t>Sistema</w:t>
            </w:r>
            <w:r w:rsidR="000C0D75">
              <w:rPr>
                <w:rFonts w:cs="Calibri"/>
                <w:szCs w:val="22"/>
              </w:rPr>
              <w:t xml:space="preserve"> </w:t>
            </w:r>
            <w:r w:rsidR="0087340F">
              <w:rPr>
                <w:rFonts w:cs="Calibri"/>
                <w:szCs w:val="22"/>
              </w:rPr>
              <w:t>consulta los pedidos a los proveedores</w:t>
            </w:r>
            <w:r w:rsidR="0075186F">
              <w:rPr>
                <w:rFonts w:cs="Calibri"/>
                <w:szCs w:val="22"/>
              </w:rPr>
              <w:t>.</w:t>
            </w:r>
          </w:p>
        </w:tc>
      </w:tr>
      <w:tr w:rsidR="001D23D0" w:rsidRPr="00D36C91" w:rsidTr="00B83BEC">
        <w:tc>
          <w:tcPr>
            <w:tcW w:w="9628" w:type="dxa"/>
            <w:gridSpan w:val="5"/>
            <w:shd w:val="clear" w:color="auto" w:fill="BDD6EE"/>
          </w:tcPr>
          <w:p w:rsidR="001D23D0" w:rsidRPr="00D36C91" w:rsidRDefault="001D23D0" w:rsidP="00B83BE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1D23D0" w:rsidRPr="00D36C91" w:rsidTr="00B83BEC">
        <w:trPr>
          <w:trHeight w:val="203"/>
        </w:trPr>
        <w:tc>
          <w:tcPr>
            <w:tcW w:w="2164" w:type="dxa"/>
            <w:shd w:val="clear" w:color="auto" w:fill="auto"/>
            <w:vAlign w:val="center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708" w:type="dxa"/>
            <w:shd w:val="clear" w:color="auto" w:fill="auto"/>
            <w:vAlign w:val="center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1D23D0" w:rsidRPr="00D36C91" w:rsidTr="00B83BEC">
        <w:trPr>
          <w:trHeight w:val="202"/>
        </w:trPr>
        <w:tc>
          <w:tcPr>
            <w:tcW w:w="2164" w:type="dxa"/>
            <w:shd w:val="clear" w:color="auto" w:fill="auto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</w:t>
            </w:r>
          </w:p>
        </w:tc>
        <w:tc>
          <w:tcPr>
            <w:tcW w:w="1287" w:type="dxa"/>
            <w:shd w:val="clear" w:color="auto" w:fill="auto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394" w:type="dxa"/>
            <w:shd w:val="clear" w:color="auto" w:fill="auto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075" w:type="dxa"/>
            <w:shd w:val="clear" w:color="auto" w:fill="auto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[10,10]</w:t>
            </w:r>
          </w:p>
        </w:tc>
        <w:tc>
          <w:tcPr>
            <w:tcW w:w="3708" w:type="dxa"/>
            <w:shd w:val="clear" w:color="auto" w:fill="auto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Zh45LMnOp2</w:t>
            </w:r>
          </w:p>
        </w:tc>
      </w:tr>
      <w:tr w:rsidR="00A24426" w:rsidRPr="00D36C91" w:rsidTr="00B83BEC">
        <w:trPr>
          <w:trHeight w:val="202"/>
        </w:trPr>
        <w:tc>
          <w:tcPr>
            <w:tcW w:w="2164" w:type="dxa"/>
            <w:shd w:val="clear" w:color="auto" w:fill="auto"/>
          </w:tcPr>
          <w:p w:rsidR="00A24426" w:rsidRDefault="00997FD4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URL</w:t>
            </w:r>
          </w:p>
        </w:tc>
        <w:tc>
          <w:tcPr>
            <w:tcW w:w="1287" w:type="dxa"/>
            <w:shd w:val="clear" w:color="auto" w:fill="auto"/>
          </w:tcPr>
          <w:p w:rsidR="00A24426" w:rsidRDefault="00A24426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394" w:type="dxa"/>
            <w:shd w:val="clear" w:color="auto" w:fill="auto"/>
          </w:tcPr>
          <w:p w:rsidR="00A24426" w:rsidRDefault="00997FD4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075" w:type="dxa"/>
            <w:shd w:val="clear" w:color="auto" w:fill="auto"/>
          </w:tcPr>
          <w:p w:rsidR="00A24426" w:rsidRDefault="00997FD4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</w:t>
            </w:r>
            <w:r w:rsidR="0020325D">
              <w:rPr>
                <w:rFonts w:cs="Calibri"/>
                <w:szCs w:val="22"/>
              </w:rPr>
              <w:t>0</w:t>
            </w:r>
            <w:r w:rsidR="00D5760C">
              <w:rPr>
                <w:rFonts w:cs="Calibri"/>
                <w:szCs w:val="22"/>
              </w:rPr>
              <w:t>0</w:t>
            </w:r>
            <w:r w:rsidR="0020325D">
              <w:rPr>
                <w:rFonts w:cs="Calibri"/>
                <w:szCs w:val="22"/>
              </w:rPr>
              <w:t>]</w:t>
            </w:r>
          </w:p>
        </w:tc>
        <w:tc>
          <w:tcPr>
            <w:tcW w:w="3708" w:type="dxa"/>
            <w:shd w:val="clear" w:color="auto" w:fill="auto"/>
          </w:tcPr>
          <w:p w:rsidR="00A24426" w:rsidRDefault="00997FD4" w:rsidP="00D5760C">
            <w:pPr>
              <w:rPr>
                <w:rFonts w:cs="Calibri"/>
                <w:szCs w:val="22"/>
              </w:rPr>
            </w:pPr>
            <w:hyperlink r:id="rId10" w:history="1">
              <w:r w:rsidRPr="00D80D60">
                <w:rPr>
                  <w:rStyle w:val="Hipervnculo"/>
                  <w:rFonts w:cs="Calibri"/>
                  <w:szCs w:val="22"/>
                </w:rPr>
                <w:t>https://www.sistemaProveedor.com</w:t>
              </w:r>
            </w:hyperlink>
          </w:p>
        </w:tc>
      </w:tr>
      <w:tr w:rsidR="00900D69" w:rsidRPr="00D36C91" w:rsidTr="00B83BEC">
        <w:trPr>
          <w:trHeight w:val="202"/>
        </w:trPr>
        <w:tc>
          <w:tcPr>
            <w:tcW w:w="2164" w:type="dxa"/>
            <w:shd w:val="clear" w:color="auto" w:fill="auto"/>
          </w:tcPr>
          <w:p w:rsidR="00900D69" w:rsidRDefault="00B83BEC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Contenido_solicitud</w:t>
            </w:r>
          </w:p>
        </w:tc>
        <w:tc>
          <w:tcPr>
            <w:tcW w:w="1287" w:type="dxa"/>
            <w:shd w:val="clear" w:color="auto" w:fill="auto"/>
          </w:tcPr>
          <w:p w:rsidR="00900D69" w:rsidRDefault="00900D69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394" w:type="dxa"/>
            <w:shd w:val="clear" w:color="auto" w:fill="auto"/>
          </w:tcPr>
          <w:p w:rsidR="00900D69" w:rsidRDefault="00DB7C11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075" w:type="dxa"/>
            <w:shd w:val="clear" w:color="auto" w:fill="auto"/>
          </w:tcPr>
          <w:p w:rsidR="00900D69" w:rsidRDefault="00900D69" w:rsidP="00DB7C11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</w:t>
            </w:r>
            <w:r w:rsidR="00DB7C11">
              <w:rPr>
                <w:rFonts w:cs="Calibri"/>
                <w:szCs w:val="22"/>
              </w:rPr>
              <w:t>1</w:t>
            </w:r>
            <w:r w:rsidR="00387E3C">
              <w:rPr>
                <w:rFonts w:cs="Calibri"/>
                <w:szCs w:val="22"/>
              </w:rPr>
              <w:t>,</w:t>
            </w:r>
            <w:r w:rsidR="00DB7C11">
              <w:rPr>
                <w:rFonts w:cs="Calibri"/>
                <w:szCs w:val="22"/>
              </w:rPr>
              <w:t>10000</w:t>
            </w:r>
            <w:r>
              <w:rPr>
                <w:rFonts w:cs="Calibri"/>
                <w:szCs w:val="22"/>
              </w:rPr>
              <w:t>]</w:t>
            </w:r>
          </w:p>
        </w:tc>
        <w:tc>
          <w:tcPr>
            <w:tcW w:w="3708" w:type="dxa"/>
            <w:shd w:val="clear" w:color="auto" w:fill="auto"/>
          </w:tcPr>
          <w:p w:rsidR="00387E3C" w:rsidRDefault="00387E3C" w:rsidP="00D5760C">
            <w:r>
              <w:t>{</w:t>
            </w:r>
          </w:p>
          <w:p w:rsidR="00387E3C" w:rsidRDefault="00DB7C11" w:rsidP="00D5760C">
            <w:r>
              <w:t xml:space="preserve">   “id</w:t>
            </w:r>
            <w:r w:rsidR="00B83BEC">
              <w:t>_pedido”: 137</w:t>
            </w:r>
          </w:p>
          <w:p w:rsidR="00900D69" w:rsidRDefault="00387E3C" w:rsidP="00D5760C">
            <w:r>
              <w:t>}</w:t>
            </w:r>
          </w:p>
        </w:tc>
      </w:tr>
      <w:tr w:rsidR="001D23D0" w:rsidRPr="00D36C91" w:rsidTr="00B83BEC">
        <w:tc>
          <w:tcPr>
            <w:tcW w:w="9628" w:type="dxa"/>
            <w:gridSpan w:val="5"/>
            <w:shd w:val="clear" w:color="auto" w:fill="BDD6EE"/>
          </w:tcPr>
          <w:p w:rsidR="001D23D0" w:rsidRPr="00D36C91" w:rsidRDefault="001D23D0" w:rsidP="00B83BE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1D23D0" w:rsidRPr="00D36C91" w:rsidTr="00B83BEC">
        <w:trPr>
          <w:trHeight w:val="203"/>
        </w:trPr>
        <w:tc>
          <w:tcPr>
            <w:tcW w:w="2164" w:type="dxa"/>
            <w:shd w:val="clear" w:color="auto" w:fill="auto"/>
            <w:vAlign w:val="center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708" w:type="dxa"/>
            <w:shd w:val="clear" w:color="auto" w:fill="auto"/>
            <w:vAlign w:val="center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1D23D0" w:rsidRPr="00D36C91" w:rsidTr="00B83BEC">
        <w:trPr>
          <w:trHeight w:val="202"/>
        </w:trPr>
        <w:tc>
          <w:tcPr>
            <w:tcW w:w="2164" w:type="dxa"/>
            <w:shd w:val="clear" w:color="auto" w:fill="auto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Código </w:t>
            </w:r>
          </w:p>
        </w:tc>
        <w:tc>
          <w:tcPr>
            <w:tcW w:w="1287" w:type="dxa"/>
            <w:shd w:val="clear" w:color="auto" w:fill="auto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394" w:type="dxa"/>
            <w:shd w:val="clear" w:color="auto" w:fill="auto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075" w:type="dxa"/>
            <w:shd w:val="clear" w:color="auto" w:fill="auto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708" w:type="dxa"/>
            <w:shd w:val="clear" w:color="auto" w:fill="auto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1D23D0" w:rsidRPr="00D36C91" w:rsidTr="00B83BEC">
        <w:trPr>
          <w:trHeight w:val="202"/>
        </w:trPr>
        <w:tc>
          <w:tcPr>
            <w:tcW w:w="2164" w:type="dxa"/>
            <w:shd w:val="clear" w:color="auto" w:fill="auto"/>
          </w:tcPr>
          <w:p w:rsidR="001D23D0" w:rsidRPr="00D36C91" w:rsidRDefault="00B83BEC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Contenido_respuesta</w:t>
            </w:r>
          </w:p>
        </w:tc>
        <w:tc>
          <w:tcPr>
            <w:tcW w:w="1287" w:type="dxa"/>
            <w:shd w:val="clear" w:color="auto" w:fill="auto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394" w:type="dxa"/>
            <w:shd w:val="clear" w:color="auto" w:fill="auto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075" w:type="dxa"/>
            <w:shd w:val="clear" w:color="auto" w:fill="auto"/>
          </w:tcPr>
          <w:p w:rsidR="001D23D0" w:rsidRPr="00D36C91" w:rsidRDefault="001D23D0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</w:t>
            </w:r>
            <w:r w:rsidR="00B83BEC">
              <w:rPr>
                <w:rFonts w:cs="Calibri"/>
                <w:szCs w:val="22"/>
              </w:rPr>
              <w:t>00</w:t>
            </w:r>
            <w:r>
              <w:rPr>
                <w:rFonts w:cs="Calibri"/>
                <w:szCs w:val="22"/>
              </w:rPr>
              <w:t>]</w:t>
            </w:r>
          </w:p>
        </w:tc>
        <w:tc>
          <w:tcPr>
            <w:tcW w:w="3708" w:type="dxa"/>
            <w:shd w:val="clear" w:color="auto" w:fill="auto"/>
          </w:tcPr>
          <w:p w:rsidR="00B83BEC" w:rsidRDefault="00B83BEC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:rsidR="00B83BEC" w:rsidRDefault="00B83BEC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“id_pedido_proveedor”:137,</w:t>
            </w:r>
          </w:p>
          <w:p w:rsidR="00B83BEC" w:rsidRDefault="00B83BEC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“estado_pedido”: “Pendiente”,</w:t>
            </w:r>
          </w:p>
          <w:p w:rsidR="00B83BEC" w:rsidRDefault="00B83BEC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“fecha_prevista_entrega”: “2024-11- 11   15:18:10”,</w:t>
            </w:r>
          </w:p>
          <w:p w:rsidR="00B83BEC" w:rsidRDefault="00B83BEC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“fecha_real_entrega”: </w:t>
            </w:r>
            <w:r w:rsidR="00513BBF">
              <w:rPr>
                <w:rFonts w:cs="Calibri"/>
                <w:szCs w:val="22"/>
              </w:rPr>
              <w:t>“</w:t>
            </w:r>
            <w:r>
              <w:rPr>
                <w:rFonts w:cs="Calibri"/>
                <w:szCs w:val="22"/>
              </w:rPr>
              <w:t>2024-</w:t>
            </w:r>
            <w:r w:rsidR="007731FE">
              <w:rPr>
                <w:rFonts w:cs="Calibri"/>
                <w:szCs w:val="22"/>
              </w:rPr>
              <w:t>10-12 16:20:20</w:t>
            </w:r>
            <w:r w:rsidR="00513BBF">
              <w:rPr>
                <w:rFonts w:cs="Calibri"/>
                <w:szCs w:val="22"/>
              </w:rPr>
              <w:t>”,</w:t>
            </w:r>
          </w:p>
          <w:p w:rsidR="00B83BEC" w:rsidRPr="00D36C91" w:rsidRDefault="00B83BEC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</w:tbl>
    <w:p w:rsidR="001D23D0" w:rsidRDefault="001D23D0" w:rsidP="00BD33DA">
      <w:pPr>
        <w:rPr>
          <w:rFonts w:cs="Calibri"/>
          <w:szCs w:val="22"/>
        </w:rPr>
      </w:pPr>
    </w:p>
    <w:p w:rsidR="00BD33DA" w:rsidRPr="00BD33DA" w:rsidRDefault="00BD33DA" w:rsidP="00BD33DA"/>
    <w:p w:rsidR="003E4B9C" w:rsidRDefault="003E4B9C" w:rsidP="003E4B9C">
      <w:pPr>
        <w:pStyle w:val="Ttulo2"/>
      </w:pPr>
      <w:r w:rsidRPr="00865D7D">
        <w:t xml:space="preserve">Proceso de Negocio N° </w:t>
      </w:r>
      <w:r>
        <w:t>4</w:t>
      </w:r>
    </w:p>
    <w:p w:rsidR="003E4B9C" w:rsidRDefault="003E4B9C" w:rsidP="003E4B9C"/>
    <w:p w:rsidR="003E4B9C" w:rsidRDefault="003E4B9C" w:rsidP="003E4B9C">
      <w:r w:rsidRPr="00BD33DA">
        <w:rPr>
          <w:rFonts w:cs="Calibri"/>
          <w:i/>
          <w:szCs w:val="22"/>
        </w:rPr>
        <w:t>Nombre</w:t>
      </w:r>
      <w:r w:rsidRPr="00BD33DA">
        <w:rPr>
          <w:rFonts w:cs="Calibri"/>
          <w:szCs w:val="22"/>
        </w:rPr>
        <w:t xml:space="preserve">:  </w:t>
      </w:r>
      <w:r>
        <w:t>Cancelar Pedido</w:t>
      </w:r>
    </w:p>
    <w:p w:rsidR="003E4B9C" w:rsidRPr="00D36C91" w:rsidRDefault="003E4B9C" w:rsidP="003E4B9C">
      <w:pPr>
        <w:rPr>
          <w:rFonts w:cs="Calibri"/>
          <w:szCs w:val="22"/>
        </w:rPr>
      </w:pPr>
    </w:p>
    <w:p w:rsidR="003E4B9C" w:rsidRPr="00D36C91" w:rsidRDefault="003E4B9C" w:rsidP="003E4B9C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 El usuario del sistema del Supermercado puede cancelar el pedido mandado al proveedor correspondiente.</w:t>
      </w:r>
    </w:p>
    <w:p w:rsidR="003E4B9C" w:rsidRPr="00D36C91" w:rsidRDefault="003E4B9C" w:rsidP="003E4B9C">
      <w:pPr>
        <w:rPr>
          <w:rFonts w:cs="Calibri"/>
          <w:szCs w:val="22"/>
          <w:lang w:val="es-AR"/>
        </w:rPr>
      </w:pPr>
    </w:p>
    <w:p w:rsidR="003E4B9C" w:rsidRPr="00D36C91" w:rsidRDefault="003E4B9C" w:rsidP="003E4B9C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Empieza desde que el pedido está en “Estado Pendiente” hasta que el Administrador de Pedidos </w:t>
      </w:r>
      <w:r w:rsidR="00617345">
        <w:rPr>
          <w:rFonts w:cs="Calibri"/>
          <w:szCs w:val="22"/>
        </w:rPr>
        <w:t>selecciona cancelar</w:t>
      </w:r>
      <w:r>
        <w:rPr>
          <w:rFonts w:cs="Calibri"/>
          <w:szCs w:val="22"/>
        </w:rPr>
        <w:t xml:space="preserve"> el pedido para avisarle de los cambios al proveedor.</w:t>
      </w:r>
    </w:p>
    <w:p w:rsidR="003E4B9C" w:rsidRPr="00D36C91" w:rsidRDefault="003E4B9C" w:rsidP="003E4B9C">
      <w:pPr>
        <w:rPr>
          <w:rFonts w:cs="Calibri"/>
          <w:szCs w:val="22"/>
          <w:lang w:val="es-AR"/>
        </w:rPr>
      </w:pPr>
    </w:p>
    <w:p w:rsidR="003E4B9C" w:rsidRDefault="003E4B9C" w:rsidP="003E4B9C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lastRenderedPageBreak/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C6E9F">
        <w:rPr>
          <w:rFonts w:cs="Calibri"/>
          <w:szCs w:val="22"/>
        </w:rPr>
        <w:t>Cancelar</w:t>
      </w:r>
      <w:r>
        <w:rPr>
          <w:rFonts w:cs="Calibri"/>
          <w:szCs w:val="22"/>
        </w:rPr>
        <w:t xml:space="preserve"> Pedido”</w:t>
      </w:r>
    </w:p>
    <w:p w:rsidR="003E4B9C" w:rsidRDefault="003E4B9C" w:rsidP="003E4B9C">
      <w:pPr>
        <w:rPr>
          <w:rFonts w:cs="Calibri"/>
          <w:szCs w:val="22"/>
        </w:rPr>
      </w:pPr>
    </w:p>
    <w:p w:rsidR="003E4B9C" w:rsidRDefault="003E4B9C" w:rsidP="003E4B9C">
      <w:pPr>
        <w:rPr>
          <w:rFonts w:cs="Calibri"/>
          <w:szCs w:val="22"/>
        </w:rPr>
      </w:pPr>
    </w:p>
    <w:p w:rsidR="003E4B9C" w:rsidRDefault="003E4B9C" w:rsidP="003E4B9C">
      <w:pPr>
        <w:rPr>
          <w:rFonts w:cs="Calibri"/>
          <w:szCs w:val="22"/>
        </w:rPr>
      </w:pPr>
    </w:p>
    <w:p w:rsidR="003E4B9C" w:rsidRPr="00D36C91" w:rsidRDefault="003E4B9C" w:rsidP="003E4B9C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:rsidR="003E4B9C" w:rsidRPr="00D36C91" w:rsidRDefault="003E4B9C" w:rsidP="003E4B9C">
      <w:pPr>
        <w:rPr>
          <w:rFonts w:cs="Calibri"/>
          <w:szCs w:val="22"/>
        </w:rPr>
      </w:pPr>
    </w:p>
    <w:p w:rsidR="003E4B9C" w:rsidRPr="00D36C91" w:rsidRDefault="003E4B9C" w:rsidP="003E4B9C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 S1</w:t>
      </w:r>
    </w:p>
    <w:p w:rsidR="003E4B9C" w:rsidRPr="00D36C91" w:rsidRDefault="003E4B9C" w:rsidP="003E4B9C">
      <w:pPr>
        <w:rPr>
          <w:rFonts w:cs="Calibri"/>
          <w:szCs w:val="22"/>
        </w:rPr>
      </w:pPr>
    </w:p>
    <w:p w:rsidR="003E4B9C" w:rsidRPr="00D36C91" w:rsidRDefault="003E4B9C" w:rsidP="003E4B9C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El Administrador de Pedidos </w:t>
      </w:r>
      <w:r w:rsidR="005869A7">
        <w:rPr>
          <w:rFonts w:cs="Calibri"/>
          <w:szCs w:val="22"/>
        </w:rPr>
        <w:t xml:space="preserve">cancela los pedidos de los proveedores </w:t>
      </w:r>
      <w:r w:rsidR="000F09F4">
        <w:rPr>
          <w:rFonts w:cs="Calibri"/>
          <w:szCs w:val="22"/>
        </w:rPr>
        <w:t>solo en</w:t>
      </w:r>
      <w:r w:rsidR="005869A7">
        <w:rPr>
          <w:rFonts w:cs="Calibri"/>
          <w:szCs w:val="22"/>
        </w:rPr>
        <w:t xml:space="preserve"> estado “Pendiente”</w:t>
      </w:r>
      <w:r w:rsidR="005F4414">
        <w:rPr>
          <w:rFonts w:cs="Calibri"/>
          <w:szCs w:val="22"/>
        </w:rPr>
        <w:t>, el pedido cancelado se le comunica al proveedor para que en su sistema se cancele también el pedido.</w:t>
      </w:r>
    </w:p>
    <w:p w:rsidR="003E4B9C" w:rsidRPr="00D36C91" w:rsidRDefault="003E4B9C" w:rsidP="003E4B9C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Sistema del Proveedor</w:t>
      </w:r>
    </w:p>
    <w:p w:rsidR="003E4B9C" w:rsidRDefault="003E4B9C" w:rsidP="003E4B9C">
      <w:pPr>
        <w:rPr>
          <w:rFonts w:cs="Calibri"/>
          <w:szCs w:val="22"/>
        </w:rPr>
      </w:pPr>
    </w:p>
    <w:p w:rsidR="003E4B9C" w:rsidRDefault="003E4B9C" w:rsidP="003E4B9C">
      <w:pPr>
        <w:rPr>
          <w:rFonts w:cs="Calibri"/>
          <w:szCs w:val="22"/>
        </w:rPr>
      </w:pPr>
    </w:p>
    <w:p w:rsidR="003E4B9C" w:rsidRPr="00D36C91" w:rsidRDefault="003E4B9C" w:rsidP="003E4B9C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1311"/>
        <w:gridCol w:w="1414"/>
        <w:gridCol w:w="1075"/>
        <w:gridCol w:w="3821"/>
      </w:tblGrid>
      <w:tr w:rsidR="003E4B9C" w:rsidRPr="00D36C91" w:rsidTr="00B83BEC">
        <w:tc>
          <w:tcPr>
            <w:tcW w:w="9628" w:type="dxa"/>
            <w:gridSpan w:val="5"/>
            <w:shd w:val="clear" w:color="auto" w:fill="9CC2E5"/>
          </w:tcPr>
          <w:p w:rsidR="003E4B9C" w:rsidRPr="00D36C91" w:rsidRDefault="003E4B9C" w:rsidP="00DC471D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DC471D">
              <w:rPr>
                <w:rFonts w:cs="Calibri"/>
                <w:szCs w:val="22"/>
              </w:rPr>
              <w:t>Cancelar Pedido</w:t>
            </w:r>
          </w:p>
        </w:tc>
      </w:tr>
      <w:tr w:rsidR="003E4B9C" w:rsidRPr="00D36C91" w:rsidTr="00B83BEC">
        <w:tc>
          <w:tcPr>
            <w:tcW w:w="9628" w:type="dxa"/>
            <w:gridSpan w:val="5"/>
            <w:shd w:val="clear" w:color="auto" w:fill="auto"/>
          </w:tcPr>
          <w:p w:rsidR="003E4B9C" w:rsidRPr="00D36C91" w:rsidRDefault="003E4B9C" w:rsidP="001F6D8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El Administrador de Pedidos </w:t>
            </w:r>
            <w:r w:rsidR="001F6D80">
              <w:rPr>
                <w:rFonts w:cs="Calibri"/>
                <w:szCs w:val="22"/>
              </w:rPr>
              <w:t>cancela los pedidos en estado “Pendiente”</w:t>
            </w:r>
            <w:r>
              <w:rPr>
                <w:rFonts w:cs="Calibri"/>
                <w:szCs w:val="22"/>
              </w:rPr>
              <w:t>.</w:t>
            </w:r>
          </w:p>
        </w:tc>
      </w:tr>
      <w:tr w:rsidR="003E4B9C" w:rsidRPr="00D36C91" w:rsidTr="00B83BEC">
        <w:tc>
          <w:tcPr>
            <w:tcW w:w="9628" w:type="dxa"/>
            <w:gridSpan w:val="5"/>
            <w:shd w:val="clear" w:color="auto" w:fill="BDD6EE"/>
          </w:tcPr>
          <w:p w:rsidR="003E4B9C" w:rsidRPr="00D36C91" w:rsidRDefault="003E4B9C" w:rsidP="00B83BE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3E4B9C" w:rsidRPr="00D36C91" w:rsidTr="005263B9">
        <w:trPr>
          <w:trHeight w:val="203"/>
        </w:trPr>
        <w:tc>
          <w:tcPr>
            <w:tcW w:w="2007" w:type="dxa"/>
            <w:shd w:val="clear" w:color="auto" w:fill="auto"/>
            <w:vAlign w:val="center"/>
          </w:tcPr>
          <w:p w:rsidR="003E4B9C" w:rsidRPr="00D36C91" w:rsidRDefault="003E4B9C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3E4B9C" w:rsidRPr="00D36C91" w:rsidRDefault="003E4B9C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E4B9C" w:rsidRPr="00D36C91" w:rsidRDefault="003E4B9C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3E4B9C" w:rsidRPr="00D36C91" w:rsidRDefault="003E4B9C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821" w:type="dxa"/>
            <w:shd w:val="clear" w:color="auto" w:fill="auto"/>
            <w:vAlign w:val="center"/>
          </w:tcPr>
          <w:p w:rsidR="003E4B9C" w:rsidRPr="00D36C91" w:rsidRDefault="003E4B9C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3E4B9C" w:rsidRPr="00D36C91" w:rsidTr="005263B9">
        <w:trPr>
          <w:trHeight w:val="202"/>
        </w:trPr>
        <w:tc>
          <w:tcPr>
            <w:tcW w:w="2007" w:type="dxa"/>
            <w:shd w:val="clear" w:color="auto" w:fill="auto"/>
          </w:tcPr>
          <w:p w:rsidR="003E4B9C" w:rsidRPr="00D36C91" w:rsidRDefault="003E4B9C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</w:t>
            </w:r>
          </w:p>
        </w:tc>
        <w:tc>
          <w:tcPr>
            <w:tcW w:w="1311" w:type="dxa"/>
            <w:shd w:val="clear" w:color="auto" w:fill="auto"/>
          </w:tcPr>
          <w:p w:rsidR="003E4B9C" w:rsidRPr="00D36C91" w:rsidRDefault="003E4B9C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14" w:type="dxa"/>
            <w:shd w:val="clear" w:color="auto" w:fill="auto"/>
          </w:tcPr>
          <w:p w:rsidR="003E4B9C" w:rsidRPr="00D36C91" w:rsidRDefault="003E4B9C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075" w:type="dxa"/>
            <w:shd w:val="clear" w:color="auto" w:fill="auto"/>
          </w:tcPr>
          <w:p w:rsidR="003E4B9C" w:rsidRPr="00D36C91" w:rsidRDefault="003E4B9C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[10,10]</w:t>
            </w:r>
          </w:p>
        </w:tc>
        <w:tc>
          <w:tcPr>
            <w:tcW w:w="3821" w:type="dxa"/>
            <w:shd w:val="clear" w:color="auto" w:fill="auto"/>
          </w:tcPr>
          <w:p w:rsidR="003E4B9C" w:rsidRPr="00D36C91" w:rsidRDefault="003E4B9C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Zh45LMnOp2</w:t>
            </w:r>
          </w:p>
        </w:tc>
      </w:tr>
      <w:tr w:rsidR="005263B9" w:rsidRPr="00D36C91" w:rsidTr="005263B9">
        <w:trPr>
          <w:trHeight w:val="202"/>
        </w:trPr>
        <w:tc>
          <w:tcPr>
            <w:tcW w:w="2007" w:type="dxa"/>
            <w:shd w:val="clear" w:color="auto" w:fill="auto"/>
          </w:tcPr>
          <w:p w:rsidR="005263B9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URL</w:t>
            </w:r>
          </w:p>
        </w:tc>
        <w:tc>
          <w:tcPr>
            <w:tcW w:w="1311" w:type="dxa"/>
            <w:shd w:val="clear" w:color="auto" w:fill="auto"/>
          </w:tcPr>
          <w:p w:rsidR="005263B9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14" w:type="dxa"/>
            <w:shd w:val="clear" w:color="auto" w:fill="auto"/>
          </w:tcPr>
          <w:p w:rsidR="005263B9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075" w:type="dxa"/>
            <w:shd w:val="clear" w:color="auto" w:fill="auto"/>
          </w:tcPr>
          <w:p w:rsidR="005263B9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[20,200]</w:t>
            </w:r>
          </w:p>
        </w:tc>
        <w:tc>
          <w:tcPr>
            <w:tcW w:w="3821" w:type="dxa"/>
            <w:shd w:val="clear" w:color="auto" w:fill="auto"/>
          </w:tcPr>
          <w:p w:rsidR="005263B9" w:rsidRDefault="005263B9" w:rsidP="005263B9">
            <w:pPr>
              <w:rPr>
                <w:rFonts w:cs="Calibri"/>
                <w:szCs w:val="22"/>
              </w:rPr>
            </w:pPr>
            <w:hyperlink r:id="rId11" w:history="1">
              <w:r w:rsidRPr="00D80D60">
                <w:rPr>
                  <w:rStyle w:val="Hipervnculo"/>
                  <w:rFonts w:cs="Calibri"/>
                  <w:szCs w:val="22"/>
                </w:rPr>
                <w:t>https://www.sistemaProveedor.com</w:t>
              </w:r>
            </w:hyperlink>
          </w:p>
        </w:tc>
      </w:tr>
      <w:tr w:rsidR="005263B9" w:rsidRPr="00D36C91" w:rsidTr="005263B9">
        <w:trPr>
          <w:trHeight w:val="202"/>
        </w:trPr>
        <w:tc>
          <w:tcPr>
            <w:tcW w:w="2007" w:type="dxa"/>
            <w:shd w:val="clear" w:color="auto" w:fill="auto"/>
          </w:tcPr>
          <w:p w:rsidR="005263B9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Contenido_solicitud</w:t>
            </w:r>
          </w:p>
        </w:tc>
        <w:tc>
          <w:tcPr>
            <w:tcW w:w="1311" w:type="dxa"/>
            <w:shd w:val="clear" w:color="auto" w:fill="auto"/>
          </w:tcPr>
          <w:p w:rsidR="005263B9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14" w:type="dxa"/>
            <w:shd w:val="clear" w:color="auto" w:fill="auto"/>
          </w:tcPr>
          <w:p w:rsidR="005263B9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075" w:type="dxa"/>
            <w:shd w:val="clear" w:color="auto" w:fill="auto"/>
          </w:tcPr>
          <w:p w:rsidR="005263B9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3821" w:type="dxa"/>
            <w:shd w:val="clear" w:color="auto" w:fill="auto"/>
          </w:tcPr>
          <w:p w:rsidR="005263B9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{</w:t>
            </w:r>
          </w:p>
          <w:p w:rsidR="005263B9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“id_pedido”: 6</w:t>
            </w:r>
          </w:p>
          <w:p w:rsidR="005263B9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}</w:t>
            </w:r>
          </w:p>
        </w:tc>
      </w:tr>
      <w:tr w:rsidR="005263B9" w:rsidRPr="00D36C91" w:rsidTr="00B83BEC">
        <w:tc>
          <w:tcPr>
            <w:tcW w:w="9628" w:type="dxa"/>
            <w:gridSpan w:val="5"/>
            <w:shd w:val="clear" w:color="auto" w:fill="BDD6EE"/>
          </w:tcPr>
          <w:p w:rsidR="005263B9" w:rsidRPr="00D36C91" w:rsidRDefault="005263B9" w:rsidP="005263B9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5263B9" w:rsidRPr="00D36C91" w:rsidTr="005263B9">
        <w:trPr>
          <w:trHeight w:val="203"/>
        </w:trPr>
        <w:tc>
          <w:tcPr>
            <w:tcW w:w="2007" w:type="dxa"/>
            <w:shd w:val="clear" w:color="auto" w:fill="auto"/>
            <w:vAlign w:val="center"/>
          </w:tcPr>
          <w:p w:rsidR="005263B9" w:rsidRPr="00D36C91" w:rsidRDefault="005263B9" w:rsidP="005263B9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5263B9" w:rsidRPr="00D36C91" w:rsidRDefault="005263B9" w:rsidP="005263B9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263B9" w:rsidRPr="00D36C91" w:rsidRDefault="005263B9" w:rsidP="005263B9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5263B9" w:rsidRPr="00D36C91" w:rsidRDefault="005263B9" w:rsidP="005263B9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821" w:type="dxa"/>
            <w:shd w:val="clear" w:color="auto" w:fill="auto"/>
            <w:vAlign w:val="center"/>
          </w:tcPr>
          <w:p w:rsidR="005263B9" w:rsidRPr="00D36C91" w:rsidRDefault="005263B9" w:rsidP="005263B9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5263B9" w:rsidRPr="00D36C91" w:rsidTr="005263B9">
        <w:trPr>
          <w:trHeight w:val="202"/>
        </w:trPr>
        <w:tc>
          <w:tcPr>
            <w:tcW w:w="2007" w:type="dxa"/>
            <w:shd w:val="clear" w:color="auto" w:fill="auto"/>
          </w:tcPr>
          <w:p w:rsidR="005263B9" w:rsidRPr="00D36C91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Código </w:t>
            </w:r>
          </w:p>
        </w:tc>
        <w:tc>
          <w:tcPr>
            <w:tcW w:w="1311" w:type="dxa"/>
            <w:shd w:val="clear" w:color="auto" w:fill="auto"/>
          </w:tcPr>
          <w:p w:rsidR="005263B9" w:rsidRPr="00D36C91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14" w:type="dxa"/>
            <w:shd w:val="clear" w:color="auto" w:fill="auto"/>
          </w:tcPr>
          <w:p w:rsidR="005263B9" w:rsidRPr="00D36C91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075" w:type="dxa"/>
            <w:shd w:val="clear" w:color="auto" w:fill="auto"/>
          </w:tcPr>
          <w:p w:rsidR="005263B9" w:rsidRPr="00D36C91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821" w:type="dxa"/>
            <w:shd w:val="clear" w:color="auto" w:fill="auto"/>
          </w:tcPr>
          <w:p w:rsidR="005263B9" w:rsidRPr="00D36C91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5263B9" w:rsidRPr="00D36C91" w:rsidTr="005263B9">
        <w:trPr>
          <w:trHeight w:val="202"/>
        </w:trPr>
        <w:tc>
          <w:tcPr>
            <w:tcW w:w="2007" w:type="dxa"/>
            <w:shd w:val="clear" w:color="auto" w:fill="auto"/>
          </w:tcPr>
          <w:p w:rsidR="005263B9" w:rsidRPr="00D36C91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Mensaje_respuesta</w:t>
            </w:r>
          </w:p>
        </w:tc>
        <w:tc>
          <w:tcPr>
            <w:tcW w:w="1311" w:type="dxa"/>
            <w:shd w:val="clear" w:color="auto" w:fill="auto"/>
          </w:tcPr>
          <w:p w:rsidR="005263B9" w:rsidRPr="00D36C91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14" w:type="dxa"/>
            <w:shd w:val="clear" w:color="auto" w:fill="auto"/>
          </w:tcPr>
          <w:p w:rsidR="005263B9" w:rsidRPr="00D36C91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1075" w:type="dxa"/>
            <w:shd w:val="clear" w:color="auto" w:fill="auto"/>
          </w:tcPr>
          <w:p w:rsidR="005263B9" w:rsidRPr="00D36C91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[1,50]</w:t>
            </w:r>
          </w:p>
        </w:tc>
        <w:tc>
          <w:tcPr>
            <w:tcW w:w="3821" w:type="dxa"/>
            <w:shd w:val="clear" w:color="auto" w:fill="auto"/>
          </w:tcPr>
          <w:p w:rsidR="005263B9" w:rsidRPr="00D36C91" w:rsidRDefault="005263B9" w:rsidP="005263B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“Pedido Cancelado”</w:t>
            </w:r>
          </w:p>
        </w:tc>
      </w:tr>
    </w:tbl>
    <w:p w:rsidR="003E4B9C" w:rsidRDefault="003E4B9C" w:rsidP="003E4B9C">
      <w:pPr>
        <w:rPr>
          <w:rFonts w:cs="Calibri"/>
          <w:szCs w:val="22"/>
        </w:rPr>
      </w:pPr>
    </w:p>
    <w:p w:rsidR="003E4B9C" w:rsidRPr="00BD33DA" w:rsidRDefault="003E4B9C" w:rsidP="003E4B9C"/>
    <w:p w:rsidR="003E4B9C" w:rsidRDefault="003E4B9C" w:rsidP="003E4B9C"/>
    <w:p w:rsidR="003E4B9C" w:rsidRPr="0004730B" w:rsidRDefault="003E4B9C" w:rsidP="003E4B9C"/>
    <w:p w:rsidR="003E4B9C" w:rsidRDefault="003E4B9C" w:rsidP="003E4B9C">
      <w:pPr>
        <w:pStyle w:val="Ttulo2"/>
      </w:pPr>
      <w:r w:rsidRPr="00865D7D">
        <w:t xml:space="preserve">Proceso de Negocio N° </w:t>
      </w:r>
      <w:r w:rsidR="003F59E3">
        <w:t>5</w:t>
      </w:r>
    </w:p>
    <w:p w:rsidR="003E4B9C" w:rsidRDefault="003E4B9C" w:rsidP="003E4B9C"/>
    <w:p w:rsidR="003E4B9C" w:rsidRDefault="003E4B9C" w:rsidP="003E4B9C">
      <w:r w:rsidRPr="00BD33DA">
        <w:rPr>
          <w:rFonts w:cs="Calibri"/>
          <w:i/>
          <w:szCs w:val="22"/>
        </w:rPr>
        <w:t>Nombre</w:t>
      </w:r>
      <w:r w:rsidRPr="00BD33DA">
        <w:rPr>
          <w:rFonts w:cs="Calibri"/>
          <w:szCs w:val="22"/>
        </w:rPr>
        <w:t xml:space="preserve">:  </w:t>
      </w:r>
      <w:r w:rsidR="00853271">
        <w:t>Evaluar</w:t>
      </w:r>
      <w:r>
        <w:t xml:space="preserve"> Pedido</w:t>
      </w:r>
    </w:p>
    <w:p w:rsidR="003E4B9C" w:rsidRPr="00D36C91" w:rsidRDefault="003E4B9C" w:rsidP="003E4B9C">
      <w:pPr>
        <w:rPr>
          <w:rFonts w:cs="Calibri"/>
          <w:szCs w:val="22"/>
        </w:rPr>
      </w:pPr>
    </w:p>
    <w:p w:rsidR="003E4B9C" w:rsidRPr="00D36C91" w:rsidRDefault="003E4B9C" w:rsidP="003E4B9C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 El usuario del sistema del Supermercado puede </w:t>
      </w:r>
      <w:r w:rsidR="00747153">
        <w:rPr>
          <w:rFonts w:cs="Calibri"/>
          <w:szCs w:val="22"/>
        </w:rPr>
        <w:t>evaluar</w:t>
      </w:r>
      <w:r>
        <w:rPr>
          <w:rFonts w:cs="Calibri"/>
          <w:szCs w:val="22"/>
        </w:rPr>
        <w:t xml:space="preserve"> </w:t>
      </w:r>
      <w:r w:rsidR="00747153">
        <w:rPr>
          <w:rFonts w:cs="Calibri"/>
          <w:szCs w:val="22"/>
        </w:rPr>
        <w:t>el pedido</w:t>
      </w:r>
      <w:r>
        <w:rPr>
          <w:rFonts w:cs="Calibri"/>
          <w:szCs w:val="22"/>
        </w:rPr>
        <w:t xml:space="preserve"> </w:t>
      </w:r>
      <w:r w:rsidR="00747153">
        <w:rPr>
          <w:rFonts w:cs="Calibri"/>
          <w:szCs w:val="22"/>
        </w:rPr>
        <w:t>del proveedor correspondiente una vez entregado.</w:t>
      </w:r>
    </w:p>
    <w:p w:rsidR="003E4B9C" w:rsidRPr="00D36C91" w:rsidRDefault="003E4B9C" w:rsidP="003E4B9C">
      <w:pPr>
        <w:rPr>
          <w:rFonts w:cs="Calibri"/>
          <w:szCs w:val="22"/>
          <w:lang w:val="es-AR"/>
        </w:rPr>
      </w:pPr>
    </w:p>
    <w:p w:rsidR="003E4B9C" w:rsidRPr="00D36C91" w:rsidRDefault="003E4B9C" w:rsidP="003E4B9C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Empieza desde que el </w:t>
      </w:r>
      <w:r w:rsidR="00217891">
        <w:rPr>
          <w:rFonts w:cs="Calibri"/>
          <w:szCs w:val="22"/>
        </w:rPr>
        <w:t xml:space="preserve">pedido está en </w:t>
      </w:r>
      <w:r>
        <w:rPr>
          <w:rFonts w:cs="Calibri"/>
          <w:szCs w:val="22"/>
        </w:rPr>
        <w:t xml:space="preserve">Estado </w:t>
      </w:r>
      <w:r w:rsidR="00217891">
        <w:rPr>
          <w:rFonts w:cs="Calibri"/>
          <w:szCs w:val="22"/>
        </w:rPr>
        <w:t>“</w:t>
      </w:r>
      <w:r w:rsidR="00F53361">
        <w:rPr>
          <w:rFonts w:cs="Calibri"/>
          <w:szCs w:val="22"/>
        </w:rPr>
        <w:t>Entregado</w:t>
      </w:r>
      <w:r>
        <w:rPr>
          <w:rFonts w:cs="Calibri"/>
          <w:szCs w:val="22"/>
        </w:rPr>
        <w:t xml:space="preserve">” hasta que el Administrador de Pedidos </w:t>
      </w:r>
      <w:r w:rsidR="00CA2A8D">
        <w:rPr>
          <w:rFonts w:cs="Calibri"/>
          <w:szCs w:val="22"/>
        </w:rPr>
        <w:t>califica</w:t>
      </w:r>
      <w:r>
        <w:rPr>
          <w:rFonts w:cs="Calibri"/>
          <w:szCs w:val="22"/>
        </w:rPr>
        <w:t xml:space="preserve"> el pedido </w:t>
      </w:r>
      <w:r w:rsidR="00CA2A8D">
        <w:rPr>
          <w:rFonts w:cs="Calibri"/>
          <w:szCs w:val="22"/>
        </w:rPr>
        <w:t>y le envía la calificación al proveedor.</w:t>
      </w:r>
    </w:p>
    <w:p w:rsidR="003E4B9C" w:rsidRPr="00D36C91" w:rsidRDefault="003E4B9C" w:rsidP="003E4B9C">
      <w:pPr>
        <w:rPr>
          <w:rFonts w:cs="Calibri"/>
          <w:szCs w:val="22"/>
          <w:lang w:val="es-AR"/>
        </w:rPr>
      </w:pPr>
    </w:p>
    <w:p w:rsidR="003E4B9C" w:rsidRDefault="003E4B9C" w:rsidP="003E4B9C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294A86">
        <w:rPr>
          <w:rFonts w:cs="Calibri"/>
          <w:szCs w:val="22"/>
        </w:rPr>
        <w:t>Evaluar Pedido</w:t>
      </w:r>
      <w:r>
        <w:rPr>
          <w:rFonts w:cs="Calibri"/>
          <w:szCs w:val="22"/>
        </w:rPr>
        <w:t>”</w:t>
      </w:r>
    </w:p>
    <w:p w:rsidR="003E4B9C" w:rsidRDefault="003E4B9C" w:rsidP="003E4B9C">
      <w:pPr>
        <w:rPr>
          <w:rFonts w:cs="Calibri"/>
          <w:szCs w:val="22"/>
        </w:rPr>
      </w:pPr>
    </w:p>
    <w:p w:rsidR="003E4B9C" w:rsidRDefault="003E4B9C" w:rsidP="003E4B9C">
      <w:pPr>
        <w:rPr>
          <w:rFonts w:cs="Calibri"/>
          <w:szCs w:val="22"/>
        </w:rPr>
      </w:pPr>
    </w:p>
    <w:p w:rsidR="003E4B9C" w:rsidRPr="00D36C91" w:rsidRDefault="003E4B9C" w:rsidP="003E4B9C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:rsidR="003E4B9C" w:rsidRPr="00D36C91" w:rsidRDefault="003E4B9C" w:rsidP="003E4B9C">
      <w:pPr>
        <w:rPr>
          <w:rFonts w:cs="Calibri"/>
          <w:szCs w:val="22"/>
        </w:rPr>
      </w:pPr>
    </w:p>
    <w:p w:rsidR="003E4B9C" w:rsidRPr="00D36C91" w:rsidRDefault="003E4B9C" w:rsidP="003E4B9C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 S1</w:t>
      </w:r>
    </w:p>
    <w:p w:rsidR="003E4B9C" w:rsidRPr="00D36C91" w:rsidRDefault="003E4B9C" w:rsidP="003E4B9C">
      <w:pPr>
        <w:rPr>
          <w:rFonts w:cs="Calibri"/>
          <w:szCs w:val="22"/>
        </w:rPr>
      </w:pPr>
    </w:p>
    <w:p w:rsidR="003E4B9C" w:rsidRPr="00D36C91" w:rsidRDefault="003E4B9C" w:rsidP="003E4B9C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El Administrador de Pedidos </w:t>
      </w:r>
      <w:r w:rsidR="00246190">
        <w:rPr>
          <w:rFonts w:cs="Calibri"/>
          <w:szCs w:val="22"/>
        </w:rPr>
        <w:t>evalúa</w:t>
      </w:r>
      <w:r w:rsidR="00313A74">
        <w:rPr>
          <w:rFonts w:cs="Calibri"/>
          <w:szCs w:val="22"/>
        </w:rPr>
        <w:t xml:space="preserve"> el pedido en estado “Entregado” con la calificación que le proporciona el proveedor.</w:t>
      </w:r>
    </w:p>
    <w:p w:rsidR="003E4B9C" w:rsidRPr="00D36C91" w:rsidRDefault="003E4B9C" w:rsidP="003E4B9C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Sistema del Proveedor</w:t>
      </w:r>
    </w:p>
    <w:p w:rsidR="003E4B9C" w:rsidRDefault="003E4B9C" w:rsidP="003E4B9C">
      <w:pPr>
        <w:rPr>
          <w:rFonts w:cs="Calibri"/>
          <w:szCs w:val="22"/>
        </w:rPr>
      </w:pPr>
    </w:p>
    <w:p w:rsidR="003E4B9C" w:rsidRDefault="003E4B9C" w:rsidP="003E4B9C">
      <w:pPr>
        <w:rPr>
          <w:rFonts w:cs="Calibri"/>
          <w:szCs w:val="22"/>
        </w:rPr>
      </w:pPr>
    </w:p>
    <w:p w:rsidR="003E4B9C" w:rsidRPr="00D36C91" w:rsidRDefault="003E4B9C" w:rsidP="003E4B9C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1292"/>
        <w:gridCol w:w="1399"/>
        <w:gridCol w:w="1075"/>
        <w:gridCol w:w="3855"/>
      </w:tblGrid>
      <w:tr w:rsidR="003E4B9C" w:rsidRPr="00D36C91" w:rsidTr="00B83BEC">
        <w:tc>
          <w:tcPr>
            <w:tcW w:w="9628" w:type="dxa"/>
            <w:gridSpan w:val="5"/>
            <w:shd w:val="clear" w:color="auto" w:fill="9CC2E5"/>
          </w:tcPr>
          <w:p w:rsidR="003E4B9C" w:rsidRPr="00D36C91" w:rsidRDefault="003E4B9C" w:rsidP="00246190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>
              <w:rPr>
                <w:rFonts w:cs="Calibri"/>
                <w:szCs w:val="22"/>
              </w:rPr>
              <w:t xml:space="preserve"> </w:t>
            </w:r>
            <w:r w:rsidR="00246190">
              <w:rPr>
                <w:rFonts w:cs="Calibri"/>
                <w:szCs w:val="22"/>
              </w:rPr>
              <w:t>Evaluar Pedido</w:t>
            </w:r>
          </w:p>
        </w:tc>
      </w:tr>
      <w:tr w:rsidR="003E4B9C" w:rsidRPr="00D36C91" w:rsidTr="00B83BEC">
        <w:tc>
          <w:tcPr>
            <w:tcW w:w="9628" w:type="dxa"/>
            <w:gridSpan w:val="5"/>
            <w:shd w:val="clear" w:color="auto" w:fill="auto"/>
          </w:tcPr>
          <w:p w:rsidR="003E4B9C" w:rsidRPr="00D36C91" w:rsidRDefault="003E4B9C" w:rsidP="00246190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El Administrador de Pedidos </w:t>
            </w:r>
            <w:r w:rsidR="00246190">
              <w:rPr>
                <w:rFonts w:cs="Calibri"/>
                <w:szCs w:val="22"/>
              </w:rPr>
              <w:t xml:space="preserve">evalúa el pedido </w:t>
            </w:r>
            <w:r w:rsidR="005A749F">
              <w:rPr>
                <w:rFonts w:cs="Calibri"/>
                <w:szCs w:val="22"/>
              </w:rPr>
              <w:t>en estado “Entregado”</w:t>
            </w:r>
          </w:p>
        </w:tc>
      </w:tr>
      <w:tr w:rsidR="003E4B9C" w:rsidRPr="00D36C91" w:rsidTr="00B83BEC">
        <w:tc>
          <w:tcPr>
            <w:tcW w:w="9628" w:type="dxa"/>
            <w:gridSpan w:val="5"/>
            <w:shd w:val="clear" w:color="auto" w:fill="BDD6EE"/>
          </w:tcPr>
          <w:p w:rsidR="003E4B9C" w:rsidRPr="00D36C91" w:rsidRDefault="003E4B9C" w:rsidP="00B83BE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3E4B9C" w:rsidRPr="00D36C91" w:rsidTr="005A2D89">
        <w:trPr>
          <w:trHeight w:val="203"/>
        </w:trPr>
        <w:tc>
          <w:tcPr>
            <w:tcW w:w="1208" w:type="dxa"/>
            <w:shd w:val="clear" w:color="auto" w:fill="auto"/>
            <w:vAlign w:val="center"/>
          </w:tcPr>
          <w:p w:rsidR="003E4B9C" w:rsidRPr="00D36C91" w:rsidRDefault="003E4B9C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3E4B9C" w:rsidRPr="00D36C91" w:rsidRDefault="003E4B9C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3E4B9C" w:rsidRPr="00D36C91" w:rsidRDefault="003E4B9C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3E4B9C" w:rsidRPr="00D36C91" w:rsidRDefault="003E4B9C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13" w:type="dxa"/>
            <w:shd w:val="clear" w:color="auto" w:fill="auto"/>
            <w:vAlign w:val="center"/>
          </w:tcPr>
          <w:p w:rsidR="003E4B9C" w:rsidRPr="00D36C91" w:rsidRDefault="003E4B9C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3E4B9C" w:rsidRPr="00D36C91" w:rsidTr="005A2D89">
        <w:trPr>
          <w:trHeight w:val="202"/>
        </w:trPr>
        <w:tc>
          <w:tcPr>
            <w:tcW w:w="1208" w:type="dxa"/>
            <w:shd w:val="clear" w:color="auto" w:fill="auto"/>
          </w:tcPr>
          <w:p w:rsidR="003E4B9C" w:rsidRPr="00D36C91" w:rsidRDefault="003E4B9C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Token</w:t>
            </w:r>
          </w:p>
        </w:tc>
        <w:tc>
          <w:tcPr>
            <w:tcW w:w="1321" w:type="dxa"/>
            <w:shd w:val="clear" w:color="auto" w:fill="auto"/>
          </w:tcPr>
          <w:p w:rsidR="003E4B9C" w:rsidRPr="00D36C91" w:rsidRDefault="003E4B9C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3" w:type="dxa"/>
            <w:shd w:val="clear" w:color="auto" w:fill="auto"/>
          </w:tcPr>
          <w:p w:rsidR="003E4B9C" w:rsidRPr="00D36C91" w:rsidRDefault="003E4B9C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063" w:type="dxa"/>
            <w:shd w:val="clear" w:color="auto" w:fill="auto"/>
          </w:tcPr>
          <w:p w:rsidR="003E4B9C" w:rsidRPr="00D36C91" w:rsidRDefault="003E4B9C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[10,10]</w:t>
            </w:r>
          </w:p>
        </w:tc>
        <w:tc>
          <w:tcPr>
            <w:tcW w:w="4613" w:type="dxa"/>
            <w:shd w:val="clear" w:color="auto" w:fill="auto"/>
          </w:tcPr>
          <w:p w:rsidR="003E4B9C" w:rsidRPr="00D36C91" w:rsidRDefault="003E4B9C" w:rsidP="00B83BE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Zh45LMnOp2</w:t>
            </w:r>
          </w:p>
        </w:tc>
      </w:tr>
      <w:tr w:rsidR="005A2D89" w:rsidRPr="00D36C91" w:rsidTr="005A2D89">
        <w:trPr>
          <w:trHeight w:val="202"/>
        </w:trPr>
        <w:tc>
          <w:tcPr>
            <w:tcW w:w="1208" w:type="dxa"/>
            <w:shd w:val="clear" w:color="auto" w:fill="auto"/>
          </w:tcPr>
          <w:p w:rsidR="005A2D89" w:rsidRDefault="005A2D89" w:rsidP="005A2D8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URL</w:t>
            </w:r>
          </w:p>
        </w:tc>
        <w:tc>
          <w:tcPr>
            <w:tcW w:w="1321" w:type="dxa"/>
            <w:shd w:val="clear" w:color="auto" w:fill="auto"/>
          </w:tcPr>
          <w:p w:rsidR="005A2D89" w:rsidRDefault="005A2D89" w:rsidP="005A2D8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3" w:type="dxa"/>
            <w:shd w:val="clear" w:color="auto" w:fill="auto"/>
          </w:tcPr>
          <w:p w:rsidR="005A2D89" w:rsidRDefault="005A2D89" w:rsidP="005A2D8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063" w:type="dxa"/>
            <w:shd w:val="clear" w:color="auto" w:fill="auto"/>
          </w:tcPr>
          <w:p w:rsidR="005A2D89" w:rsidRDefault="005A2D89" w:rsidP="005A2D8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[20,200]</w:t>
            </w:r>
          </w:p>
        </w:tc>
        <w:tc>
          <w:tcPr>
            <w:tcW w:w="4613" w:type="dxa"/>
            <w:shd w:val="clear" w:color="auto" w:fill="auto"/>
          </w:tcPr>
          <w:p w:rsidR="005A2D89" w:rsidRDefault="005A2D89" w:rsidP="005A2D89">
            <w:pPr>
              <w:rPr>
                <w:rFonts w:cs="Calibri"/>
                <w:szCs w:val="22"/>
              </w:rPr>
            </w:pPr>
            <w:hyperlink r:id="rId12" w:history="1">
              <w:r w:rsidRPr="00D80D60">
                <w:rPr>
                  <w:rStyle w:val="Hipervnculo"/>
                  <w:rFonts w:cs="Calibri"/>
                  <w:szCs w:val="22"/>
                </w:rPr>
                <w:t>https://www.sistemaProveedor.com</w:t>
              </w:r>
            </w:hyperlink>
          </w:p>
        </w:tc>
      </w:tr>
      <w:tr w:rsidR="005A2D89" w:rsidRPr="00D36C91" w:rsidTr="005A2D89">
        <w:trPr>
          <w:trHeight w:val="202"/>
        </w:trPr>
        <w:tc>
          <w:tcPr>
            <w:tcW w:w="1208" w:type="dxa"/>
            <w:shd w:val="clear" w:color="auto" w:fill="auto"/>
          </w:tcPr>
          <w:p w:rsidR="005A2D89" w:rsidRDefault="005A2D89" w:rsidP="005A2D8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Contenido_solicitud</w:t>
            </w:r>
          </w:p>
        </w:tc>
        <w:tc>
          <w:tcPr>
            <w:tcW w:w="1321" w:type="dxa"/>
            <w:shd w:val="clear" w:color="auto" w:fill="auto"/>
          </w:tcPr>
          <w:p w:rsidR="005A2D89" w:rsidRDefault="005A2D89" w:rsidP="005A2D8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3" w:type="dxa"/>
            <w:shd w:val="clear" w:color="auto" w:fill="auto"/>
          </w:tcPr>
          <w:p w:rsidR="005A2D89" w:rsidRDefault="005A2D89" w:rsidP="005A2D8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JSON</w:t>
            </w:r>
          </w:p>
        </w:tc>
        <w:tc>
          <w:tcPr>
            <w:tcW w:w="1063" w:type="dxa"/>
            <w:shd w:val="clear" w:color="auto" w:fill="auto"/>
          </w:tcPr>
          <w:p w:rsidR="005A2D89" w:rsidRDefault="005A2D89" w:rsidP="005A2D8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[1,10000]</w:t>
            </w:r>
          </w:p>
        </w:tc>
        <w:tc>
          <w:tcPr>
            <w:tcW w:w="4613" w:type="dxa"/>
            <w:shd w:val="clear" w:color="auto" w:fill="auto"/>
          </w:tcPr>
          <w:p w:rsidR="005A2D89" w:rsidRDefault="005A2D89" w:rsidP="005A2D89">
            <w:r>
              <w:t>{</w:t>
            </w:r>
          </w:p>
          <w:p w:rsidR="005A2D89" w:rsidRDefault="005A2D89" w:rsidP="005A2D89">
            <w:r>
              <w:t xml:space="preserve"> “id_pedido”: 61,</w:t>
            </w:r>
          </w:p>
          <w:p w:rsidR="005A2D89" w:rsidRDefault="005A2D89" w:rsidP="005A2D89">
            <w:r>
              <w:t xml:space="preserve"> “valor_escala”: 10,</w:t>
            </w:r>
          </w:p>
          <w:p w:rsidR="005A2D89" w:rsidRDefault="005A2D89" w:rsidP="005A2D89">
            <w:r>
              <w:t xml:space="preserve"> “id_escala”: 1</w:t>
            </w:r>
          </w:p>
          <w:p w:rsidR="005A2D89" w:rsidRDefault="005A2D89" w:rsidP="005A2D89">
            <w:r>
              <w:t>}</w:t>
            </w:r>
          </w:p>
        </w:tc>
      </w:tr>
      <w:tr w:rsidR="005A2D89" w:rsidRPr="00D36C91" w:rsidTr="00B83BEC">
        <w:tc>
          <w:tcPr>
            <w:tcW w:w="9628" w:type="dxa"/>
            <w:gridSpan w:val="5"/>
            <w:shd w:val="clear" w:color="auto" w:fill="BDD6EE"/>
          </w:tcPr>
          <w:p w:rsidR="005A2D89" w:rsidRPr="00D36C91" w:rsidRDefault="005A2D89" w:rsidP="005A2D89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5A2D89" w:rsidRPr="00D36C91" w:rsidTr="005A2D89">
        <w:trPr>
          <w:trHeight w:val="203"/>
        </w:trPr>
        <w:tc>
          <w:tcPr>
            <w:tcW w:w="1208" w:type="dxa"/>
            <w:shd w:val="clear" w:color="auto" w:fill="auto"/>
            <w:vAlign w:val="center"/>
          </w:tcPr>
          <w:p w:rsidR="005A2D89" w:rsidRPr="00D36C91" w:rsidRDefault="005A2D89" w:rsidP="005A2D89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321" w:type="dxa"/>
            <w:shd w:val="clear" w:color="auto" w:fill="auto"/>
            <w:vAlign w:val="center"/>
          </w:tcPr>
          <w:p w:rsidR="005A2D89" w:rsidRPr="00D36C91" w:rsidRDefault="005A2D89" w:rsidP="005A2D89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A2D89" w:rsidRPr="00D36C91" w:rsidRDefault="005A2D89" w:rsidP="005A2D89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063" w:type="dxa"/>
            <w:shd w:val="clear" w:color="auto" w:fill="auto"/>
            <w:vAlign w:val="center"/>
          </w:tcPr>
          <w:p w:rsidR="005A2D89" w:rsidRPr="00D36C91" w:rsidRDefault="005A2D89" w:rsidP="005A2D89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4613" w:type="dxa"/>
            <w:shd w:val="clear" w:color="auto" w:fill="auto"/>
            <w:vAlign w:val="center"/>
          </w:tcPr>
          <w:p w:rsidR="005A2D89" w:rsidRPr="00D36C91" w:rsidRDefault="005A2D89" w:rsidP="005A2D89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5A2D89" w:rsidRPr="00D36C91" w:rsidTr="005A2D89">
        <w:trPr>
          <w:trHeight w:val="202"/>
        </w:trPr>
        <w:tc>
          <w:tcPr>
            <w:tcW w:w="1208" w:type="dxa"/>
            <w:shd w:val="clear" w:color="auto" w:fill="auto"/>
          </w:tcPr>
          <w:p w:rsidR="005A2D89" w:rsidRPr="00D36C91" w:rsidRDefault="005A2D89" w:rsidP="005A2D8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Código </w:t>
            </w:r>
          </w:p>
        </w:tc>
        <w:tc>
          <w:tcPr>
            <w:tcW w:w="1321" w:type="dxa"/>
            <w:shd w:val="clear" w:color="auto" w:fill="auto"/>
          </w:tcPr>
          <w:p w:rsidR="005A2D89" w:rsidRPr="00D36C91" w:rsidRDefault="005A2D89" w:rsidP="005A2D8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3" w:type="dxa"/>
            <w:shd w:val="clear" w:color="auto" w:fill="auto"/>
          </w:tcPr>
          <w:p w:rsidR="005A2D89" w:rsidRPr="00D36C91" w:rsidRDefault="005A2D89" w:rsidP="005A2D8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063" w:type="dxa"/>
            <w:shd w:val="clear" w:color="auto" w:fill="auto"/>
          </w:tcPr>
          <w:p w:rsidR="005A2D89" w:rsidRPr="00D36C91" w:rsidRDefault="005A2D89" w:rsidP="005A2D8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4613" w:type="dxa"/>
            <w:shd w:val="clear" w:color="auto" w:fill="auto"/>
          </w:tcPr>
          <w:p w:rsidR="005A2D89" w:rsidRPr="00D36C91" w:rsidRDefault="005A2D89" w:rsidP="005A2D8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5A2D89" w:rsidRPr="00D36C91" w:rsidTr="005A2D89">
        <w:trPr>
          <w:trHeight w:val="202"/>
        </w:trPr>
        <w:tc>
          <w:tcPr>
            <w:tcW w:w="1208" w:type="dxa"/>
            <w:shd w:val="clear" w:color="auto" w:fill="auto"/>
          </w:tcPr>
          <w:p w:rsidR="005A2D89" w:rsidRPr="00D36C91" w:rsidRDefault="005A2D89" w:rsidP="005A2D8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Mensaje Respuesta</w:t>
            </w:r>
          </w:p>
        </w:tc>
        <w:tc>
          <w:tcPr>
            <w:tcW w:w="1321" w:type="dxa"/>
            <w:shd w:val="clear" w:color="auto" w:fill="auto"/>
          </w:tcPr>
          <w:p w:rsidR="005A2D89" w:rsidRPr="00D36C91" w:rsidRDefault="005A2D89" w:rsidP="005A2D8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423" w:type="dxa"/>
            <w:shd w:val="clear" w:color="auto" w:fill="auto"/>
          </w:tcPr>
          <w:p w:rsidR="005A2D89" w:rsidRPr="00D36C91" w:rsidRDefault="008A0239" w:rsidP="005A2D8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1063" w:type="dxa"/>
            <w:shd w:val="clear" w:color="auto" w:fill="auto"/>
          </w:tcPr>
          <w:p w:rsidR="005A2D89" w:rsidRPr="00D36C91" w:rsidRDefault="005A2D89" w:rsidP="008A023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</w:t>
            </w:r>
            <w:r w:rsidR="008A0239">
              <w:rPr>
                <w:rFonts w:cs="Calibri"/>
                <w:szCs w:val="22"/>
              </w:rPr>
              <w:t>50</w:t>
            </w:r>
            <w:r>
              <w:rPr>
                <w:rFonts w:cs="Calibri"/>
                <w:szCs w:val="22"/>
              </w:rPr>
              <w:t>]</w:t>
            </w:r>
          </w:p>
        </w:tc>
        <w:tc>
          <w:tcPr>
            <w:tcW w:w="4613" w:type="dxa"/>
            <w:shd w:val="clear" w:color="auto" w:fill="auto"/>
          </w:tcPr>
          <w:p w:rsidR="005A2D89" w:rsidRPr="00D36C91" w:rsidRDefault="008A0239" w:rsidP="005A2D8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“Pedido Calificado”</w:t>
            </w:r>
          </w:p>
        </w:tc>
      </w:tr>
    </w:tbl>
    <w:p w:rsidR="003E4B9C" w:rsidRDefault="003E4B9C" w:rsidP="003E4B9C">
      <w:pPr>
        <w:rPr>
          <w:rFonts w:cs="Calibri"/>
          <w:szCs w:val="22"/>
        </w:rPr>
      </w:pPr>
    </w:p>
    <w:p w:rsidR="003E4B9C" w:rsidRPr="00BD33DA" w:rsidRDefault="003E4B9C" w:rsidP="003E4B9C"/>
    <w:p w:rsidR="003E4B9C" w:rsidRDefault="003E4B9C" w:rsidP="003E4B9C"/>
    <w:p w:rsidR="003E4B9C" w:rsidRPr="0004730B" w:rsidRDefault="003E4B9C" w:rsidP="003E4B9C"/>
    <w:p w:rsidR="0004730B" w:rsidRDefault="0004730B" w:rsidP="0004730B"/>
    <w:p w:rsidR="0004730B" w:rsidRPr="0004730B" w:rsidRDefault="0004730B" w:rsidP="0004730B"/>
    <w:p w:rsidR="0004730B" w:rsidRDefault="0004730B" w:rsidP="00604FE1">
      <w:pPr>
        <w:rPr>
          <w:rFonts w:cs="Calibri"/>
          <w:szCs w:val="22"/>
        </w:rPr>
      </w:pPr>
    </w:p>
    <w:p w:rsidR="00C34BB1" w:rsidRDefault="00C34BB1" w:rsidP="00604FE1">
      <w:pPr>
        <w:rPr>
          <w:rFonts w:cs="Calibri"/>
          <w:szCs w:val="22"/>
        </w:rPr>
      </w:pPr>
    </w:p>
    <w:p w:rsidR="000B37E0" w:rsidRDefault="000B37E0" w:rsidP="000B37E0">
      <w:pPr>
        <w:pStyle w:val="Ttulo2"/>
      </w:pPr>
      <w:r w:rsidRPr="00865D7D">
        <w:t xml:space="preserve">Proceso de Negocio N° </w:t>
      </w:r>
      <w:r w:rsidR="0004730B">
        <w:t>6</w:t>
      </w:r>
    </w:p>
    <w:p w:rsidR="000B37E0" w:rsidRDefault="000B37E0" w:rsidP="000B37E0"/>
    <w:p w:rsidR="000B37E0" w:rsidRPr="00D36C91" w:rsidRDefault="000B37E0" w:rsidP="000B37E0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Nombre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 Alta de Proveedores</w:t>
      </w:r>
    </w:p>
    <w:p w:rsidR="000B37E0" w:rsidRPr="00D36C91" w:rsidRDefault="000B37E0" w:rsidP="000B37E0">
      <w:pPr>
        <w:rPr>
          <w:rFonts w:cs="Calibri"/>
          <w:szCs w:val="22"/>
        </w:rPr>
      </w:pPr>
    </w:p>
    <w:p w:rsidR="000B37E0" w:rsidRPr="00D36C91" w:rsidRDefault="000B37E0" w:rsidP="000B37E0">
      <w:pPr>
        <w:rPr>
          <w:rFonts w:cs="Calibri"/>
          <w:szCs w:val="22"/>
        </w:rPr>
      </w:pPr>
    </w:p>
    <w:p w:rsidR="000B37E0" w:rsidRPr="00D36C91" w:rsidRDefault="000B37E0" w:rsidP="000B37E0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Objetivos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</w:t>
      </w:r>
      <w:r w:rsidR="009C46B3">
        <w:rPr>
          <w:rFonts w:cs="Calibri"/>
          <w:szCs w:val="22"/>
        </w:rPr>
        <w:t xml:space="preserve">El supermercado al registrar un nuevo proveedor necesita saber que los datos del proveedor tales como su </w:t>
      </w:r>
      <w:r w:rsidR="00715BE5">
        <w:rPr>
          <w:rFonts w:cs="Calibri"/>
          <w:szCs w:val="22"/>
        </w:rPr>
        <w:t>nombre,</w:t>
      </w:r>
      <w:r w:rsidR="009C46B3">
        <w:rPr>
          <w:rFonts w:cs="Calibri"/>
          <w:szCs w:val="22"/>
        </w:rPr>
        <w:t xml:space="preserve"> </w:t>
      </w:r>
      <w:r w:rsidR="00715BE5">
        <w:rPr>
          <w:rFonts w:cs="Calibri"/>
          <w:szCs w:val="22"/>
        </w:rPr>
        <w:t>dirección,</w:t>
      </w:r>
      <w:r w:rsidR="009C46B3">
        <w:rPr>
          <w:rFonts w:cs="Calibri"/>
          <w:szCs w:val="22"/>
        </w:rPr>
        <w:t xml:space="preserve"> los productos que ofrece con sus respectivos precios</w:t>
      </w:r>
      <w:r w:rsidR="002F314F">
        <w:rPr>
          <w:rFonts w:cs="Calibri"/>
          <w:szCs w:val="22"/>
        </w:rPr>
        <w:t xml:space="preserve">, y la escala que utiliza para calificar los pedidos </w:t>
      </w:r>
      <w:r w:rsidR="00175E5F">
        <w:rPr>
          <w:rFonts w:cs="Calibri"/>
          <w:szCs w:val="22"/>
        </w:rPr>
        <w:t>correspondientes</w:t>
      </w:r>
      <w:r w:rsidR="002F314F">
        <w:rPr>
          <w:rFonts w:cs="Calibri"/>
          <w:szCs w:val="22"/>
        </w:rPr>
        <w:t xml:space="preserve"> a él.</w:t>
      </w:r>
    </w:p>
    <w:p w:rsidR="000B37E0" w:rsidRPr="00D36C91" w:rsidRDefault="000B37E0" w:rsidP="000B37E0">
      <w:pPr>
        <w:rPr>
          <w:rFonts w:cs="Calibri"/>
          <w:szCs w:val="22"/>
          <w:lang w:val="es-AR"/>
        </w:rPr>
      </w:pPr>
    </w:p>
    <w:p w:rsidR="000B37E0" w:rsidRPr="00D36C91" w:rsidRDefault="000B37E0" w:rsidP="000B37E0">
      <w:pPr>
        <w:rPr>
          <w:rFonts w:cs="Calibri"/>
          <w:szCs w:val="22"/>
          <w:lang w:val="es-AR"/>
        </w:rPr>
      </w:pPr>
      <w:r w:rsidRPr="00D36C91">
        <w:rPr>
          <w:rFonts w:cs="Calibri"/>
          <w:i/>
          <w:szCs w:val="22"/>
        </w:rPr>
        <w:t>Alcance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Empieza desde </w:t>
      </w:r>
      <w:r w:rsidR="00241B1C">
        <w:rPr>
          <w:rFonts w:cs="Calibri"/>
          <w:szCs w:val="22"/>
        </w:rPr>
        <w:t>que el Administrador de Pedidos quiere registrar un proveedor hasta que el proveedor ya se registra correctamente en la base de datos del sistema del supermercado.</w:t>
      </w:r>
    </w:p>
    <w:p w:rsidR="000B37E0" w:rsidRPr="00D36C91" w:rsidRDefault="000B37E0" w:rsidP="000B37E0">
      <w:pPr>
        <w:rPr>
          <w:rFonts w:cs="Calibri"/>
          <w:szCs w:val="22"/>
          <w:lang w:val="es-AR"/>
        </w:rPr>
      </w:pPr>
    </w:p>
    <w:p w:rsidR="000B37E0" w:rsidRDefault="000B37E0" w:rsidP="000B37E0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Ver diagrama “</w:t>
      </w:r>
      <w:r w:rsidR="00313CF9">
        <w:rPr>
          <w:rFonts w:cs="Calibri"/>
          <w:szCs w:val="22"/>
        </w:rPr>
        <w:t>Alta de Proveedores</w:t>
      </w:r>
      <w:r>
        <w:rPr>
          <w:rFonts w:cs="Calibri"/>
          <w:szCs w:val="22"/>
        </w:rPr>
        <w:t>”</w:t>
      </w:r>
    </w:p>
    <w:p w:rsidR="009426A9" w:rsidRDefault="009426A9" w:rsidP="000B37E0">
      <w:pPr>
        <w:rPr>
          <w:rFonts w:cs="Calibri"/>
          <w:szCs w:val="22"/>
        </w:rPr>
      </w:pPr>
    </w:p>
    <w:p w:rsidR="009426A9" w:rsidRPr="00D36C91" w:rsidRDefault="009426A9" w:rsidP="009426A9">
      <w:pPr>
        <w:rPr>
          <w:rFonts w:cs="Calibri"/>
          <w:szCs w:val="22"/>
          <w:lang w:val="es-AR"/>
        </w:rPr>
      </w:pPr>
    </w:p>
    <w:p w:rsidR="009426A9" w:rsidRPr="00D36C91" w:rsidRDefault="009426A9" w:rsidP="009426A9">
      <w:pPr>
        <w:rPr>
          <w:rFonts w:cs="Calibri"/>
          <w:b/>
          <w:szCs w:val="22"/>
          <w:u w:val="single"/>
        </w:rPr>
      </w:pPr>
      <w:r w:rsidRPr="00D36C91">
        <w:rPr>
          <w:rFonts w:cs="Calibri"/>
          <w:b/>
          <w:szCs w:val="22"/>
          <w:u w:val="single"/>
          <w:lang w:val="es-AR"/>
        </w:rPr>
        <w:t>Servicios</w:t>
      </w:r>
    </w:p>
    <w:p w:rsidR="009426A9" w:rsidRPr="00D36C91" w:rsidRDefault="009426A9" w:rsidP="009426A9">
      <w:pPr>
        <w:rPr>
          <w:rFonts w:cs="Calibri"/>
          <w:szCs w:val="22"/>
        </w:rPr>
      </w:pPr>
    </w:p>
    <w:p w:rsidR="009426A9" w:rsidRPr="00D36C91" w:rsidRDefault="009426A9" w:rsidP="009426A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Identificador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 xml:space="preserve"> S1</w:t>
      </w:r>
    </w:p>
    <w:p w:rsidR="009426A9" w:rsidRPr="00D36C91" w:rsidRDefault="009426A9" w:rsidP="009426A9">
      <w:pPr>
        <w:rPr>
          <w:rFonts w:cs="Calibri"/>
          <w:szCs w:val="22"/>
        </w:rPr>
      </w:pPr>
    </w:p>
    <w:p w:rsidR="009426A9" w:rsidRPr="00D36C91" w:rsidRDefault="009426A9" w:rsidP="009426A9">
      <w:pPr>
        <w:rPr>
          <w:rFonts w:cs="Calibri"/>
          <w:szCs w:val="22"/>
        </w:rPr>
      </w:pPr>
    </w:p>
    <w:p w:rsidR="009426A9" w:rsidRPr="00D36C91" w:rsidRDefault="009426A9" w:rsidP="009426A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Descripción</w:t>
      </w:r>
      <w:r w:rsidRPr="00D36C91">
        <w:rPr>
          <w:rFonts w:cs="Calibri"/>
          <w:szCs w:val="22"/>
        </w:rPr>
        <w:t>:</w:t>
      </w:r>
      <w:r>
        <w:rPr>
          <w:rFonts w:cs="Calibri"/>
          <w:szCs w:val="22"/>
        </w:rPr>
        <w:t xml:space="preserve"> El </w:t>
      </w:r>
      <w:r w:rsidR="00906361">
        <w:rPr>
          <w:rFonts w:cs="Calibri"/>
          <w:szCs w:val="22"/>
        </w:rPr>
        <w:t>Supermercado le solicita al proveedor que le envié sus datos</w:t>
      </w:r>
      <w:r w:rsidR="008710C8">
        <w:rPr>
          <w:rFonts w:cs="Calibri"/>
          <w:szCs w:val="22"/>
        </w:rPr>
        <w:t xml:space="preserve"> </w:t>
      </w:r>
      <w:r w:rsidR="00EF3C09">
        <w:rPr>
          <w:rFonts w:cs="Calibri"/>
          <w:szCs w:val="22"/>
        </w:rPr>
        <w:t>(nombre</w:t>
      </w:r>
      <w:r w:rsidR="008710C8">
        <w:rPr>
          <w:rFonts w:cs="Calibri"/>
          <w:szCs w:val="22"/>
        </w:rPr>
        <w:t>, dirección, pro</w:t>
      </w:r>
      <w:r w:rsidR="004C68F1">
        <w:rPr>
          <w:rFonts w:cs="Calibri"/>
          <w:szCs w:val="22"/>
        </w:rPr>
        <w:t>ductos que ofrece, y sus precio</w:t>
      </w:r>
      <w:r w:rsidR="00EF3C09">
        <w:rPr>
          <w:rFonts w:cs="Calibri"/>
          <w:szCs w:val="22"/>
        </w:rPr>
        <w:t>s</w:t>
      </w:r>
      <w:r w:rsidR="004C68F1">
        <w:rPr>
          <w:rFonts w:cs="Calibri"/>
          <w:szCs w:val="22"/>
        </w:rPr>
        <w:t>)</w:t>
      </w:r>
      <w:r w:rsidR="00906361">
        <w:rPr>
          <w:rFonts w:cs="Calibri"/>
          <w:szCs w:val="22"/>
        </w:rPr>
        <w:t xml:space="preserve"> para que el registro sea exitoso.</w:t>
      </w:r>
    </w:p>
    <w:p w:rsidR="009426A9" w:rsidRPr="00D36C91" w:rsidRDefault="009426A9" w:rsidP="009426A9">
      <w:pPr>
        <w:rPr>
          <w:rFonts w:cs="Calibri"/>
          <w:szCs w:val="22"/>
        </w:rPr>
      </w:pPr>
    </w:p>
    <w:p w:rsidR="009426A9" w:rsidRPr="00D36C91" w:rsidRDefault="009426A9" w:rsidP="009426A9">
      <w:pPr>
        <w:rPr>
          <w:rFonts w:cs="Calibri"/>
          <w:szCs w:val="22"/>
        </w:rPr>
      </w:pPr>
      <w:r w:rsidRPr="00D36C91">
        <w:rPr>
          <w:rFonts w:cs="Calibri"/>
          <w:i/>
          <w:szCs w:val="22"/>
        </w:rPr>
        <w:t>Ubicación</w:t>
      </w:r>
      <w:r w:rsidRPr="00D36C91">
        <w:rPr>
          <w:rFonts w:cs="Calibri"/>
          <w:szCs w:val="22"/>
        </w:rPr>
        <w:t xml:space="preserve">: </w:t>
      </w:r>
      <w:r>
        <w:rPr>
          <w:rFonts w:cs="Calibri"/>
          <w:szCs w:val="22"/>
        </w:rPr>
        <w:t>Sistema de</w:t>
      </w:r>
      <w:r w:rsidR="006A1E84">
        <w:rPr>
          <w:rFonts w:cs="Calibri"/>
          <w:szCs w:val="22"/>
        </w:rPr>
        <w:t xml:space="preserve"> Proveedores</w:t>
      </w:r>
      <w:r>
        <w:rPr>
          <w:rFonts w:cs="Calibri"/>
          <w:szCs w:val="22"/>
        </w:rPr>
        <w:t>.</w:t>
      </w:r>
    </w:p>
    <w:p w:rsidR="009426A9" w:rsidRPr="00D36C91" w:rsidRDefault="009426A9" w:rsidP="009426A9">
      <w:pPr>
        <w:rPr>
          <w:rFonts w:cs="Calibri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94"/>
        <w:gridCol w:w="1568"/>
        <w:gridCol w:w="1646"/>
        <w:gridCol w:w="1423"/>
        <w:gridCol w:w="3497"/>
      </w:tblGrid>
      <w:tr w:rsidR="009426A9" w:rsidRPr="00D36C91" w:rsidTr="00B83BEC">
        <w:tc>
          <w:tcPr>
            <w:tcW w:w="9628" w:type="dxa"/>
            <w:gridSpan w:val="5"/>
            <w:shd w:val="clear" w:color="auto" w:fill="9CC2E5"/>
          </w:tcPr>
          <w:p w:rsidR="009426A9" w:rsidRPr="00D36C91" w:rsidRDefault="009426A9" w:rsidP="00B83BE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Operación</w:t>
            </w:r>
            <w:r w:rsidRPr="00D36C91">
              <w:rPr>
                <w:rFonts w:cs="Calibri"/>
                <w:szCs w:val="22"/>
              </w:rPr>
              <w:t>:</w:t>
            </w:r>
            <w:r w:rsidR="00175E5F">
              <w:rPr>
                <w:rFonts w:cs="Calibri"/>
                <w:szCs w:val="22"/>
              </w:rPr>
              <w:t xml:space="preserve"> Obtener Datos del Proveedor</w:t>
            </w:r>
          </w:p>
        </w:tc>
      </w:tr>
      <w:tr w:rsidR="009426A9" w:rsidRPr="00D36C91" w:rsidTr="00B83BEC">
        <w:tc>
          <w:tcPr>
            <w:tcW w:w="9628" w:type="dxa"/>
            <w:gridSpan w:val="5"/>
            <w:shd w:val="clear" w:color="auto" w:fill="auto"/>
          </w:tcPr>
          <w:p w:rsidR="009426A9" w:rsidRPr="00D36C91" w:rsidRDefault="009426A9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Descripción:</w:t>
            </w:r>
            <w:r>
              <w:rPr>
                <w:rFonts w:cs="Calibri"/>
                <w:szCs w:val="22"/>
              </w:rPr>
              <w:t xml:space="preserve"> El proveedor le comunica al sistema del supermercado que recibió su pedido y lo está preparando</w:t>
            </w:r>
          </w:p>
        </w:tc>
      </w:tr>
      <w:tr w:rsidR="009426A9" w:rsidRPr="00D36C91" w:rsidTr="00B83BEC">
        <w:tc>
          <w:tcPr>
            <w:tcW w:w="9628" w:type="dxa"/>
            <w:gridSpan w:val="5"/>
            <w:shd w:val="clear" w:color="auto" w:fill="BDD6EE"/>
          </w:tcPr>
          <w:p w:rsidR="009426A9" w:rsidRPr="00D36C91" w:rsidRDefault="009426A9" w:rsidP="00B83BE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Solicitud</w:t>
            </w:r>
          </w:p>
        </w:tc>
      </w:tr>
      <w:tr w:rsidR="009426A9" w:rsidRPr="00D36C91" w:rsidTr="0063552C">
        <w:trPr>
          <w:trHeight w:val="203"/>
        </w:trPr>
        <w:tc>
          <w:tcPr>
            <w:tcW w:w="1494" w:type="dxa"/>
            <w:shd w:val="clear" w:color="auto" w:fill="auto"/>
            <w:vAlign w:val="center"/>
          </w:tcPr>
          <w:p w:rsidR="009426A9" w:rsidRPr="00D36C91" w:rsidRDefault="009426A9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9426A9" w:rsidRPr="00D36C91" w:rsidRDefault="009426A9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9426A9" w:rsidRPr="00D36C91" w:rsidRDefault="009426A9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9426A9" w:rsidRPr="00D36C91" w:rsidRDefault="009426A9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497" w:type="dxa"/>
            <w:shd w:val="clear" w:color="auto" w:fill="auto"/>
            <w:vAlign w:val="center"/>
          </w:tcPr>
          <w:p w:rsidR="009426A9" w:rsidRPr="00D36C91" w:rsidRDefault="009426A9" w:rsidP="00B83BE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3A3D9C" w:rsidRPr="00D36C91" w:rsidTr="0063552C">
        <w:trPr>
          <w:trHeight w:val="202"/>
        </w:trPr>
        <w:tc>
          <w:tcPr>
            <w:tcW w:w="1494" w:type="dxa"/>
            <w:shd w:val="clear" w:color="auto" w:fill="auto"/>
          </w:tcPr>
          <w:p w:rsidR="003A3D9C" w:rsidRDefault="003A3D9C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URL</w:t>
            </w:r>
          </w:p>
        </w:tc>
        <w:tc>
          <w:tcPr>
            <w:tcW w:w="1568" w:type="dxa"/>
            <w:shd w:val="clear" w:color="auto" w:fill="auto"/>
          </w:tcPr>
          <w:p w:rsidR="003A3D9C" w:rsidRDefault="003A3D9C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6" w:type="dxa"/>
            <w:shd w:val="clear" w:color="auto" w:fill="auto"/>
          </w:tcPr>
          <w:p w:rsidR="003A3D9C" w:rsidRDefault="003A3D9C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Cadena alfanumérica</w:t>
            </w:r>
          </w:p>
        </w:tc>
        <w:tc>
          <w:tcPr>
            <w:tcW w:w="1423" w:type="dxa"/>
            <w:shd w:val="clear" w:color="auto" w:fill="auto"/>
          </w:tcPr>
          <w:p w:rsidR="003A3D9C" w:rsidRDefault="003A3D9C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[20,200]</w:t>
            </w:r>
          </w:p>
        </w:tc>
        <w:tc>
          <w:tcPr>
            <w:tcW w:w="3497" w:type="dxa"/>
            <w:shd w:val="clear" w:color="auto" w:fill="auto"/>
          </w:tcPr>
          <w:p w:rsidR="003A3D9C" w:rsidRDefault="003A3D9C" w:rsidP="003A3D9C">
            <w:pPr>
              <w:rPr>
                <w:rFonts w:cs="Calibri"/>
                <w:szCs w:val="22"/>
              </w:rPr>
            </w:pPr>
            <w:hyperlink r:id="rId13" w:history="1">
              <w:r w:rsidRPr="00D80D60">
                <w:rPr>
                  <w:rStyle w:val="Hipervnculo"/>
                  <w:rFonts w:cs="Calibri"/>
                  <w:szCs w:val="22"/>
                </w:rPr>
                <w:t>https://www.sistemaProveedor.com</w:t>
              </w:r>
            </w:hyperlink>
          </w:p>
        </w:tc>
      </w:tr>
      <w:tr w:rsidR="003A3D9C" w:rsidRPr="00D36C91" w:rsidTr="00B83BEC">
        <w:tc>
          <w:tcPr>
            <w:tcW w:w="9628" w:type="dxa"/>
            <w:gridSpan w:val="5"/>
            <w:shd w:val="clear" w:color="auto" w:fill="BDD6EE"/>
          </w:tcPr>
          <w:p w:rsidR="003A3D9C" w:rsidRPr="00D36C91" w:rsidRDefault="003A3D9C" w:rsidP="003A3D9C">
            <w:pPr>
              <w:rPr>
                <w:rFonts w:cs="Calibri"/>
                <w:b/>
                <w:szCs w:val="22"/>
              </w:rPr>
            </w:pPr>
            <w:r w:rsidRPr="00D36C91">
              <w:rPr>
                <w:rFonts w:cs="Calibri"/>
                <w:b/>
                <w:szCs w:val="22"/>
              </w:rPr>
              <w:t>Respuesta</w:t>
            </w:r>
          </w:p>
        </w:tc>
      </w:tr>
      <w:tr w:rsidR="003A3D9C" w:rsidRPr="00D36C91" w:rsidTr="0063552C">
        <w:trPr>
          <w:trHeight w:val="203"/>
        </w:trPr>
        <w:tc>
          <w:tcPr>
            <w:tcW w:w="1494" w:type="dxa"/>
            <w:shd w:val="clear" w:color="auto" w:fill="auto"/>
            <w:vAlign w:val="center"/>
          </w:tcPr>
          <w:p w:rsidR="003A3D9C" w:rsidRPr="00D36C91" w:rsidRDefault="003A3D9C" w:rsidP="003A3D9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Campo</w:t>
            </w:r>
          </w:p>
        </w:tc>
        <w:tc>
          <w:tcPr>
            <w:tcW w:w="1568" w:type="dxa"/>
            <w:shd w:val="clear" w:color="auto" w:fill="auto"/>
            <w:vAlign w:val="center"/>
          </w:tcPr>
          <w:p w:rsidR="003A3D9C" w:rsidRPr="00D36C91" w:rsidRDefault="003A3D9C" w:rsidP="003A3D9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3A3D9C" w:rsidRPr="00D36C91" w:rsidRDefault="003A3D9C" w:rsidP="003A3D9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Tipo de Dato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3A3D9C" w:rsidRPr="00D36C91" w:rsidRDefault="003A3D9C" w:rsidP="003A3D9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Longitud [Min, Max]</w:t>
            </w:r>
          </w:p>
        </w:tc>
        <w:tc>
          <w:tcPr>
            <w:tcW w:w="3497" w:type="dxa"/>
            <w:shd w:val="clear" w:color="auto" w:fill="auto"/>
            <w:vAlign w:val="center"/>
          </w:tcPr>
          <w:p w:rsidR="003A3D9C" w:rsidRPr="00D36C91" w:rsidRDefault="003A3D9C" w:rsidP="003A3D9C">
            <w:pPr>
              <w:rPr>
                <w:rFonts w:cs="Calibri"/>
                <w:szCs w:val="22"/>
              </w:rPr>
            </w:pPr>
            <w:r w:rsidRPr="00D36C91">
              <w:rPr>
                <w:rFonts w:cs="Calibri"/>
                <w:szCs w:val="22"/>
              </w:rPr>
              <w:t>Ejemplo de contenido del campo</w:t>
            </w:r>
          </w:p>
        </w:tc>
      </w:tr>
      <w:tr w:rsidR="003A3D9C" w:rsidRPr="00D36C91" w:rsidTr="0063552C">
        <w:trPr>
          <w:trHeight w:val="202"/>
        </w:trPr>
        <w:tc>
          <w:tcPr>
            <w:tcW w:w="1494" w:type="dxa"/>
            <w:shd w:val="clear" w:color="auto" w:fill="auto"/>
          </w:tcPr>
          <w:p w:rsidR="003A3D9C" w:rsidRPr="00D36C91" w:rsidRDefault="003A3D9C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Código </w:t>
            </w:r>
          </w:p>
        </w:tc>
        <w:tc>
          <w:tcPr>
            <w:tcW w:w="1568" w:type="dxa"/>
            <w:shd w:val="clear" w:color="auto" w:fill="auto"/>
          </w:tcPr>
          <w:p w:rsidR="003A3D9C" w:rsidRPr="00D36C91" w:rsidRDefault="003A3D9C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6" w:type="dxa"/>
            <w:shd w:val="clear" w:color="auto" w:fill="auto"/>
          </w:tcPr>
          <w:p w:rsidR="003A3D9C" w:rsidRPr="00D36C91" w:rsidRDefault="003A3D9C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423" w:type="dxa"/>
            <w:shd w:val="clear" w:color="auto" w:fill="auto"/>
          </w:tcPr>
          <w:p w:rsidR="003A3D9C" w:rsidRPr="00D36C91" w:rsidRDefault="003A3D9C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[3,3]</w:t>
            </w:r>
          </w:p>
        </w:tc>
        <w:tc>
          <w:tcPr>
            <w:tcW w:w="3497" w:type="dxa"/>
            <w:shd w:val="clear" w:color="auto" w:fill="auto"/>
          </w:tcPr>
          <w:p w:rsidR="003A3D9C" w:rsidRPr="00D36C91" w:rsidRDefault="003A3D9C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200</w:t>
            </w:r>
          </w:p>
        </w:tc>
      </w:tr>
      <w:tr w:rsidR="003A3D9C" w:rsidRPr="00D36C91" w:rsidTr="0063552C">
        <w:trPr>
          <w:trHeight w:val="202"/>
        </w:trPr>
        <w:tc>
          <w:tcPr>
            <w:tcW w:w="1494" w:type="dxa"/>
            <w:shd w:val="clear" w:color="auto" w:fill="auto"/>
          </w:tcPr>
          <w:p w:rsidR="003A3D9C" w:rsidRPr="00D36C91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Id_proveedor</w:t>
            </w:r>
          </w:p>
        </w:tc>
        <w:tc>
          <w:tcPr>
            <w:tcW w:w="1568" w:type="dxa"/>
            <w:shd w:val="clear" w:color="auto" w:fill="auto"/>
          </w:tcPr>
          <w:p w:rsidR="003A3D9C" w:rsidRPr="00D36C91" w:rsidRDefault="003A3D9C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6" w:type="dxa"/>
            <w:shd w:val="clear" w:color="auto" w:fill="auto"/>
          </w:tcPr>
          <w:p w:rsidR="003A3D9C" w:rsidRPr="00D36C91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Entero</w:t>
            </w:r>
          </w:p>
        </w:tc>
        <w:tc>
          <w:tcPr>
            <w:tcW w:w="1423" w:type="dxa"/>
            <w:shd w:val="clear" w:color="auto" w:fill="auto"/>
          </w:tcPr>
          <w:p w:rsidR="003A3D9C" w:rsidRPr="00D36C91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[1,1000</w:t>
            </w:r>
            <w:r w:rsidR="003A3D9C">
              <w:rPr>
                <w:rFonts w:cs="Calibri"/>
                <w:szCs w:val="22"/>
              </w:rPr>
              <w:t>]</w:t>
            </w:r>
          </w:p>
        </w:tc>
        <w:tc>
          <w:tcPr>
            <w:tcW w:w="3497" w:type="dxa"/>
            <w:shd w:val="clear" w:color="auto" w:fill="auto"/>
          </w:tcPr>
          <w:p w:rsidR="003A3D9C" w:rsidRPr="00D36C91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</w:t>
            </w:r>
          </w:p>
        </w:tc>
      </w:tr>
      <w:tr w:rsidR="00DE61F5" w:rsidRPr="00D36C91" w:rsidTr="0063552C">
        <w:trPr>
          <w:trHeight w:val="202"/>
        </w:trPr>
        <w:tc>
          <w:tcPr>
            <w:tcW w:w="1494" w:type="dxa"/>
            <w:shd w:val="clear" w:color="auto" w:fill="auto"/>
          </w:tcPr>
          <w:p w:rsidR="00DE61F5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cuit</w:t>
            </w:r>
          </w:p>
        </w:tc>
        <w:tc>
          <w:tcPr>
            <w:tcW w:w="1568" w:type="dxa"/>
            <w:shd w:val="clear" w:color="auto" w:fill="auto"/>
          </w:tcPr>
          <w:p w:rsidR="00DE61F5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6" w:type="dxa"/>
            <w:shd w:val="clear" w:color="auto" w:fill="auto"/>
          </w:tcPr>
          <w:p w:rsidR="00DE61F5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1423" w:type="dxa"/>
            <w:shd w:val="clear" w:color="auto" w:fill="auto"/>
          </w:tcPr>
          <w:p w:rsidR="00DE61F5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[5,20]</w:t>
            </w:r>
          </w:p>
        </w:tc>
        <w:tc>
          <w:tcPr>
            <w:tcW w:w="3497" w:type="dxa"/>
            <w:shd w:val="clear" w:color="auto" w:fill="auto"/>
          </w:tcPr>
          <w:p w:rsidR="00DE61F5" w:rsidRDefault="00B100A2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</w:t>
            </w:r>
            <w:r w:rsidR="00DE61F5">
              <w:rPr>
                <w:rFonts w:cs="Calibri"/>
                <w:szCs w:val="22"/>
              </w:rPr>
              <w:t>45-3495856-09</w:t>
            </w:r>
            <w:r>
              <w:rPr>
                <w:rFonts w:cs="Calibri"/>
                <w:szCs w:val="22"/>
              </w:rPr>
              <w:t>”</w:t>
            </w:r>
          </w:p>
        </w:tc>
      </w:tr>
      <w:tr w:rsidR="00DE61F5" w:rsidRPr="00D36C91" w:rsidTr="0063552C">
        <w:trPr>
          <w:trHeight w:val="202"/>
        </w:trPr>
        <w:tc>
          <w:tcPr>
            <w:tcW w:w="1494" w:type="dxa"/>
            <w:shd w:val="clear" w:color="auto" w:fill="auto"/>
          </w:tcPr>
          <w:p w:rsidR="00DE61F5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nombre</w:t>
            </w:r>
          </w:p>
        </w:tc>
        <w:tc>
          <w:tcPr>
            <w:tcW w:w="1568" w:type="dxa"/>
            <w:shd w:val="clear" w:color="auto" w:fill="auto"/>
          </w:tcPr>
          <w:p w:rsidR="00DE61F5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6" w:type="dxa"/>
            <w:shd w:val="clear" w:color="auto" w:fill="auto"/>
          </w:tcPr>
          <w:p w:rsidR="00DE61F5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1423" w:type="dxa"/>
            <w:shd w:val="clear" w:color="auto" w:fill="auto"/>
          </w:tcPr>
          <w:p w:rsidR="00DE61F5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[3,20]</w:t>
            </w:r>
          </w:p>
        </w:tc>
        <w:tc>
          <w:tcPr>
            <w:tcW w:w="3497" w:type="dxa"/>
            <w:shd w:val="clear" w:color="auto" w:fill="auto"/>
          </w:tcPr>
          <w:p w:rsidR="00DE61F5" w:rsidRDefault="00B100A2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</w:t>
            </w:r>
            <w:r w:rsidR="00DE61F5">
              <w:rPr>
                <w:rFonts w:cs="Calibri"/>
                <w:szCs w:val="22"/>
              </w:rPr>
              <w:t>Horacio Lopez</w:t>
            </w:r>
            <w:r>
              <w:rPr>
                <w:rFonts w:cs="Calibri"/>
                <w:szCs w:val="22"/>
              </w:rPr>
              <w:t>”</w:t>
            </w:r>
          </w:p>
        </w:tc>
      </w:tr>
      <w:tr w:rsidR="00DE61F5" w:rsidRPr="00D36C91" w:rsidTr="0063552C">
        <w:trPr>
          <w:trHeight w:val="202"/>
        </w:trPr>
        <w:tc>
          <w:tcPr>
            <w:tcW w:w="1494" w:type="dxa"/>
            <w:shd w:val="clear" w:color="auto" w:fill="auto"/>
          </w:tcPr>
          <w:p w:rsidR="00DE61F5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dirección</w:t>
            </w:r>
          </w:p>
        </w:tc>
        <w:tc>
          <w:tcPr>
            <w:tcW w:w="1568" w:type="dxa"/>
            <w:shd w:val="clear" w:color="auto" w:fill="auto"/>
          </w:tcPr>
          <w:p w:rsidR="00DE61F5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6" w:type="dxa"/>
            <w:shd w:val="clear" w:color="auto" w:fill="auto"/>
          </w:tcPr>
          <w:p w:rsidR="00DE61F5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1423" w:type="dxa"/>
            <w:shd w:val="clear" w:color="auto" w:fill="auto"/>
          </w:tcPr>
          <w:p w:rsidR="00DE61F5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[5,100]</w:t>
            </w:r>
          </w:p>
        </w:tc>
        <w:tc>
          <w:tcPr>
            <w:tcW w:w="3497" w:type="dxa"/>
            <w:shd w:val="clear" w:color="auto" w:fill="auto"/>
          </w:tcPr>
          <w:p w:rsidR="00DE61F5" w:rsidRDefault="00B100A2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</w:t>
            </w:r>
            <w:r w:rsidR="00DE61F5">
              <w:rPr>
                <w:rFonts w:cs="Calibri"/>
                <w:szCs w:val="22"/>
              </w:rPr>
              <w:t>9 de julio 1138</w:t>
            </w:r>
            <w:r>
              <w:rPr>
                <w:rFonts w:cs="Calibri"/>
                <w:szCs w:val="22"/>
              </w:rPr>
              <w:t>”</w:t>
            </w:r>
          </w:p>
        </w:tc>
      </w:tr>
      <w:tr w:rsidR="00DE61F5" w:rsidRPr="00D36C91" w:rsidTr="0063552C">
        <w:trPr>
          <w:trHeight w:val="202"/>
        </w:trPr>
        <w:tc>
          <w:tcPr>
            <w:tcW w:w="1494" w:type="dxa"/>
            <w:shd w:val="clear" w:color="auto" w:fill="auto"/>
          </w:tcPr>
          <w:p w:rsidR="00DE61F5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email</w:t>
            </w:r>
          </w:p>
        </w:tc>
        <w:tc>
          <w:tcPr>
            <w:tcW w:w="1568" w:type="dxa"/>
            <w:shd w:val="clear" w:color="auto" w:fill="auto"/>
          </w:tcPr>
          <w:p w:rsidR="00DE61F5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6" w:type="dxa"/>
            <w:shd w:val="clear" w:color="auto" w:fill="auto"/>
          </w:tcPr>
          <w:p w:rsidR="00DE61F5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1423" w:type="dxa"/>
            <w:shd w:val="clear" w:color="auto" w:fill="auto"/>
          </w:tcPr>
          <w:p w:rsidR="00DE61F5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[5,20]</w:t>
            </w:r>
          </w:p>
        </w:tc>
        <w:tc>
          <w:tcPr>
            <w:tcW w:w="3497" w:type="dxa"/>
            <w:shd w:val="clear" w:color="auto" w:fill="auto"/>
          </w:tcPr>
          <w:p w:rsidR="00DE61F5" w:rsidRDefault="00B100A2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</w:t>
            </w:r>
            <w:r w:rsidR="00DE61F5">
              <w:rPr>
                <w:rFonts w:cs="Calibri"/>
                <w:szCs w:val="22"/>
              </w:rPr>
              <w:t>Horacio99@gmail.com</w:t>
            </w:r>
            <w:r>
              <w:rPr>
                <w:rFonts w:cs="Calibri"/>
                <w:szCs w:val="22"/>
              </w:rPr>
              <w:t>”</w:t>
            </w:r>
          </w:p>
        </w:tc>
      </w:tr>
      <w:tr w:rsidR="00DE61F5" w:rsidRPr="00D36C91" w:rsidTr="0063552C">
        <w:trPr>
          <w:trHeight w:val="202"/>
        </w:trPr>
        <w:tc>
          <w:tcPr>
            <w:tcW w:w="1494" w:type="dxa"/>
            <w:shd w:val="clear" w:color="auto" w:fill="auto"/>
          </w:tcPr>
          <w:p w:rsidR="00DE61F5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telefono</w:t>
            </w:r>
          </w:p>
        </w:tc>
        <w:tc>
          <w:tcPr>
            <w:tcW w:w="1568" w:type="dxa"/>
            <w:shd w:val="clear" w:color="auto" w:fill="auto"/>
          </w:tcPr>
          <w:p w:rsidR="00DE61F5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Mandatorio</w:t>
            </w:r>
          </w:p>
        </w:tc>
        <w:tc>
          <w:tcPr>
            <w:tcW w:w="1646" w:type="dxa"/>
            <w:shd w:val="clear" w:color="auto" w:fill="auto"/>
          </w:tcPr>
          <w:p w:rsidR="00DE61F5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String</w:t>
            </w:r>
          </w:p>
        </w:tc>
        <w:tc>
          <w:tcPr>
            <w:tcW w:w="1423" w:type="dxa"/>
            <w:shd w:val="clear" w:color="auto" w:fill="auto"/>
          </w:tcPr>
          <w:p w:rsidR="00DE61F5" w:rsidRDefault="00DE61F5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[3,40]</w:t>
            </w:r>
          </w:p>
        </w:tc>
        <w:tc>
          <w:tcPr>
            <w:tcW w:w="3497" w:type="dxa"/>
            <w:shd w:val="clear" w:color="auto" w:fill="auto"/>
          </w:tcPr>
          <w:p w:rsidR="00DE61F5" w:rsidRDefault="00B100A2" w:rsidP="003A3D9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“</w:t>
            </w:r>
            <w:bookmarkStart w:id="6" w:name="_GoBack"/>
            <w:bookmarkEnd w:id="6"/>
            <w:r w:rsidR="00DE61F5">
              <w:rPr>
                <w:rFonts w:cs="Calibri"/>
                <w:szCs w:val="22"/>
              </w:rPr>
              <w:t>+54 9 351-4239054</w:t>
            </w:r>
            <w:r>
              <w:rPr>
                <w:rFonts w:cs="Calibri"/>
                <w:szCs w:val="22"/>
              </w:rPr>
              <w:t>”</w:t>
            </w:r>
          </w:p>
        </w:tc>
      </w:tr>
    </w:tbl>
    <w:p w:rsidR="009426A9" w:rsidRPr="000B37E0" w:rsidRDefault="009426A9" w:rsidP="000B37E0"/>
    <w:p w:rsidR="000B37E0" w:rsidRPr="00D36C91" w:rsidRDefault="000B37E0" w:rsidP="00604FE1">
      <w:pPr>
        <w:rPr>
          <w:rFonts w:cs="Calibri"/>
          <w:szCs w:val="22"/>
        </w:rPr>
      </w:pPr>
    </w:p>
    <w:sectPr w:rsidR="000B37E0" w:rsidRPr="00D36C91">
      <w:headerReference w:type="default" r:id="rId14"/>
      <w:footerReference w:type="even" r:id="rId15"/>
      <w:footerReference w:type="default" r:id="rId16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E6E" w:rsidRDefault="00281E6E">
      <w:r>
        <w:separator/>
      </w:r>
    </w:p>
  </w:endnote>
  <w:endnote w:type="continuationSeparator" w:id="0">
    <w:p w:rsidR="00281E6E" w:rsidRDefault="00281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BEC" w:rsidRDefault="00B83BE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83BEC" w:rsidRDefault="00B83B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3BEC" w:rsidRPr="00DC1146" w:rsidRDefault="00B83BEC">
    <w:pPr>
      <w:pStyle w:val="Piedepgina"/>
      <w:framePr w:wrap="around" w:vAnchor="text" w:hAnchor="margin" w:xAlign="center" w:y="1"/>
      <w:rPr>
        <w:rStyle w:val="Nmerodepgina"/>
        <w:sz w:val="20"/>
        <w:szCs w:val="20"/>
        <w:lang w:val="en-US"/>
      </w:rPr>
    </w:pPr>
    <w:r w:rsidRPr="00DC1146">
      <w:rPr>
        <w:rStyle w:val="Nmerodepgina"/>
        <w:sz w:val="20"/>
        <w:szCs w:val="20"/>
      </w:rPr>
      <w:t xml:space="preserve">Página </w:t>
    </w:r>
    <w:r w:rsidRPr="00DC1146">
      <w:rPr>
        <w:rStyle w:val="Nmerodepgina"/>
        <w:sz w:val="20"/>
        <w:szCs w:val="20"/>
      </w:rPr>
      <w:fldChar w:fldCharType="begin"/>
    </w:r>
    <w:r w:rsidRPr="00DC1146">
      <w:rPr>
        <w:rStyle w:val="Nmerodepgina"/>
        <w:sz w:val="20"/>
        <w:szCs w:val="20"/>
      </w:rPr>
      <w:instrText xml:space="preserve">PAGE  </w:instrText>
    </w:r>
    <w:r w:rsidRPr="00DC1146">
      <w:rPr>
        <w:rStyle w:val="Nmerodepgina"/>
        <w:sz w:val="20"/>
        <w:szCs w:val="20"/>
      </w:rPr>
      <w:fldChar w:fldCharType="separate"/>
    </w:r>
    <w:r w:rsidR="00764542">
      <w:rPr>
        <w:rStyle w:val="Nmerodepgina"/>
        <w:noProof/>
        <w:sz w:val="20"/>
        <w:szCs w:val="20"/>
      </w:rPr>
      <w:t>9</w:t>
    </w:r>
    <w:r w:rsidRPr="00DC1146">
      <w:rPr>
        <w:rStyle w:val="Nmerodepgina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B83BEC" w:rsidRPr="00D36C91">
      <w:tc>
        <w:tcPr>
          <w:tcW w:w="3490" w:type="dxa"/>
        </w:tcPr>
        <w:p w:rsidR="00B83BEC" w:rsidRPr="00D36C91" w:rsidRDefault="00B83BEC" w:rsidP="00150FAD">
          <w:pPr>
            <w:pStyle w:val="Piedepgina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r w:rsidRPr="00D36C91">
            <w:rPr>
              <w:sz w:val="20"/>
              <w:szCs w:val="20"/>
              <w:lang w:val="en-US"/>
            </w:rPr>
            <w:t>Confidencial</w:t>
          </w:r>
        </w:p>
      </w:tc>
      <w:tc>
        <w:tcPr>
          <w:tcW w:w="2700" w:type="dxa"/>
        </w:tcPr>
        <w:p w:rsidR="00B83BEC" w:rsidRPr="00D36C91" w:rsidRDefault="00B83BEC">
          <w:pPr>
            <w:pStyle w:val="Piedepgina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:rsidR="00B83BEC" w:rsidRPr="00D36C91" w:rsidRDefault="00B83BEC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D36C91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E6E" w:rsidRDefault="00281E6E">
      <w:r>
        <w:separator/>
      </w:r>
    </w:p>
  </w:footnote>
  <w:footnote w:type="continuationSeparator" w:id="0">
    <w:p w:rsidR="00281E6E" w:rsidRDefault="00281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1"/>
      <w:gridCol w:w="2169"/>
    </w:tblGrid>
    <w:tr w:rsidR="00B83BEC" w:rsidRPr="00D36C91" w:rsidTr="00354E61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B83BEC" w:rsidRPr="00D36C91" w:rsidRDefault="00B83BEC" w:rsidP="00354E61">
          <w:pPr>
            <w:jc w:val="center"/>
            <w:rPr>
              <w:rFonts w:cs="Calibri"/>
              <w:smallCaps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5CC57950">
                <wp:extent cx="1143000" cy="866775"/>
                <wp:effectExtent l="0" t="0" r="0" b="0"/>
                <wp:docPr id="1" name="Imagen 334" descr="Imagen que contiene pájar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34" descr="Imagen que contiene pájar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83BEC" w:rsidRPr="00D36C91" w:rsidRDefault="00B83BEC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Ingeniería en Informática – Plan 2014</w:t>
          </w:r>
        </w:p>
        <w:p w:rsidR="00B83BEC" w:rsidRPr="00D36C91" w:rsidRDefault="00B83BEC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Diseño Avanzado de Software – 10° Cuatrimestre</w:t>
          </w:r>
        </w:p>
      </w:tc>
    </w:tr>
    <w:tr w:rsidR="00B83BEC" w:rsidRPr="00D36C91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83BEC" w:rsidRPr="00D36C91" w:rsidRDefault="00B83BEC" w:rsidP="00150FAD">
          <w:pPr>
            <w:jc w:val="center"/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83BEC" w:rsidRPr="00D36C91" w:rsidRDefault="00B83BEC" w:rsidP="00150FAD">
          <w:pPr>
            <w:rPr>
              <w:rFonts w:cs="Calibri"/>
              <w:smallCaps/>
              <w:sz w:val="20"/>
              <w:szCs w:val="20"/>
            </w:rPr>
          </w:pPr>
        </w:p>
        <w:p w:rsidR="00B83BEC" w:rsidRPr="00D36C91" w:rsidRDefault="00B83BEC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  <w:u w:val="single"/>
            </w:rPr>
            <w:t>Proyecto</w:t>
          </w:r>
          <w:r w:rsidRPr="00D36C91">
            <w:rPr>
              <w:rFonts w:cs="Calibri"/>
              <w:smallCaps/>
              <w:sz w:val="20"/>
              <w:szCs w:val="20"/>
            </w:rPr>
            <w:t>:</w:t>
          </w:r>
        </w:p>
        <w:p w:rsidR="00B83BEC" w:rsidRPr="00D36C91" w:rsidRDefault="00B83BEC" w:rsidP="00150FAD">
          <w:pPr>
            <w:rPr>
              <w:rFonts w:cs="Calibri"/>
              <w:smallCaps/>
              <w:sz w:val="20"/>
              <w:szCs w:val="20"/>
            </w:rPr>
          </w:pPr>
        </w:p>
        <w:p w:rsidR="00B83BEC" w:rsidRPr="00D36C91" w:rsidRDefault="00B83BEC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Procesos y Servicios</w:t>
          </w:r>
        </w:p>
        <w:p w:rsidR="00B83BEC" w:rsidRPr="00D36C91" w:rsidRDefault="00B83BEC" w:rsidP="00150FAD">
          <w:pPr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83BEC" w:rsidRPr="00D36C91" w:rsidRDefault="00B83BEC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Versión: </w:t>
          </w:r>
        </w:p>
        <w:p w:rsidR="00B83BEC" w:rsidRPr="00D36C91" w:rsidRDefault="00B83BEC" w:rsidP="00150FAD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Vigencia: </w:t>
          </w:r>
        </w:p>
      </w:tc>
    </w:tr>
  </w:tbl>
  <w:p w:rsidR="00B83BEC" w:rsidRDefault="00B83B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B6A80"/>
    <w:multiLevelType w:val="hybridMultilevel"/>
    <w:tmpl w:val="1E842F2A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A4758"/>
    <w:multiLevelType w:val="hybridMultilevel"/>
    <w:tmpl w:val="91307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4E704A"/>
    <w:multiLevelType w:val="hybridMultilevel"/>
    <w:tmpl w:val="45B839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6"/>
  </w:num>
  <w:num w:numId="3">
    <w:abstractNumId w:val="5"/>
  </w:num>
  <w:num w:numId="4">
    <w:abstractNumId w:val="6"/>
  </w:num>
  <w:num w:numId="5">
    <w:abstractNumId w:val="24"/>
  </w:num>
  <w:num w:numId="6">
    <w:abstractNumId w:val="12"/>
  </w:num>
  <w:num w:numId="7">
    <w:abstractNumId w:val="8"/>
  </w:num>
  <w:num w:numId="8">
    <w:abstractNumId w:val="13"/>
  </w:num>
  <w:num w:numId="9">
    <w:abstractNumId w:val="11"/>
  </w:num>
  <w:num w:numId="10">
    <w:abstractNumId w:val="19"/>
  </w:num>
  <w:num w:numId="11">
    <w:abstractNumId w:val="2"/>
  </w:num>
  <w:num w:numId="12">
    <w:abstractNumId w:val="9"/>
  </w:num>
  <w:num w:numId="13">
    <w:abstractNumId w:val="28"/>
  </w:num>
  <w:num w:numId="14">
    <w:abstractNumId w:val="0"/>
  </w:num>
  <w:num w:numId="15">
    <w:abstractNumId w:val="29"/>
  </w:num>
  <w:num w:numId="16">
    <w:abstractNumId w:val="18"/>
  </w:num>
  <w:num w:numId="17">
    <w:abstractNumId w:val="14"/>
  </w:num>
  <w:num w:numId="18">
    <w:abstractNumId w:val="27"/>
  </w:num>
  <w:num w:numId="19">
    <w:abstractNumId w:val="26"/>
  </w:num>
  <w:num w:numId="20">
    <w:abstractNumId w:val="30"/>
  </w:num>
  <w:num w:numId="21">
    <w:abstractNumId w:val="17"/>
  </w:num>
  <w:num w:numId="22">
    <w:abstractNumId w:val="7"/>
  </w:num>
  <w:num w:numId="23">
    <w:abstractNumId w:val="20"/>
  </w:num>
  <w:num w:numId="24">
    <w:abstractNumId w:val="4"/>
  </w:num>
  <w:num w:numId="25">
    <w:abstractNumId w:val="3"/>
  </w:num>
  <w:num w:numId="26">
    <w:abstractNumId w:val="31"/>
  </w:num>
  <w:num w:numId="27">
    <w:abstractNumId w:val="25"/>
  </w:num>
  <w:num w:numId="28">
    <w:abstractNumId w:val="23"/>
  </w:num>
  <w:num w:numId="29">
    <w:abstractNumId w:val="15"/>
  </w:num>
  <w:num w:numId="30">
    <w:abstractNumId w:val="21"/>
  </w:num>
  <w:num w:numId="31">
    <w:abstractNumId w:val="22"/>
  </w:num>
  <w:num w:numId="32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8F"/>
    <w:rsid w:val="00001E51"/>
    <w:rsid w:val="000050C1"/>
    <w:rsid w:val="00012FE3"/>
    <w:rsid w:val="00017040"/>
    <w:rsid w:val="000213A4"/>
    <w:rsid w:val="00021D44"/>
    <w:rsid w:val="0002383A"/>
    <w:rsid w:val="00042AE4"/>
    <w:rsid w:val="0004730B"/>
    <w:rsid w:val="0006139F"/>
    <w:rsid w:val="00061C07"/>
    <w:rsid w:val="00073655"/>
    <w:rsid w:val="00092122"/>
    <w:rsid w:val="00097DEE"/>
    <w:rsid w:val="000B2188"/>
    <w:rsid w:val="000B25BD"/>
    <w:rsid w:val="000B37E0"/>
    <w:rsid w:val="000C0D75"/>
    <w:rsid w:val="000D079E"/>
    <w:rsid w:val="000E0534"/>
    <w:rsid w:val="000E41A0"/>
    <w:rsid w:val="000E4C55"/>
    <w:rsid w:val="000E65E1"/>
    <w:rsid w:val="000F09F4"/>
    <w:rsid w:val="000F726C"/>
    <w:rsid w:val="00107D51"/>
    <w:rsid w:val="00116E8B"/>
    <w:rsid w:val="001173DA"/>
    <w:rsid w:val="00126C18"/>
    <w:rsid w:val="00141856"/>
    <w:rsid w:val="00150FAD"/>
    <w:rsid w:val="001531AC"/>
    <w:rsid w:val="00166606"/>
    <w:rsid w:val="00172C22"/>
    <w:rsid w:val="00175E5F"/>
    <w:rsid w:val="001900BA"/>
    <w:rsid w:val="00196E59"/>
    <w:rsid w:val="001A0188"/>
    <w:rsid w:val="001B7150"/>
    <w:rsid w:val="001C6F8A"/>
    <w:rsid w:val="001D23D0"/>
    <w:rsid w:val="001E1B01"/>
    <w:rsid w:val="001E6C6E"/>
    <w:rsid w:val="001F6D80"/>
    <w:rsid w:val="0020325D"/>
    <w:rsid w:val="00203437"/>
    <w:rsid w:val="00203C56"/>
    <w:rsid w:val="00205F0A"/>
    <w:rsid w:val="00207376"/>
    <w:rsid w:val="00210A41"/>
    <w:rsid w:val="0021108B"/>
    <w:rsid w:val="0021696F"/>
    <w:rsid w:val="00217891"/>
    <w:rsid w:val="00230C31"/>
    <w:rsid w:val="00237753"/>
    <w:rsid w:val="00241B1C"/>
    <w:rsid w:val="002435AB"/>
    <w:rsid w:val="00246190"/>
    <w:rsid w:val="0026101D"/>
    <w:rsid w:val="00271A5C"/>
    <w:rsid w:val="00281E6E"/>
    <w:rsid w:val="00284D29"/>
    <w:rsid w:val="00290124"/>
    <w:rsid w:val="00294A86"/>
    <w:rsid w:val="00297EBD"/>
    <w:rsid w:val="002A57D9"/>
    <w:rsid w:val="002A5C11"/>
    <w:rsid w:val="002C00AE"/>
    <w:rsid w:val="002C4158"/>
    <w:rsid w:val="002C6E9F"/>
    <w:rsid w:val="002C722A"/>
    <w:rsid w:val="002D26B2"/>
    <w:rsid w:val="002D454F"/>
    <w:rsid w:val="002E7713"/>
    <w:rsid w:val="002F314F"/>
    <w:rsid w:val="00313A74"/>
    <w:rsid w:val="00313CF9"/>
    <w:rsid w:val="0031714D"/>
    <w:rsid w:val="00331EC4"/>
    <w:rsid w:val="003350B5"/>
    <w:rsid w:val="00344597"/>
    <w:rsid w:val="00346420"/>
    <w:rsid w:val="00347372"/>
    <w:rsid w:val="00347FFD"/>
    <w:rsid w:val="00354864"/>
    <w:rsid w:val="00354A61"/>
    <w:rsid w:val="00354E61"/>
    <w:rsid w:val="00356668"/>
    <w:rsid w:val="00362988"/>
    <w:rsid w:val="00363094"/>
    <w:rsid w:val="00387E3C"/>
    <w:rsid w:val="003A3D9C"/>
    <w:rsid w:val="003B6218"/>
    <w:rsid w:val="003C2154"/>
    <w:rsid w:val="003C4FDD"/>
    <w:rsid w:val="003D0E34"/>
    <w:rsid w:val="003E4B9C"/>
    <w:rsid w:val="003E5482"/>
    <w:rsid w:val="003F59E3"/>
    <w:rsid w:val="00404258"/>
    <w:rsid w:val="004112FA"/>
    <w:rsid w:val="0042123A"/>
    <w:rsid w:val="00426D74"/>
    <w:rsid w:val="004352C1"/>
    <w:rsid w:val="004432FD"/>
    <w:rsid w:val="00445E70"/>
    <w:rsid w:val="00453D27"/>
    <w:rsid w:val="0047599E"/>
    <w:rsid w:val="004811AB"/>
    <w:rsid w:val="0048420D"/>
    <w:rsid w:val="00485A59"/>
    <w:rsid w:val="004A6C63"/>
    <w:rsid w:val="004B4332"/>
    <w:rsid w:val="004B54E3"/>
    <w:rsid w:val="004B5C57"/>
    <w:rsid w:val="004C68F1"/>
    <w:rsid w:val="004C7EAB"/>
    <w:rsid w:val="004D4D49"/>
    <w:rsid w:val="004D710A"/>
    <w:rsid w:val="004E5299"/>
    <w:rsid w:val="004F7702"/>
    <w:rsid w:val="005076C5"/>
    <w:rsid w:val="00513BBF"/>
    <w:rsid w:val="005263B9"/>
    <w:rsid w:val="0053193C"/>
    <w:rsid w:val="005334DA"/>
    <w:rsid w:val="00545F41"/>
    <w:rsid w:val="00556F52"/>
    <w:rsid w:val="00564D1D"/>
    <w:rsid w:val="00573210"/>
    <w:rsid w:val="005869A7"/>
    <w:rsid w:val="00590FAD"/>
    <w:rsid w:val="005A2D89"/>
    <w:rsid w:val="005A73E8"/>
    <w:rsid w:val="005A749F"/>
    <w:rsid w:val="005B2198"/>
    <w:rsid w:val="005E0817"/>
    <w:rsid w:val="005E13CE"/>
    <w:rsid w:val="005F4414"/>
    <w:rsid w:val="00604FE1"/>
    <w:rsid w:val="006172F1"/>
    <w:rsid w:val="00617345"/>
    <w:rsid w:val="006354E6"/>
    <w:rsid w:val="0063552C"/>
    <w:rsid w:val="006622C4"/>
    <w:rsid w:val="00683E27"/>
    <w:rsid w:val="006934F3"/>
    <w:rsid w:val="0069521A"/>
    <w:rsid w:val="00697E33"/>
    <w:rsid w:val="006A1D28"/>
    <w:rsid w:val="006A1E84"/>
    <w:rsid w:val="006A6B36"/>
    <w:rsid w:val="006A763D"/>
    <w:rsid w:val="006B0ADE"/>
    <w:rsid w:val="006C244C"/>
    <w:rsid w:val="006C770C"/>
    <w:rsid w:val="006D0052"/>
    <w:rsid w:val="006F4D69"/>
    <w:rsid w:val="00715BE5"/>
    <w:rsid w:val="00721284"/>
    <w:rsid w:val="0072610C"/>
    <w:rsid w:val="007331A5"/>
    <w:rsid w:val="007407A5"/>
    <w:rsid w:val="00741151"/>
    <w:rsid w:val="00747153"/>
    <w:rsid w:val="00747390"/>
    <w:rsid w:val="00750BFA"/>
    <w:rsid w:val="0075186F"/>
    <w:rsid w:val="0076030A"/>
    <w:rsid w:val="00764542"/>
    <w:rsid w:val="00766995"/>
    <w:rsid w:val="00767FDC"/>
    <w:rsid w:val="007731FE"/>
    <w:rsid w:val="00776FDD"/>
    <w:rsid w:val="0078089B"/>
    <w:rsid w:val="00783BB7"/>
    <w:rsid w:val="007849CF"/>
    <w:rsid w:val="007A042C"/>
    <w:rsid w:val="007A5931"/>
    <w:rsid w:val="007B4AB8"/>
    <w:rsid w:val="007D0ABB"/>
    <w:rsid w:val="007E1399"/>
    <w:rsid w:val="007E1D71"/>
    <w:rsid w:val="00816712"/>
    <w:rsid w:val="008258A5"/>
    <w:rsid w:val="008354E5"/>
    <w:rsid w:val="00842D4C"/>
    <w:rsid w:val="0084728D"/>
    <w:rsid w:val="00853271"/>
    <w:rsid w:val="00862213"/>
    <w:rsid w:val="00865CDA"/>
    <w:rsid w:val="00865D7D"/>
    <w:rsid w:val="008710C8"/>
    <w:rsid w:val="0087340F"/>
    <w:rsid w:val="008751E2"/>
    <w:rsid w:val="00883731"/>
    <w:rsid w:val="008A0239"/>
    <w:rsid w:val="008A154A"/>
    <w:rsid w:val="008A1E12"/>
    <w:rsid w:val="008A6523"/>
    <w:rsid w:val="008B2C88"/>
    <w:rsid w:val="008B77FD"/>
    <w:rsid w:val="008C32F5"/>
    <w:rsid w:val="008D3A74"/>
    <w:rsid w:val="008D6106"/>
    <w:rsid w:val="008E66F5"/>
    <w:rsid w:val="00900D69"/>
    <w:rsid w:val="00906361"/>
    <w:rsid w:val="00913D89"/>
    <w:rsid w:val="009410E9"/>
    <w:rsid w:val="009426A9"/>
    <w:rsid w:val="009437EA"/>
    <w:rsid w:val="00951086"/>
    <w:rsid w:val="00951A2C"/>
    <w:rsid w:val="00952B68"/>
    <w:rsid w:val="009612D0"/>
    <w:rsid w:val="009751B0"/>
    <w:rsid w:val="0099670D"/>
    <w:rsid w:val="00997FD4"/>
    <w:rsid w:val="009A20DF"/>
    <w:rsid w:val="009A6EAD"/>
    <w:rsid w:val="009B4B00"/>
    <w:rsid w:val="009B5B17"/>
    <w:rsid w:val="009B5CBA"/>
    <w:rsid w:val="009C03A8"/>
    <w:rsid w:val="009C2932"/>
    <w:rsid w:val="009C4668"/>
    <w:rsid w:val="009C46B3"/>
    <w:rsid w:val="009C5FAA"/>
    <w:rsid w:val="009D3C3C"/>
    <w:rsid w:val="009D53D7"/>
    <w:rsid w:val="009D6896"/>
    <w:rsid w:val="009E2FEF"/>
    <w:rsid w:val="009F4FF6"/>
    <w:rsid w:val="009F6938"/>
    <w:rsid w:val="009F789B"/>
    <w:rsid w:val="00A01338"/>
    <w:rsid w:val="00A05A46"/>
    <w:rsid w:val="00A167D6"/>
    <w:rsid w:val="00A24426"/>
    <w:rsid w:val="00A313FC"/>
    <w:rsid w:val="00A500E9"/>
    <w:rsid w:val="00A74C67"/>
    <w:rsid w:val="00A81307"/>
    <w:rsid w:val="00A81B0F"/>
    <w:rsid w:val="00A8400E"/>
    <w:rsid w:val="00A8668C"/>
    <w:rsid w:val="00A91079"/>
    <w:rsid w:val="00AA265C"/>
    <w:rsid w:val="00AA31B0"/>
    <w:rsid w:val="00AB49CA"/>
    <w:rsid w:val="00AC3861"/>
    <w:rsid w:val="00AC6004"/>
    <w:rsid w:val="00AC6670"/>
    <w:rsid w:val="00AD07C8"/>
    <w:rsid w:val="00AD0F9A"/>
    <w:rsid w:val="00AD16C8"/>
    <w:rsid w:val="00AD334A"/>
    <w:rsid w:val="00AD6422"/>
    <w:rsid w:val="00AF5CAB"/>
    <w:rsid w:val="00B00E6A"/>
    <w:rsid w:val="00B100A2"/>
    <w:rsid w:val="00B10B4D"/>
    <w:rsid w:val="00B115D1"/>
    <w:rsid w:val="00B14872"/>
    <w:rsid w:val="00B664E3"/>
    <w:rsid w:val="00B81A50"/>
    <w:rsid w:val="00B83BEC"/>
    <w:rsid w:val="00B83F1A"/>
    <w:rsid w:val="00B841A3"/>
    <w:rsid w:val="00B848F3"/>
    <w:rsid w:val="00B857D5"/>
    <w:rsid w:val="00B871A4"/>
    <w:rsid w:val="00B95B39"/>
    <w:rsid w:val="00BA35F4"/>
    <w:rsid w:val="00BB11A5"/>
    <w:rsid w:val="00BB6D6C"/>
    <w:rsid w:val="00BC3790"/>
    <w:rsid w:val="00BC3805"/>
    <w:rsid w:val="00BD30EB"/>
    <w:rsid w:val="00BD33DA"/>
    <w:rsid w:val="00BD4188"/>
    <w:rsid w:val="00BD5DA1"/>
    <w:rsid w:val="00BE6A52"/>
    <w:rsid w:val="00BF3383"/>
    <w:rsid w:val="00BF424C"/>
    <w:rsid w:val="00C010F3"/>
    <w:rsid w:val="00C071B7"/>
    <w:rsid w:val="00C157AB"/>
    <w:rsid w:val="00C23898"/>
    <w:rsid w:val="00C2525F"/>
    <w:rsid w:val="00C2588B"/>
    <w:rsid w:val="00C26774"/>
    <w:rsid w:val="00C269DF"/>
    <w:rsid w:val="00C271E3"/>
    <w:rsid w:val="00C34BB1"/>
    <w:rsid w:val="00C51033"/>
    <w:rsid w:val="00C52CD8"/>
    <w:rsid w:val="00C52E3F"/>
    <w:rsid w:val="00C54611"/>
    <w:rsid w:val="00C57FD9"/>
    <w:rsid w:val="00C736BF"/>
    <w:rsid w:val="00C748C0"/>
    <w:rsid w:val="00C8101C"/>
    <w:rsid w:val="00C83212"/>
    <w:rsid w:val="00C96BF9"/>
    <w:rsid w:val="00CA2A8D"/>
    <w:rsid w:val="00CA66D0"/>
    <w:rsid w:val="00CD43EC"/>
    <w:rsid w:val="00CD7283"/>
    <w:rsid w:val="00CD73F0"/>
    <w:rsid w:val="00CF09DD"/>
    <w:rsid w:val="00CF7CEE"/>
    <w:rsid w:val="00D01562"/>
    <w:rsid w:val="00D01CB1"/>
    <w:rsid w:val="00D24C99"/>
    <w:rsid w:val="00D24DB8"/>
    <w:rsid w:val="00D36C91"/>
    <w:rsid w:val="00D52EA2"/>
    <w:rsid w:val="00D534F2"/>
    <w:rsid w:val="00D53C0E"/>
    <w:rsid w:val="00D53F52"/>
    <w:rsid w:val="00D5529A"/>
    <w:rsid w:val="00D5760C"/>
    <w:rsid w:val="00D67640"/>
    <w:rsid w:val="00D71F13"/>
    <w:rsid w:val="00D73D1D"/>
    <w:rsid w:val="00D74416"/>
    <w:rsid w:val="00D82CAD"/>
    <w:rsid w:val="00D91243"/>
    <w:rsid w:val="00DB7C11"/>
    <w:rsid w:val="00DC1146"/>
    <w:rsid w:val="00DC394E"/>
    <w:rsid w:val="00DC471D"/>
    <w:rsid w:val="00DD13C3"/>
    <w:rsid w:val="00DD5B5D"/>
    <w:rsid w:val="00DD5DDD"/>
    <w:rsid w:val="00DE3B00"/>
    <w:rsid w:val="00DE5691"/>
    <w:rsid w:val="00DE61F5"/>
    <w:rsid w:val="00DF0FA5"/>
    <w:rsid w:val="00DF44B1"/>
    <w:rsid w:val="00E074C3"/>
    <w:rsid w:val="00E1183D"/>
    <w:rsid w:val="00E1542B"/>
    <w:rsid w:val="00E34DEB"/>
    <w:rsid w:val="00E373A3"/>
    <w:rsid w:val="00E43B94"/>
    <w:rsid w:val="00E74B74"/>
    <w:rsid w:val="00E7554A"/>
    <w:rsid w:val="00E87EC2"/>
    <w:rsid w:val="00E87FD5"/>
    <w:rsid w:val="00EA6F65"/>
    <w:rsid w:val="00EB2AAE"/>
    <w:rsid w:val="00EB61B5"/>
    <w:rsid w:val="00EE13D9"/>
    <w:rsid w:val="00EF3C09"/>
    <w:rsid w:val="00EF7F85"/>
    <w:rsid w:val="00F03B33"/>
    <w:rsid w:val="00F1028F"/>
    <w:rsid w:val="00F20CC9"/>
    <w:rsid w:val="00F2271A"/>
    <w:rsid w:val="00F24DC4"/>
    <w:rsid w:val="00F30FD6"/>
    <w:rsid w:val="00F31BDF"/>
    <w:rsid w:val="00F36823"/>
    <w:rsid w:val="00F4431F"/>
    <w:rsid w:val="00F50C94"/>
    <w:rsid w:val="00F53361"/>
    <w:rsid w:val="00F55FD2"/>
    <w:rsid w:val="00F563B3"/>
    <w:rsid w:val="00F62DF7"/>
    <w:rsid w:val="00F66329"/>
    <w:rsid w:val="00F70F14"/>
    <w:rsid w:val="00F73F81"/>
    <w:rsid w:val="00F75EB5"/>
    <w:rsid w:val="00F863E5"/>
    <w:rsid w:val="00F93E63"/>
    <w:rsid w:val="00FA066A"/>
    <w:rsid w:val="00FA2823"/>
    <w:rsid w:val="00FC6030"/>
    <w:rsid w:val="00FD1C6B"/>
    <w:rsid w:val="00FD21C9"/>
    <w:rsid w:val="00FF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  <w14:docId w14:val="637AF423"/>
  <w15:chartTrackingRefBased/>
  <w15:docId w15:val="{B01587A9-8B03-46DE-B598-A080F426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C11"/>
    <w:rPr>
      <w:rFonts w:ascii="Calibri" w:hAnsi="Calibri" w:cs="Tahoma"/>
      <w:sz w:val="22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865D7D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paragraph" w:styleId="Ttulo">
    <w:name w:val="Title"/>
    <w:basedOn w:val="Normal"/>
    <w:next w:val="Normal"/>
    <w:link w:val="TtuloCar"/>
    <w:qFormat/>
    <w:rsid w:val="00865D7D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865D7D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B37E0"/>
    <w:rPr>
      <w:rFonts w:ascii="Calibri" w:hAnsi="Calibri" w:cs="Courier New"/>
      <w:b/>
      <w:bCs/>
      <w:spacing w:val="20"/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stemaProveedor.com/productos/precios" TargetMode="External"/><Relationship Id="rId13" Type="http://schemas.openxmlformats.org/officeDocument/2006/relationships/hyperlink" Target="https://www.sistemaProveedor.com/productos/precio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istemaProveedor.com/productos/precio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stemaProveedor.com/productos/precio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sistemaProveedor.com/productos/preci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stemaProveedor.com/productos/precio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x\Desktop\Proyecto%20DAS\Diagramas%20de%20SOA\Plantilla%20de%20analisis%20SOA%20borrador%20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6EDF2-364B-4BFF-A6C6-22EB0D53B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de analisis SOA borrador 1.dotx</Template>
  <TotalTime>0</TotalTime>
  <Pages>9</Pages>
  <Words>1491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9676</CharactersWithSpaces>
  <SharedDoc>false</SharedDoc>
  <HLinks>
    <vt:vector size="36" baseType="variant"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_Toc402815791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_Toc402815790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_Toc402815789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_Toc402815788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_Toc402815787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_Toc402815786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 de Windows</dc:creator>
  <cp:keywords/>
  <dc:description/>
  <cp:lastModifiedBy>Usuario de Windows</cp:lastModifiedBy>
  <cp:revision>2</cp:revision>
  <cp:lastPrinted>2008-09-21T18:34:00Z</cp:lastPrinted>
  <dcterms:created xsi:type="dcterms:W3CDTF">2024-12-04T07:13:00Z</dcterms:created>
  <dcterms:modified xsi:type="dcterms:W3CDTF">2024-12-04T07:13:00Z</dcterms:modified>
</cp:coreProperties>
</file>